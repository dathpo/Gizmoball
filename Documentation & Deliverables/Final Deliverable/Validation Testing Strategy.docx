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708B4" w14:textId="77777777" w:rsidR="00297F58" w:rsidRDefault="00BF6992" w:rsidP="00BF6992">
      <w:pPr>
        <w:pStyle w:val="Heading1"/>
        <w:jc w:val="center"/>
      </w:pPr>
      <w:r>
        <w:t>Validation testing strategy</w:t>
      </w:r>
    </w:p>
    <w:p w14:paraId="1DD5A2E1" w14:textId="1269BF84" w:rsidR="00BF6992" w:rsidRDefault="00BF6992" w:rsidP="00BF6992"/>
    <w:p w14:paraId="27D66223" w14:textId="7DE4E95D" w:rsidR="00BF6992" w:rsidRDefault="00F521BA" w:rsidP="00BF699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7336C" wp14:editId="64ACD141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61055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EDB6CED" id="Straight_x0020_Connector_x0020_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75pt" to="480.75pt,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67FAEBB" w14:textId="77777777" w:rsidR="00BF6992" w:rsidRDefault="00BF6992" w:rsidP="00BF6992">
      <w:pPr>
        <w:pStyle w:val="Heading2"/>
      </w:pPr>
      <w:r>
        <w:t>Tests in Play mode</w:t>
      </w:r>
    </w:p>
    <w:p w14:paraId="4B5F29DA" w14:textId="77777777" w:rsidR="00BF6992" w:rsidRPr="00BF6992" w:rsidRDefault="00BF6992" w:rsidP="00BF699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6E38" wp14:editId="63202B6A">
                <wp:simplePos x="0" y="0"/>
                <wp:positionH relativeFrom="margin">
                  <wp:posOffset>-635</wp:posOffset>
                </wp:positionH>
                <wp:positionV relativeFrom="paragraph">
                  <wp:posOffset>76835</wp:posOffset>
                </wp:positionV>
                <wp:extent cx="61245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34FE0A5" id="Straight_x0020_Connector_x0020_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6.05pt" to="482.2pt,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CD57BF2" w14:textId="77777777" w:rsidR="00BF6992" w:rsidRDefault="00BF6992" w:rsidP="00C14574">
      <w:pPr>
        <w:pStyle w:val="ListParagraph"/>
        <w:numPr>
          <w:ilvl w:val="1"/>
          <w:numId w:val="1"/>
        </w:numPr>
        <w:ind w:left="0" w:firstLine="0"/>
      </w:pPr>
      <w:r>
        <w:t>This test will let the user check if the “</w:t>
      </w:r>
      <w:r w:rsidRPr="00C14574">
        <w:rPr>
          <w:i/>
        </w:rPr>
        <w:t>Start game</w:t>
      </w:r>
      <w:r>
        <w:t>” option functions correctly</w:t>
      </w:r>
    </w:p>
    <w:p w14:paraId="4500AE08" w14:textId="77777777" w:rsidR="00C14574" w:rsidRDefault="00C14574" w:rsidP="00C14574">
      <w:pPr>
        <w:pStyle w:val="ListParagraph"/>
        <w:ind w:left="0"/>
      </w:pPr>
    </w:p>
    <w:p w14:paraId="46214ECF" w14:textId="55D6CB3E" w:rsidR="00C14574" w:rsidRDefault="00C14574" w:rsidP="00D15B64">
      <w:pPr>
        <w:pStyle w:val="ListParagraph"/>
        <w:numPr>
          <w:ilvl w:val="2"/>
          <w:numId w:val="1"/>
        </w:numPr>
        <w:ind w:left="2552" w:hanging="567"/>
      </w:pPr>
      <w:r>
        <w:t>To achieve the required</w:t>
      </w:r>
      <w:r w:rsidR="00303055">
        <w:t xml:space="preserve"> test result</w:t>
      </w:r>
      <w:r w:rsidR="00A5318B">
        <w:t>, the</w:t>
      </w:r>
      <w:r>
        <w:t xml:space="preserve"> user needs</w:t>
      </w:r>
      <w:r w:rsidR="00A5318B">
        <w:t xml:space="preserve"> to</w:t>
      </w:r>
      <w:r>
        <w:t xml:space="preserve"> firstly load up or create a build in “</w:t>
      </w:r>
      <w:r w:rsidRPr="00C14574">
        <w:rPr>
          <w:i/>
        </w:rPr>
        <w:t>Build Mode</w:t>
      </w:r>
      <w:r>
        <w:t xml:space="preserve">”. </w:t>
      </w:r>
    </w:p>
    <w:p w14:paraId="06D9363E" w14:textId="37F49CB6" w:rsidR="00C14574" w:rsidRDefault="00C14574" w:rsidP="00D15B64">
      <w:pPr>
        <w:pStyle w:val="ListParagraph"/>
        <w:numPr>
          <w:ilvl w:val="2"/>
          <w:numId w:val="1"/>
        </w:numPr>
        <w:ind w:left="2552" w:hanging="567"/>
      </w:pPr>
      <w:r>
        <w:t xml:space="preserve">After loading up a </w:t>
      </w:r>
      <w:r w:rsidR="005D3529">
        <w:t xml:space="preserve">build </w:t>
      </w:r>
      <w:r>
        <w:t>and now seeing</w:t>
      </w:r>
      <w:r w:rsidR="005D3529">
        <w:t xml:space="preserve"> it in a</w:t>
      </w:r>
      <w:r>
        <w:t xml:space="preserve"> “</w:t>
      </w:r>
      <w:r>
        <w:rPr>
          <w:i/>
        </w:rPr>
        <w:t>Play mode”</w:t>
      </w:r>
      <w:r>
        <w:t xml:space="preserve"> window. The user can see </w:t>
      </w:r>
      <w:r w:rsidR="006F2521">
        <w:t xml:space="preserve">a </w:t>
      </w:r>
      <w:r>
        <w:t>couple of options that are available to select from</w:t>
      </w:r>
      <w:r w:rsidR="005D3529">
        <w:t>. The one that we are looking for is “</w:t>
      </w:r>
      <w:r w:rsidR="005D3529" w:rsidRPr="005D3529">
        <w:rPr>
          <w:i/>
        </w:rPr>
        <w:t>Star</w:t>
      </w:r>
      <w:r w:rsidR="005D3529">
        <w:rPr>
          <w:i/>
        </w:rPr>
        <w:t>t G</w:t>
      </w:r>
      <w:r w:rsidR="005D3529" w:rsidRPr="005D3529">
        <w:rPr>
          <w:i/>
        </w:rPr>
        <w:t>ame</w:t>
      </w:r>
      <w:r w:rsidR="005D3529">
        <w:t>”.</w:t>
      </w:r>
    </w:p>
    <w:p w14:paraId="5602903C" w14:textId="77777777" w:rsidR="00C14574" w:rsidRDefault="00C14574" w:rsidP="00D15B64">
      <w:pPr>
        <w:pStyle w:val="ListParagraph"/>
        <w:numPr>
          <w:ilvl w:val="2"/>
          <w:numId w:val="1"/>
        </w:numPr>
        <w:ind w:left="2552" w:hanging="567"/>
      </w:pPr>
      <w:r>
        <w:t>After locating t</w:t>
      </w:r>
      <w:r w:rsidR="00303055">
        <w:t xml:space="preserve">he </w:t>
      </w:r>
      <w:r w:rsidR="00155B36">
        <w:t>option,</w:t>
      </w:r>
      <w:r w:rsidR="00303055">
        <w:t xml:space="preserve"> the user clicks on it </w:t>
      </w:r>
      <w:r>
        <w:t>w</w:t>
      </w:r>
      <w:r w:rsidR="00303055">
        <w:t>hich initiates the start of the</w:t>
      </w:r>
      <w:r w:rsidR="00D15B64">
        <w:t xml:space="preserve"> g</w:t>
      </w:r>
      <w:r w:rsidR="00303055">
        <w:t>ame</w:t>
      </w:r>
      <w:r w:rsidR="008F3C56">
        <w:t>.</w:t>
      </w:r>
    </w:p>
    <w:p w14:paraId="3B6431FA" w14:textId="77777777" w:rsidR="00C14574" w:rsidRDefault="00C14574" w:rsidP="00C14574">
      <w:pPr>
        <w:ind w:left="1560"/>
      </w:pPr>
      <w:r>
        <w:t>If the tes</w:t>
      </w:r>
      <w:r w:rsidR="005D3529">
        <w:t>t</w:t>
      </w:r>
      <w:r>
        <w:t xml:space="preserve"> was </w:t>
      </w:r>
      <w:r w:rsidR="00155B36">
        <w:t>successful</w:t>
      </w:r>
      <w:r>
        <w:t xml:space="preserve"> user should see the following </w:t>
      </w:r>
      <w:r w:rsidR="00155B36">
        <w:t>actions performed</w:t>
      </w:r>
      <w:r w:rsidR="005D3529">
        <w:t xml:space="preserve"> in “</w:t>
      </w:r>
      <w:r w:rsidR="005D3529" w:rsidRPr="005D3529">
        <w:rPr>
          <w:i/>
        </w:rPr>
        <w:t>Play mode</w:t>
      </w:r>
      <w:r w:rsidR="00303055">
        <w:rPr>
          <w:i/>
        </w:rPr>
        <w:t>”</w:t>
      </w:r>
      <w:r w:rsidR="005D3529" w:rsidRPr="005D3529">
        <w:rPr>
          <w:i/>
        </w:rPr>
        <w:t xml:space="preserve"> </w:t>
      </w:r>
      <w:r w:rsidR="00303055">
        <w:t>window</w:t>
      </w:r>
      <w:r>
        <w:t xml:space="preserve">: </w:t>
      </w:r>
    </w:p>
    <w:p w14:paraId="0DDE180B" w14:textId="77777777" w:rsidR="00C14574" w:rsidRDefault="005D3529" w:rsidP="00C14574">
      <w:pPr>
        <w:pStyle w:val="ListParagraph"/>
        <w:numPr>
          <w:ilvl w:val="0"/>
          <w:numId w:val="2"/>
        </w:numPr>
      </w:pPr>
      <w:r>
        <w:t xml:space="preserve">The game clock begins ticking </w:t>
      </w:r>
    </w:p>
    <w:p w14:paraId="1C4D17C5" w14:textId="77777777" w:rsidR="005D3529" w:rsidRDefault="005D3529" w:rsidP="005D3529">
      <w:pPr>
        <w:pStyle w:val="ListParagraph"/>
        <w:numPr>
          <w:ilvl w:val="0"/>
          <w:numId w:val="2"/>
        </w:numPr>
      </w:pPr>
      <w:r>
        <w:t xml:space="preserve">The ball begins its movement </w:t>
      </w:r>
    </w:p>
    <w:p w14:paraId="549595C4" w14:textId="77777777" w:rsidR="00BE73EE" w:rsidRDefault="005D3529" w:rsidP="005D3529">
      <w:pPr>
        <w:pStyle w:val="ListParagraph"/>
        <w:numPr>
          <w:ilvl w:val="0"/>
          <w:numId w:val="2"/>
        </w:numPr>
      </w:pPr>
      <w:r w:rsidRPr="005D3529">
        <w:rPr>
          <w:b/>
          <w:i/>
        </w:rPr>
        <w:t xml:space="preserve">(optional </w:t>
      </w:r>
      <w:r w:rsidR="00155B36" w:rsidRPr="005D3529">
        <w:rPr>
          <w:b/>
          <w:i/>
        </w:rPr>
        <w:t>output)</w:t>
      </w:r>
      <w:r w:rsidR="00155B36">
        <w:t xml:space="preserve"> The</w:t>
      </w:r>
      <w:r>
        <w:t xml:space="preserve"> error messages which states:</w:t>
      </w:r>
    </w:p>
    <w:p w14:paraId="099F58B2" w14:textId="0E9F1663" w:rsidR="00BE73EE" w:rsidRDefault="005D3529" w:rsidP="00CE3934">
      <w:pPr>
        <w:pStyle w:val="ListParagraph"/>
        <w:numPr>
          <w:ilvl w:val="8"/>
          <w:numId w:val="8"/>
        </w:numPr>
      </w:pPr>
      <w:r>
        <w:t>“</w:t>
      </w:r>
      <w:r w:rsidRPr="005D3529">
        <w:rPr>
          <w:i/>
        </w:rPr>
        <w:t>Load a correct build</w:t>
      </w:r>
      <w:r w:rsidR="007C3024">
        <w:t>”.</w:t>
      </w:r>
    </w:p>
    <w:p w14:paraId="411A6BFF" w14:textId="77777777" w:rsidR="005D3529" w:rsidRDefault="005D3529" w:rsidP="00CE3934">
      <w:pPr>
        <w:pStyle w:val="ListParagraph"/>
        <w:numPr>
          <w:ilvl w:val="8"/>
          <w:numId w:val="8"/>
        </w:numPr>
      </w:pPr>
      <w:r w:rsidRPr="005D3529">
        <w:rPr>
          <w:i/>
        </w:rPr>
        <w:t>“Game is already running</w:t>
      </w:r>
      <w:r>
        <w:t>”.</w:t>
      </w:r>
    </w:p>
    <w:p w14:paraId="2DADEC7B" w14:textId="4D6ACB18" w:rsidR="005D3529" w:rsidRDefault="005D3529" w:rsidP="005D3529">
      <w:pPr>
        <w:ind w:left="1440"/>
      </w:pPr>
      <w:r>
        <w:t>If user receives the following</w:t>
      </w:r>
      <w:r w:rsidR="00303055">
        <w:t xml:space="preserve"> error</w:t>
      </w:r>
      <w:r>
        <w:t xml:space="preserve"> messages </w:t>
      </w:r>
      <w:r w:rsidR="00361A08">
        <w:t xml:space="preserve">they </w:t>
      </w:r>
      <w:r>
        <w:t>should restart the game and complete steps above.</w:t>
      </w:r>
    </w:p>
    <w:p w14:paraId="0455F22B" w14:textId="77777777" w:rsidR="00610323" w:rsidRDefault="00610323" w:rsidP="005D3529">
      <w:pPr>
        <w:ind w:left="1440"/>
      </w:pPr>
    </w:p>
    <w:p w14:paraId="70381A09" w14:textId="77777777" w:rsidR="005D3529" w:rsidRDefault="005D3529" w:rsidP="005D3529">
      <w:pPr>
        <w:ind w:left="1440"/>
      </w:pPr>
    </w:p>
    <w:p w14:paraId="334BB0E0" w14:textId="77777777" w:rsidR="005D3529" w:rsidRDefault="005D3529" w:rsidP="005D3529">
      <w:pPr>
        <w:pStyle w:val="ListParagraph"/>
        <w:numPr>
          <w:ilvl w:val="1"/>
          <w:numId w:val="1"/>
        </w:numPr>
        <w:ind w:hanging="1080"/>
      </w:pPr>
      <w:r>
        <w:t xml:space="preserve"> </w:t>
      </w:r>
      <w:r>
        <w:tab/>
        <w:t>This test will let user check if “</w:t>
      </w:r>
      <w:r w:rsidRPr="005D3529">
        <w:rPr>
          <w:i/>
        </w:rPr>
        <w:t>Pause</w:t>
      </w:r>
      <w:r>
        <w:t xml:space="preserve">” option functions correctly </w:t>
      </w:r>
    </w:p>
    <w:p w14:paraId="79CD4089" w14:textId="77777777" w:rsidR="005D3529" w:rsidRDefault="005D3529" w:rsidP="005D3529">
      <w:pPr>
        <w:pStyle w:val="ListParagraph"/>
        <w:ind w:left="1080"/>
      </w:pPr>
    </w:p>
    <w:p w14:paraId="5231CCB1" w14:textId="77777777" w:rsidR="00303055" w:rsidRDefault="00303055" w:rsidP="00CE3934">
      <w:pPr>
        <w:pStyle w:val="ListParagraph"/>
        <w:numPr>
          <w:ilvl w:val="0"/>
          <w:numId w:val="3"/>
        </w:numPr>
        <w:ind w:left="2552" w:hanging="567"/>
      </w:pPr>
      <w:r>
        <w:t>To achieve the required test result user needs be running a game in</w:t>
      </w:r>
    </w:p>
    <w:p w14:paraId="5B868521" w14:textId="77777777" w:rsidR="005D3529" w:rsidRDefault="00303055" w:rsidP="00D15B64">
      <w:pPr>
        <w:pStyle w:val="ListParagraph"/>
        <w:ind w:left="2552"/>
      </w:pPr>
      <w:r>
        <w:t>“Play mode” screen. With the clock ticking and ball moving.</w:t>
      </w:r>
    </w:p>
    <w:p w14:paraId="52AE333B" w14:textId="6E93D62F" w:rsidR="00303055" w:rsidRDefault="00303055" w:rsidP="00CE3934">
      <w:pPr>
        <w:pStyle w:val="ListParagraph"/>
        <w:numPr>
          <w:ilvl w:val="0"/>
          <w:numId w:val="3"/>
        </w:numPr>
        <w:ind w:left="2552" w:hanging="567"/>
      </w:pPr>
      <w:r>
        <w:t>Once the Game is running user can see</w:t>
      </w:r>
      <w:r w:rsidR="006F2521">
        <w:t xml:space="preserve"> a</w:t>
      </w:r>
      <w:r>
        <w:t xml:space="preserve"> couple of option</w:t>
      </w:r>
      <w:r w:rsidR="006F2521">
        <w:t>s</w:t>
      </w:r>
      <w:r>
        <w:t xml:space="preserve"> that are in “</w:t>
      </w:r>
      <w:r w:rsidR="00894535" w:rsidRPr="00303055">
        <w:rPr>
          <w:i/>
        </w:rPr>
        <w:t xml:space="preserve">Play </w:t>
      </w:r>
      <w:r w:rsidR="00894535">
        <w:rPr>
          <w:i/>
        </w:rPr>
        <w:t>mode</w:t>
      </w:r>
      <w:r>
        <w:t>” window. The one that we are looking for is “Stop”</w:t>
      </w:r>
    </w:p>
    <w:p w14:paraId="7FF03C04" w14:textId="77777777" w:rsidR="00303055" w:rsidRDefault="00303055" w:rsidP="00CE3934">
      <w:pPr>
        <w:pStyle w:val="ListParagraph"/>
        <w:numPr>
          <w:ilvl w:val="0"/>
          <w:numId w:val="3"/>
        </w:numPr>
        <w:ind w:left="2552" w:hanging="567"/>
      </w:pPr>
      <w:r>
        <w:t xml:space="preserve">After locating the </w:t>
      </w:r>
      <w:r w:rsidR="00155B36">
        <w:t>option,</w:t>
      </w:r>
      <w:r>
        <w:t xml:space="preserve"> the user click</w:t>
      </w:r>
      <w:r w:rsidR="00BE73EE">
        <w:t>s</w:t>
      </w:r>
      <w:r>
        <w:t xml:space="preserve"> on it which stops the game that is running.  </w:t>
      </w:r>
    </w:p>
    <w:p w14:paraId="3E3B60A3" w14:textId="77777777" w:rsidR="00303055" w:rsidRDefault="00303055" w:rsidP="00303055">
      <w:pPr>
        <w:ind w:left="1605"/>
      </w:pPr>
      <w:r>
        <w:t xml:space="preserve">If the test was </w:t>
      </w:r>
      <w:r w:rsidR="00155B36">
        <w:t>successful</w:t>
      </w:r>
      <w:r>
        <w:t xml:space="preserve"> user should see the following </w:t>
      </w:r>
      <w:r w:rsidR="00155B36">
        <w:t>actions performed</w:t>
      </w:r>
      <w:r>
        <w:t xml:space="preserve"> in “</w:t>
      </w:r>
      <w:r w:rsidRPr="005D3529">
        <w:rPr>
          <w:i/>
        </w:rPr>
        <w:t xml:space="preserve">Play </w:t>
      </w:r>
      <w:r w:rsidR="00155B36" w:rsidRPr="005D3529">
        <w:rPr>
          <w:i/>
        </w:rPr>
        <w:t>mode</w:t>
      </w:r>
      <w:r w:rsidR="00155B36">
        <w:rPr>
          <w:i/>
        </w:rPr>
        <w:t>”</w:t>
      </w:r>
      <w:r w:rsidR="00155B36" w:rsidRPr="005D3529">
        <w:rPr>
          <w:i/>
        </w:rPr>
        <w:t xml:space="preserve"> </w:t>
      </w:r>
      <w:r w:rsidR="00155B36" w:rsidRPr="00155B36">
        <w:t>window</w:t>
      </w:r>
      <w:r>
        <w:t xml:space="preserve">: </w:t>
      </w:r>
    </w:p>
    <w:p w14:paraId="06F7185F" w14:textId="77777777" w:rsidR="00303055" w:rsidRDefault="00303055" w:rsidP="00CE3934">
      <w:pPr>
        <w:pStyle w:val="ListParagraph"/>
        <w:numPr>
          <w:ilvl w:val="0"/>
          <w:numId w:val="4"/>
        </w:numPr>
        <w:ind w:firstLine="227"/>
      </w:pPr>
      <w:r>
        <w:t xml:space="preserve">The game clock stops ticking </w:t>
      </w:r>
    </w:p>
    <w:p w14:paraId="506EAF1B" w14:textId="77777777" w:rsidR="00303055" w:rsidRDefault="00303055" w:rsidP="00CE3934">
      <w:pPr>
        <w:pStyle w:val="ListParagraph"/>
        <w:numPr>
          <w:ilvl w:val="0"/>
          <w:numId w:val="4"/>
        </w:numPr>
        <w:ind w:firstLine="227"/>
      </w:pPr>
      <w:r>
        <w:t>The ball stops its movement</w:t>
      </w:r>
    </w:p>
    <w:p w14:paraId="41407A4C" w14:textId="578FF4A3" w:rsidR="00BE73EE" w:rsidRDefault="00303055" w:rsidP="00CE3934">
      <w:pPr>
        <w:pStyle w:val="ListParagraph"/>
        <w:numPr>
          <w:ilvl w:val="0"/>
          <w:numId w:val="4"/>
        </w:numPr>
        <w:ind w:left="2835" w:hanging="283"/>
      </w:pPr>
      <w:r w:rsidRPr="005D3529">
        <w:rPr>
          <w:b/>
          <w:i/>
        </w:rPr>
        <w:t xml:space="preserve">(optional </w:t>
      </w:r>
      <w:r w:rsidR="00155B36" w:rsidRPr="005D3529">
        <w:rPr>
          <w:b/>
          <w:i/>
        </w:rPr>
        <w:t>output)</w:t>
      </w:r>
      <w:r w:rsidR="007C3024">
        <w:t xml:space="preserve"> Error message</w:t>
      </w:r>
      <w:r>
        <w:t xml:space="preserve"> which states: </w:t>
      </w:r>
    </w:p>
    <w:p w14:paraId="61A08721" w14:textId="77777777" w:rsidR="00303055" w:rsidRPr="00303055" w:rsidRDefault="00303055" w:rsidP="00CE3934">
      <w:pPr>
        <w:pStyle w:val="ListParagraph"/>
        <w:numPr>
          <w:ilvl w:val="8"/>
          <w:numId w:val="7"/>
        </w:numPr>
      </w:pPr>
      <w:r>
        <w:t>“</w:t>
      </w:r>
      <w:r>
        <w:rPr>
          <w:i/>
        </w:rPr>
        <w:t>The G</w:t>
      </w:r>
      <w:r w:rsidR="00155B36">
        <w:rPr>
          <w:i/>
        </w:rPr>
        <w:t xml:space="preserve">ame is </w:t>
      </w:r>
      <w:r>
        <w:rPr>
          <w:i/>
        </w:rPr>
        <w:t>currently stopped”.</w:t>
      </w:r>
    </w:p>
    <w:p w14:paraId="666CEECD" w14:textId="1AFC4115" w:rsidR="00303055" w:rsidRDefault="00155B36" w:rsidP="00303055">
      <w:pPr>
        <w:ind w:left="1440"/>
      </w:pPr>
      <w:r>
        <w:lastRenderedPageBreak/>
        <w:t xml:space="preserve">If </w:t>
      </w:r>
      <w:r w:rsidR="00610323">
        <w:t xml:space="preserve">user receives any of the </w:t>
      </w:r>
      <w:r w:rsidR="00303055">
        <w:t xml:space="preserve">error messages they should </w:t>
      </w:r>
      <w:r w:rsidR="00610323">
        <w:t xml:space="preserve">close the error message and </w:t>
      </w:r>
      <w:r w:rsidR="007147F1">
        <w:t>complete</w:t>
      </w:r>
      <w:r w:rsidR="00610323">
        <w:t xml:space="preserve"> steps above.</w:t>
      </w:r>
    </w:p>
    <w:p w14:paraId="7C122B4D" w14:textId="77777777" w:rsidR="00610323" w:rsidRDefault="00610323" w:rsidP="00303055">
      <w:pPr>
        <w:ind w:left="1440"/>
      </w:pPr>
    </w:p>
    <w:p w14:paraId="60141A56" w14:textId="77777777" w:rsidR="00610323" w:rsidRDefault="00610323" w:rsidP="00303055">
      <w:pPr>
        <w:ind w:left="1440"/>
      </w:pPr>
    </w:p>
    <w:p w14:paraId="7E434EB3" w14:textId="77777777" w:rsidR="00BF6992" w:rsidRDefault="00270566" w:rsidP="00270566">
      <w:pPr>
        <w:pStyle w:val="ListParagraph"/>
        <w:numPr>
          <w:ilvl w:val="1"/>
          <w:numId w:val="1"/>
        </w:numPr>
        <w:ind w:left="284" w:hanging="284"/>
      </w:pPr>
      <w:r>
        <w:t>This test will let the user check if option “</w:t>
      </w:r>
      <w:r>
        <w:rPr>
          <w:i/>
        </w:rPr>
        <w:t>Tick</w:t>
      </w:r>
      <w:r>
        <w:t xml:space="preserve">” functions correctly </w:t>
      </w:r>
    </w:p>
    <w:p w14:paraId="772F13B9" w14:textId="77777777" w:rsidR="00270566" w:rsidRDefault="00270566" w:rsidP="00270566">
      <w:pPr>
        <w:pStyle w:val="ListParagraph"/>
        <w:ind w:left="360"/>
      </w:pPr>
    </w:p>
    <w:p w14:paraId="64149338" w14:textId="77777777" w:rsidR="00270566" w:rsidRDefault="00270566" w:rsidP="00CE3934">
      <w:pPr>
        <w:pStyle w:val="ListParagraph"/>
        <w:numPr>
          <w:ilvl w:val="0"/>
          <w:numId w:val="5"/>
        </w:numPr>
      </w:pPr>
      <w:r>
        <w:t>To achieve the required test result user needs be running a game in</w:t>
      </w:r>
    </w:p>
    <w:p w14:paraId="0460C4A8" w14:textId="77777777" w:rsidR="00270566" w:rsidRDefault="00270566" w:rsidP="00270566">
      <w:pPr>
        <w:pStyle w:val="ListParagraph"/>
        <w:ind w:left="2127"/>
      </w:pPr>
      <w:r>
        <w:t>“Play mode” screen. With the game clock stopped and ball not moving.</w:t>
      </w:r>
    </w:p>
    <w:p w14:paraId="0F65176F" w14:textId="77777777" w:rsidR="00BE73EE" w:rsidRDefault="00270566" w:rsidP="00CE3934">
      <w:pPr>
        <w:pStyle w:val="ListParagraph"/>
        <w:numPr>
          <w:ilvl w:val="0"/>
          <w:numId w:val="5"/>
        </w:numPr>
      </w:pPr>
      <w:r>
        <w:t>Once the game is stopped and the ball is not in motion the user can see couple of options in “</w:t>
      </w:r>
      <w:r>
        <w:rPr>
          <w:i/>
        </w:rPr>
        <w:t>Play mode</w:t>
      </w:r>
      <w:r>
        <w:t xml:space="preserve">” window. The one that we are looking for is </w:t>
      </w:r>
      <w:r w:rsidR="00BE73EE">
        <w:t>option “Tick”</w:t>
      </w:r>
    </w:p>
    <w:p w14:paraId="3440ABDB" w14:textId="77777777" w:rsidR="00BE73EE" w:rsidRDefault="00155B36" w:rsidP="00CE3934">
      <w:pPr>
        <w:pStyle w:val="ListParagraph"/>
        <w:numPr>
          <w:ilvl w:val="0"/>
          <w:numId w:val="5"/>
        </w:numPr>
      </w:pPr>
      <w:r>
        <w:t>After the locating the option</w:t>
      </w:r>
      <w:r w:rsidR="00BE73EE">
        <w:t xml:space="preserve"> user clicks on it which increments the game clock by </w:t>
      </w:r>
      <w:r w:rsidR="00BE73EE">
        <w:rPr>
          <w:b/>
        </w:rPr>
        <w:t xml:space="preserve">1 </w:t>
      </w:r>
      <w:r w:rsidR="00BE73EE">
        <w:t xml:space="preserve">and moves the ball by one tick of the game. </w:t>
      </w:r>
    </w:p>
    <w:p w14:paraId="300DC2AE" w14:textId="77777777" w:rsidR="00BE73EE" w:rsidRDefault="00BE73EE" w:rsidP="00BE73EE">
      <w:pPr>
        <w:ind w:left="1440"/>
      </w:pPr>
      <w:r>
        <w:t xml:space="preserve">If the test was successful user should see the following </w:t>
      </w:r>
      <w:r w:rsidR="00155B36">
        <w:t>actions performed</w:t>
      </w:r>
      <w:r>
        <w:t xml:space="preserve"> in “</w:t>
      </w:r>
      <w:r w:rsidRPr="00BE73EE">
        <w:rPr>
          <w:i/>
        </w:rPr>
        <w:t xml:space="preserve">Play </w:t>
      </w:r>
      <w:r w:rsidR="00155B36" w:rsidRPr="00BE73EE">
        <w:rPr>
          <w:i/>
        </w:rPr>
        <w:t xml:space="preserve">mode” </w:t>
      </w:r>
      <w:r w:rsidR="00155B36" w:rsidRPr="00155B36">
        <w:t>window</w:t>
      </w:r>
      <w:r>
        <w:t xml:space="preserve">: </w:t>
      </w:r>
    </w:p>
    <w:p w14:paraId="1AF26A0D" w14:textId="77777777" w:rsidR="00BE73EE" w:rsidRPr="00BE73EE" w:rsidRDefault="00BE73EE" w:rsidP="00CE3934">
      <w:pPr>
        <w:pStyle w:val="ListParagraph"/>
        <w:numPr>
          <w:ilvl w:val="0"/>
          <w:numId w:val="6"/>
        </w:numPr>
        <w:ind w:left="2977" w:hanging="425"/>
      </w:pPr>
      <w:r>
        <w:t>The game clock is</w:t>
      </w:r>
      <w:r w:rsidRPr="00BE73EE">
        <w:t xml:space="preserve"> </w:t>
      </w:r>
      <w:r>
        <w:t xml:space="preserve">incremented by </w:t>
      </w:r>
      <w:r>
        <w:rPr>
          <w:b/>
        </w:rPr>
        <w:t>1</w:t>
      </w:r>
    </w:p>
    <w:p w14:paraId="60DB2A38" w14:textId="77777777" w:rsidR="00BE73EE" w:rsidRDefault="00BE73EE" w:rsidP="00CE3934">
      <w:pPr>
        <w:pStyle w:val="ListParagraph"/>
        <w:numPr>
          <w:ilvl w:val="0"/>
          <w:numId w:val="6"/>
        </w:numPr>
        <w:ind w:left="2977" w:hanging="425"/>
      </w:pPr>
      <w:r>
        <w:t xml:space="preserve">The ball moves by one tick of the game (by the </w:t>
      </w:r>
      <w:r w:rsidRPr="00BE73EE">
        <w:rPr>
          <w:b/>
        </w:rPr>
        <w:t>one that clock has incremented</w:t>
      </w:r>
      <w:r>
        <w:t>)</w:t>
      </w:r>
    </w:p>
    <w:p w14:paraId="52EF9AB5" w14:textId="77777777" w:rsidR="00BE73EE" w:rsidRDefault="00BE73EE" w:rsidP="00CE3934">
      <w:pPr>
        <w:pStyle w:val="ListParagraph"/>
        <w:numPr>
          <w:ilvl w:val="0"/>
          <w:numId w:val="6"/>
        </w:numPr>
        <w:ind w:left="2977" w:hanging="425"/>
      </w:pPr>
      <w:r>
        <w:t xml:space="preserve">The GUI also will update itself, if there are any interaction by other objects with the ball </w:t>
      </w:r>
    </w:p>
    <w:p w14:paraId="4D0EEEF7" w14:textId="32F3A09A" w:rsidR="00BE73EE" w:rsidRPr="00BE73EE" w:rsidRDefault="00BE73EE" w:rsidP="00CE3934">
      <w:pPr>
        <w:pStyle w:val="ListParagraph"/>
        <w:numPr>
          <w:ilvl w:val="0"/>
          <w:numId w:val="6"/>
        </w:numPr>
        <w:ind w:left="2977" w:hanging="425"/>
        <w:rPr>
          <w:i/>
        </w:rPr>
      </w:pPr>
      <w:r w:rsidRPr="005D3529">
        <w:rPr>
          <w:b/>
          <w:i/>
        </w:rPr>
        <w:t xml:space="preserve">(optional </w:t>
      </w:r>
      <w:r w:rsidR="00155B36" w:rsidRPr="005D3529">
        <w:rPr>
          <w:b/>
          <w:i/>
        </w:rPr>
        <w:t>output)</w:t>
      </w:r>
      <w:r w:rsidR="00155B36">
        <w:t xml:space="preserve"> The</w:t>
      </w:r>
      <w:r>
        <w:t xml:space="preserve"> error message which states: </w:t>
      </w:r>
    </w:p>
    <w:p w14:paraId="50F25212" w14:textId="77777777" w:rsidR="00610323" w:rsidRPr="00610323" w:rsidRDefault="00BE73EE" w:rsidP="00CE3934">
      <w:pPr>
        <w:pStyle w:val="ListParagraph"/>
        <w:numPr>
          <w:ilvl w:val="8"/>
          <w:numId w:val="7"/>
        </w:numPr>
        <w:rPr>
          <w:i/>
        </w:rPr>
      </w:pPr>
      <w:r w:rsidRPr="00BE73EE">
        <w:rPr>
          <w:i/>
        </w:rPr>
        <w:t>“The game has not been stopped”</w:t>
      </w:r>
      <w:r w:rsidR="00610323">
        <w:t xml:space="preserve"> – </w:t>
      </w:r>
      <w:r w:rsidR="00BD1BFB">
        <w:t>this will pop out right after the user clicks on “</w:t>
      </w:r>
      <w:r w:rsidR="00BD1BFB">
        <w:rPr>
          <w:i/>
        </w:rPr>
        <w:t>Tick</w:t>
      </w:r>
      <w:r w:rsidR="00BD1BFB">
        <w:t xml:space="preserve">”. </w:t>
      </w:r>
      <w:r w:rsidR="00610323">
        <w:t xml:space="preserve">This will not stop the game it will lead the game to progress in the background while the error message will be in focus for the user. </w:t>
      </w:r>
    </w:p>
    <w:p w14:paraId="7B435C4B" w14:textId="49FEFB53" w:rsidR="00610323" w:rsidRDefault="00610323" w:rsidP="00610323">
      <w:pPr>
        <w:ind w:left="1440"/>
      </w:pPr>
      <w:r>
        <w:t xml:space="preserve">If user receives </w:t>
      </w:r>
      <w:r w:rsidR="007457F9">
        <w:t>an</w:t>
      </w:r>
      <w:r w:rsidR="00155B36">
        <w:t xml:space="preserve"> </w:t>
      </w:r>
      <w:r>
        <w:t xml:space="preserve">error </w:t>
      </w:r>
      <w:r w:rsidR="00155B36">
        <w:t>message,</w:t>
      </w:r>
      <w:r>
        <w:t xml:space="preserve"> user should close it and </w:t>
      </w:r>
      <w:r w:rsidR="007147F1">
        <w:t>complete</w:t>
      </w:r>
      <w:r>
        <w:t xml:space="preserve"> steps above. </w:t>
      </w:r>
    </w:p>
    <w:p w14:paraId="6238AEB1" w14:textId="77777777" w:rsidR="00610323" w:rsidRDefault="00610323" w:rsidP="00610323">
      <w:pPr>
        <w:ind w:left="1440"/>
      </w:pPr>
    </w:p>
    <w:p w14:paraId="3392A979" w14:textId="77777777" w:rsidR="00610323" w:rsidRDefault="00610323" w:rsidP="00610323">
      <w:pPr>
        <w:ind w:left="1440"/>
      </w:pPr>
    </w:p>
    <w:p w14:paraId="1C7C5363" w14:textId="77777777" w:rsidR="00610323" w:rsidRDefault="008F3C56" w:rsidP="00610323">
      <w:pPr>
        <w:pStyle w:val="ListParagraph"/>
        <w:numPr>
          <w:ilvl w:val="1"/>
          <w:numId w:val="1"/>
        </w:numPr>
        <w:ind w:left="1418" w:hanging="1418"/>
      </w:pPr>
      <w:r>
        <w:t xml:space="preserve">This test will </w:t>
      </w:r>
      <w:r w:rsidR="00155B36">
        <w:t>let</w:t>
      </w:r>
      <w:r w:rsidR="00610323">
        <w:t xml:space="preserve"> the user to see if everything is working while switching between the “</w:t>
      </w:r>
      <w:r w:rsidR="00610323">
        <w:rPr>
          <w:i/>
        </w:rPr>
        <w:t>Play mode</w:t>
      </w:r>
      <w:r w:rsidR="00610323">
        <w:t>” and the “</w:t>
      </w:r>
      <w:r w:rsidR="00610323">
        <w:rPr>
          <w:i/>
        </w:rPr>
        <w:t>Build mode</w:t>
      </w:r>
      <w:r w:rsidR="00610323">
        <w:t>”</w:t>
      </w:r>
    </w:p>
    <w:p w14:paraId="6897BAEE" w14:textId="77777777" w:rsidR="00610323" w:rsidRDefault="00610323" w:rsidP="00610323">
      <w:pPr>
        <w:pStyle w:val="ListParagraph"/>
        <w:ind w:left="1418"/>
      </w:pPr>
    </w:p>
    <w:p w14:paraId="1FEB1E9F" w14:textId="77777777" w:rsidR="00610323" w:rsidRDefault="00610323" w:rsidP="00CE3934">
      <w:pPr>
        <w:pStyle w:val="ListParagraph"/>
        <w:numPr>
          <w:ilvl w:val="0"/>
          <w:numId w:val="9"/>
        </w:numPr>
      </w:pPr>
      <w:r>
        <w:t>To achieve the require</w:t>
      </w:r>
      <w:r w:rsidR="008F3C56">
        <w:t xml:space="preserve">d </w:t>
      </w:r>
      <w:r w:rsidR="00155B36">
        <w:t>test</w:t>
      </w:r>
      <w:r w:rsidR="008F3C56">
        <w:t xml:space="preserve"> result user needs</w:t>
      </w:r>
      <w:r w:rsidR="007457F9">
        <w:t xml:space="preserve"> to</w:t>
      </w:r>
      <w:r w:rsidR="008F3C56">
        <w:t xml:space="preserve"> be</w:t>
      </w:r>
      <w:r>
        <w:t xml:space="preserve"> currently in “</w:t>
      </w:r>
      <w:r>
        <w:rPr>
          <w:i/>
        </w:rPr>
        <w:t>Play mode</w:t>
      </w:r>
      <w:r>
        <w:t xml:space="preserve">” window. </w:t>
      </w:r>
    </w:p>
    <w:p w14:paraId="1A026B4B" w14:textId="77777777" w:rsidR="008F3C56" w:rsidRDefault="008F3C56" w:rsidP="00CE3934">
      <w:pPr>
        <w:pStyle w:val="ListParagraph"/>
        <w:numPr>
          <w:ilvl w:val="0"/>
          <w:numId w:val="9"/>
        </w:numPr>
      </w:pPr>
      <w:r>
        <w:t>The user can see couple of options in “</w:t>
      </w:r>
      <w:r>
        <w:rPr>
          <w:i/>
        </w:rPr>
        <w:t>Play mode</w:t>
      </w:r>
      <w:r>
        <w:t>”</w:t>
      </w:r>
      <w:r>
        <w:rPr>
          <w:i/>
        </w:rPr>
        <w:t xml:space="preserve"> </w:t>
      </w:r>
      <w:r>
        <w:t>window. The one that we are looking for is option “</w:t>
      </w:r>
      <w:r>
        <w:rPr>
          <w:i/>
        </w:rPr>
        <w:t>Build mode</w:t>
      </w:r>
      <w:r>
        <w:t>”</w:t>
      </w:r>
      <w:r w:rsidR="007457F9">
        <w:t>.</w:t>
      </w:r>
    </w:p>
    <w:p w14:paraId="6EC2D937" w14:textId="082B0954" w:rsidR="004E0D6B" w:rsidRDefault="008F3C56" w:rsidP="00CE3934">
      <w:pPr>
        <w:pStyle w:val="ListParagraph"/>
        <w:numPr>
          <w:ilvl w:val="0"/>
          <w:numId w:val="9"/>
        </w:numPr>
      </w:pPr>
      <w:r>
        <w:t xml:space="preserve">After locating the </w:t>
      </w:r>
      <w:r w:rsidR="00155B36">
        <w:t>option</w:t>
      </w:r>
      <w:r w:rsidR="00332A60">
        <w:t xml:space="preserve"> user clicks </w:t>
      </w:r>
      <w:r w:rsidR="004E0D6B">
        <w:t xml:space="preserve">on the button </w:t>
      </w:r>
      <w:r w:rsidR="00332A60">
        <w:t xml:space="preserve">which </w:t>
      </w:r>
      <w:r>
        <w:t>close</w:t>
      </w:r>
      <w:r w:rsidR="00332A60">
        <w:t>s</w:t>
      </w:r>
      <w:r>
        <w:t xml:space="preserve"> the current “</w:t>
      </w:r>
      <w:r>
        <w:rPr>
          <w:i/>
        </w:rPr>
        <w:t>Play mode</w:t>
      </w:r>
      <w:r>
        <w:t>” window and bring</w:t>
      </w:r>
      <w:r w:rsidR="00332A60">
        <w:t>s</w:t>
      </w:r>
      <w:r>
        <w:t xml:space="preserve"> up “</w:t>
      </w:r>
      <w:r>
        <w:rPr>
          <w:i/>
        </w:rPr>
        <w:t>Build mode</w:t>
      </w:r>
      <w:r w:rsidR="004E0D6B">
        <w:t>” window.</w:t>
      </w:r>
    </w:p>
    <w:p w14:paraId="76119A9A" w14:textId="77777777" w:rsidR="00312367" w:rsidRDefault="00312367" w:rsidP="00312367">
      <w:pPr>
        <w:ind w:left="1778"/>
      </w:pPr>
    </w:p>
    <w:p w14:paraId="47BBDFDB" w14:textId="77777777" w:rsidR="00312367" w:rsidRDefault="00312367" w:rsidP="004E0D6B">
      <w:pPr>
        <w:ind w:left="1418"/>
      </w:pPr>
    </w:p>
    <w:p w14:paraId="444F62F9" w14:textId="77777777" w:rsidR="00312367" w:rsidRDefault="00312367" w:rsidP="004E0D6B">
      <w:pPr>
        <w:ind w:left="1418"/>
      </w:pPr>
    </w:p>
    <w:p w14:paraId="75F5A6A0" w14:textId="77777777" w:rsidR="00312367" w:rsidRDefault="00312367" w:rsidP="004E0D6B">
      <w:pPr>
        <w:ind w:left="1418"/>
      </w:pPr>
    </w:p>
    <w:p w14:paraId="0598F930" w14:textId="77777777" w:rsidR="00312367" w:rsidRDefault="00312367" w:rsidP="004E0D6B">
      <w:pPr>
        <w:ind w:left="1418"/>
      </w:pPr>
    </w:p>
    <w:p w14:paraId="07A9EF53" w14:textId="46C16DAA" w:rsidR="00A62A90" w:rsidRDefault="004E0D6B" w:rsidP="004E0D6B">
      <w:pPr>
        <w:ind w:left="1418"/>
      </w:pPr>
      <w:r>
        <w:lastRenderedPageBreak/>
        <w:t>If the test was successful user should see the following actio</w:t>
      </w:r>
      <w:r w:rsidR="00A62A90">
        <w:t>ns performed</w:t>
      </w:r>
      <w:r>
        <w:t>:</w:t>
      </w:r>
    </w:p>
    <w:p w14:paraId="3EA69BF6" w14:textId="502FFCBC" w:rsidR="004E0D6B" w:rsidRPr="00A62A90" w:rsidRDefault="00A62A90" w:rsidP="00CE3934">
      <w:pPr>
        <w:pStyle w:val="ListParagraph"/>
        <w:numPr>
          <w:ilvl w:val="0"/>
          <w:numId w:val="13"/>
        </w:numPr>
        <w:ind w:left="2552" w:firstLine="0"/>
      </w:pPr>
      <w:r>
        <w:t>The current “</w:t>
      </w:r>
      <w:r>
        <w:rPr>
          <w:i/>
        </w:rPr>
        <w:t>Play mode</w:t>
      </w:r>
      <w:r>
        <w:t xml:space="preserve">” window has been </w:t>
      </w:r>
      <w:r w:rsidRPr="00A62A90">
        <w:rPr>
          <w:b/>
        </w:rPr>
        <w:t xml:space="preserve">closed </w:t>
      </w:r>
    </w:p>
    <w:p w14:paraId="5BFF98A7" w14:textId="4CD2BD99" w:rsidR="00A62A90" w:rsidRDefault="00A62A90" w:rsidP="00CE3934">
      <w:pPr>
        <w:pStyle w:val="ListParagraph"/>
        <w:numPr>
          <w:ilvl w:val="0"/>
          <w:numId w:val="13"/>
        </w:numPr>
        <w:ind w:left="2552" w:firstLine="0"/>
      </w:pPr>
      <w:r>
        <w:t xml:space="preserve">User can see a new </w:t>
      </w:r>
      <w:r>
        <w:rPr>
          <w:i/>
        </w:rPr>
        <w:t xml:space="preserve">“Build mode” </w:t>
      </w:r>
      <w:r>
        <w:t>window</w:t>
      </w:r>
    </w:p>
    <w:p w14:paraId="4BC069C1" w14:textId="53396EAF" w:rsidR="00A62A90" w:rsidRDefault="00A62A90" w:rsidP="00CE3934">
      <w:pPr>
        <w:pStyle w:val="ListParagraph"/>
        <w:numPr>
          <w:ilvl w:val="1"/>
          <w:numId w:val="13"/>
        </w:numPr>
      </w:pPr>
      <w:r>
        <w:t>If the user was running a game they can see the current build of the game in “</w:t>
      </w:r>
      <w:r w:rsidRPr="00A62A90">
        <w:rPr>
          <w:i/>
        </w:rPr>
        <w:t>Build mode</w:t>
      </w:r>
      <w:r>
        <w:t>” window</w:t>
      </w:r>
    </w:p>
    <w:p w14:paraId="2E7AC542" w14:textId="77777777" w:rsidR="004E0D6B" w:rsidRDefault="004E0D6B" w:rsidP="004E0D6B">
      <w:pPr>
        <w:pStyle w:val="ListParagraph"/>
        <w:ind w:left="2138"/>
      </w:pPr>
    </w:p>
    <w:p w14:paraId="0ABE999D" w14:textId="77777777" w:rsidR="008F3C56" w:rsidRDefault="008F3C56" w:rsidP="008F3C56">
      <w:pPr>
        <w:ind w:left="720" w:firstLine="720"/>
      </w:pPr>
      <w:r>
        <w:t xml:space="preserve">There are no error messages that user should receive while doing this test. </w:t>
      </w:r>
    </w:p>
    <w:p w14:paraId="1BE716EA" w14:textId="284594F6" w:rsidR="008F3C56" w:rsidRDefault="008F3C56" w:rsidP="00A62A90"/>
    <w:p w14:paraId="10706448" w14:textId="77777777" w:rsidR="00A62A90" w:rsidRDefault="00A62A90" w:rsidP="00A62A90"/>
    <w:p w14:paraId="0B66BF31" w14:textId="77777777" w:rsidR="008F3C56" w:rsidRDefault="008F3C56" w:rsidP="008F3C56">
      <w:pPr>
        <w:pStyle w:val="ListParagraph"/>
        <w:numPr>
          <w:ilvl w:val="1"/>
          <w:numId w:val="1"/>
        </w:numPr>
        <w:ind w:left="1418" w:hanging="1418"/>
      </w:pPr>
      <w:r>
        <w:t>This test lets the user to see if the option – “</w:t>
      </w:r>
      <w:r>
        <w:rPr>
          <w:i/>
        </w:rPr>
        <w:t>Load game</w:t>
      </w:r>
      <w:r>
        <w:t xml:space="preserve">” functions correctly. </w:t>
      </w:r>
    </w:p>
    <w:p w14:paraId="7FC16668" w14:textId="77777777" w:rsidR="008F3C56" w:rsidRDefault="008F3C56" w:rsidP="008F3C56">
      <w:pPr>
        <w:pStyle w:val="ListParagraph"/>
        <w:ind w:left="1418"/>
      </w:pPr>
    </w:p>
    <w:p w14:paraId="3982990B" w14:textId="77777777" w:rsidR="008F3C56" w:rsidRDefault="008F3C56" w:rsidP="00CE3934">
      <w:pPr>
        <w:pStyle w:val="ListParagraph"/>
        <w:numPr>
          <w:ilvl w:val="0"/>
          <w:numId w:val="10"/>
        </w:numPr>
      </w:pPr>
      <w:r>
        <w:t xml:space="preserve">To achieve the required </w:t>
      </w:r>
      <w:r w:rsidR="007457F9">
        <w:t xml:space="preserve">test </w:t>
      </w:r>
      <w:r>
        <w:t>result user needs to be currently in “</w:t>
      </w:r>
      <w:r w:rsidRPr="007457F9">
        <w:rPr>
          <w:i/>
        </w:rPr>
        <w:t>Play mode</w:t>
      </w:r>
      <w:r>
        <w:t>”</w:t>
      </w:r>
    </w:p>
    <w:p w14:paraId="62361F2C" w14:textId="0FE27B87" w:rsidR="00D15B64" w:rsidRPr="00332A60" w:rsidRDefault="008F3C56" w:rsidP="00CE3934">
      <w:pPr>
        <w:pStyle w:val="ListParagraph"/>
        <w:numPr>
          <w:ilvl w:val="0"/>
          <w:numId w:val="10"/>
        </w:numPr>
      </w:pPr>
      <w:r>
        <w:t xml:space="preserve">The user has </w:t>
      </w:r>
      <w:r w:rsidR="00332A60">
        <w:t xml:space="preserve">to have a </w:t>
      </w:r>
      <w:r w:rsidR="00D15B64">
        <w:rPr>
          <w:b/>
        </w:rPr>
        <w:t xml:space="preserve">valid saved </w:t>
      </w:r>
      <w:r w:rsidR="00C42AF7">
        <w:rPr>
          <w:b/>
        </w:rPr>
        <w:t>build</w:t>
      </w:r>
      <w:r w:rsidR="000B55BB">
        <w:t xml:space="preserve"> (</w:t>
      </w:r>
      <w:r w:rsidR="00862D86" w:rsidRPr="00862D86">
        <w:rPr>
          <w:i/>
        </w:rPr>
        <w:t>test no 7</w:t>
      </w:r>
      <w:r w:rsidR="007457F9">
        <w:t>)</w:t>
      </w:r>
      <w:r w:rsidR="00D15B64">
        <w:rPr>
          <w:b/>
        </w:rPr>
        <w:t xml:space="preserve">. </w:t>
      </w:r>
    </w:p>
    <w:p w14:paraId="5156D591" w14:textId="77777777" w:rsidR="00332A60" w:rsidRDefault="00332A60" w:rsidP="00CE3934">
      <w:pPr>
        <w:pStyle w:val="ListParagraph"/>
        <w:numPr>
          <w:ilvl w:val="0"/>
          <w:numId w:val="10"/>
        </w:numPr>
      </w:pPr>
      <w:r>
        <w:t>The user can see couple of options in “</w:t>
      </w:r>
      <w:r>
        <w:rPr>
          <w:i/>
        </w:rPr>
        <w:t>Play mode</w:t>
      </w:r>
      <w:r>
        <w:t>”</w:t>
      </w:r>
      <w:r>
        <w:rPr>
          <w:i/>
        </w:rPr>
        <w:t xml:space="preserve"> </w:t>
      </w:r>
      <w:r>
        <w:t>window. The one that we are looking for is option “</w:t>
      </w:r>
      <w:r>
        <w:rPr>
          <w:i/>
        </w:rPr>
        <w:t>Load game</w:t>
      </w:r>
      <w:r>
        <w:t>”</w:t>
      </w:r>
    </w:p>
    <w:p w14:paraId="0B4BFBD0" w14:textId="77777777" w:rsidR="00332A60" w:rsidRDefault="00332A60" w:rsidP="00CE3934">
      <w:pPr>
        <w:pStyle w:val="ListParagraph"/>
        <w:numPr>
          <w:ilvl w:val="0"/>
          <w:numId w:val="10"/>
        </w:numPr>
      </w:pPr>
      <w:r>
        <w:t xml:space="preserve">After locating the </w:t>
      </w:r>
      <w:r w:rsidR="007457F9">
        <w:t>option</w:t>
      </w:r>
      <w:r>
        <w:t xml:space="preserve"> user click</w:t>
      </w:r>
      <w:r w:rsidR="007457F9">
        <w:t>s</w:t>
      </w:r>
      <w:r>
        <w:t xml:space="preserve"> on it which opens a file explorer window with the location of all saved game files. </w:t>
      </w:r>
    </w:p>
    <w:p w14:paraId="7D080FC2" w14:textId="77777777" w:rsidR="00332A60" w:rsidRDefault="00332A60" w:rsidP="00CE3934">
      <w:pPr>
        <w:pStyle w:val="ListParagraph"/>
        <w:numPr>
          <w:ilvl w:val="0"/>
          <w:numId w:val="10"/>
        </w:numPr>
      </w:pPr>
      <w:r>
        <w:t xml:space="preserve">The window prompts the user to select a saved file </w:t>
      </w:r>
    </w:p>
    <w:p w14:paraId="39518455" w14:textId="77777777" w:rsidR="00332A60" w:rsidRDefault="00332A60" w:rsidP="00CE3934">
      <w:pPr>
        <w:pStyle w:val="ListParagraph"/>
        <w:numPr>
          <w:ilvl w:val="0"/>
          <w:numId w:val="10"/>
        </w:numPr>
      </w:pPr>
      <w:r>
        <w:t xml:space="preserve">The user selects a file that he has saved before or transferred </w:t>
      </w:r>
      <w:r w:rsidR="007457F9">
        <w:t>onto</w:t>
      </w:r>
      <w:r>
        <w:t xml:space="preserve"> device</w:t>
      </w:r>
    </w:p>
    <w:p w14:paraId="074E784A" w14:textId="77777777" w:rsidR="00BD1BFB" w:rsidRDefault="007457F9" w:rsidP="00CE3934">
      <w:pPr>
        <w:pStyle w:val="ListParagraph"/>
        <w:numPr>
          <w:ilvl w:val="0"/>
          <w:numId w:val="10"/>
        </w:numPr>
      </w:pPr>
      <w:r>
        <w:t>File</w:t>
      </w:r>
      <w:r w:rsidR="00BD1BFB">
        <w:t xml:space="preserve"> explorer window closes.</w:t>
      </w:r>
    </w:p>
    <w:p w14:paraId="3B767924" w14:textId="52A398FE" w:rsidR="00A5201F" w:rsidRDefault="007457F9" w:rsidP="00CE3934">
      <w:pPr>
        <w:pStyle w:val="ListParagraph"/>
        <w:numPr>
          <w:ilvl w:val="0"/>
          <w:numId w:val="10"/>
        </w:numPr>
      </w:pPr>
      <w:r>
        <w:t>U</w:t>
      </w:r>
      <w:r w:rsidR="00D15B64">
        <w:t xml:space="preserve">ser is prompted with a new </w:t>
      </w:r>
      <w:r w:rsidR="00D15B64" w:rsidRPr="00D15B64">
        <w:rPr>
          <w:i/>
        </w:rPr>
        <w:t>“Play mode”</w:t>
      </w:r>
      <w:r w:rsidR="00D15B64">
        <w:rPr>
          <w:i/>
        </w:rPr>
        <w:t xml:space="preserve"> </w:t>
      </w:r>
      <w:r w:rsidR="00D15B64" w:rsidRPr="00D15B64">
        <w:t>window</w:t>
      </w:r>
      <w:r w:rsidR="00D15B64">
        <w:rPr>
          <w:i/>
        </w:rPr>
        <w:t xml:space="preserve"> </w:t>
      </w:r>
      <w:r w:rsidR="00D15B64">
        <w:t>that has the</w:t>
      </w:r>
      <w:r w:rsidR="00D15B64" w:rsidRPr="00D15B64">
        <w:rPr>
          <w:b/>
        </w:rPr>
        <w:t xml:space="preserve"> saved </w:t>
      </w:r>
      <w:bookmarkStart w:id="0" w:name="_GoBack"/>
      <w:r w:rsidR="00C42AF7">
        <w:rPr>
          <w:b/>
        </w:rPr>
        <w:t>build</w:t>
      </w:r>
      <w:bookmarkEnd w:id="0"/>
      <w:r w:rsidR="00D15B64">
        <w:rPr>
          <w:b/>
        </w:rPr>
        <w:t xml:space="preserve"> loaded</w:t>
      </w:r>
      <w:r w:rsidR="00D15B64">
        <w:t xml:space="preserve"> on the grid </w:t>
      </w:r>
    </w:p>
    <w:p w14:paraId="15CD30CB" w14:textId="57F2F1DC" w:rsidR="00A62A90" w:rsidRDefault="00A62A90" w:rsidP="00A62A90">
      <w:pPr>
        <w:ind w:left="720" w:firstLine="720"/>
      </w:pPr>
      <w:r>
        <w:t>If the test was successful user should see the following actions performed:</w:t>
      </w:r>
    </w:p>
    <w:p w14:paraId="222DA02F" w14:textId="1C07EEF2" w:rsidR="00A62A90" w:rsidRDefault="00862D86" w:rsidP="00CE3934">
      <w:pPr>
        <w:pStyle w:val="ListParagraph"/>
        <w:numPr>
          <w:ilvl w:val="0"/>
          <w:numId w:val="14"/>
        </w:numPr>
      </w:pPr>
      <w:r>
        <w:t xml:space="preserve">A loaded up </w:t>
      </w:r>
      <w:r w:rsidR="00C42AF7">
        <w:t>build</w:t>
      </w:r>
      <w:r>
        <w:t xml:space="preserve"> of game form the selected file. </w:t>
      </w:r>
    </w:p>
    <w:p w14:paraId="77CC1564" w14:textId="23007605" w:rsidR="00A62A90" w:rsidRDefault="00BD1BFB" w:rsidP="00CE3934">
      <w:pPr>
        <w:pStyle w:val="ListParagraph"/>
        <w:numPr>
          <w:ilvl w:val="0"/>
          <w:numId w:val="14"/>
        </w:numPr>
      </w:pPr>
      <w:r w:rsidRPr="005D3529">
        <w:rPr>
          <w:b/>
          <w:i/>
        </w:rPr>
        <w:t>(optional output)</w:t>
      </w:r>
      <w:r w:rsidRPr="00BD1BFB">
        <w:t xml:space="preserve"> </w:t>
      </w:r>
      <w:r w:rsidR="007C3024">
        <w:t>The error message</w:t>
      </w:r>
      <w:r>
        <w:t xml:space="preserve"> which states:</w:t>
      </w:r>
    </w:p>
    <w:p w14:paraId="21689F51" w14:textId="5E943BEE" w:rsidR="00BD1BFB" w:rsidRDefault="00BD1BFB" w:rsidP="00CE3934">
      <w:pPr>
        <w:pStyle w:val="ListParagraph"/>
        <w:numPr>
          <w:ilvl w:val="1"/>
          <w:numId w:val="14"/>
        </w:numPr>
      </w:pPr>
      <w:r>
        <w:t>“</w:t>
      </w:r>
      <w:r w:rsidRPr="00A62A90">
        <w:rPr>
          <w:i/>
        </w:rPr>
        <w:t>The file is not valid</w:t>
      </w:r>
      <w:r>
        <w:t xml:space="preserve">” – This pops right after the user selects the file and the file explorer window closes. </w:t>
      </w:r>
    </w:p>
    <w:p w14:paraId="45B4A225" w14:textId="2EF28D57" w:rsidR="00BD1BFB" w:rsidRDefault="00BD1BFB" w:rsidP="00B752CC">
      <w:pPr>
        <w:ind w:left="1418"/>
      </w:pPr>
      <w:r>
        <w:t xml:space="preserve">If user receives </w:t>
      </w:r>
      <w:r w:rsidR="007457F9">
        <w:t>an</w:t>
      </w:r>
      <w:r>
        <w:t xml:space="preserve"> error message this mean that the saved file is not the file that was meant to be used and/or is corrupted by editing it outside of the “</w:t>
      </w:r>
      <w:r>
        <w:rPr>
          <w:i/>
        </w:rPr>
        <w:t>Build mode</w:t>
      </w:r>
      <w:r>
        <w:t xml:space="preserve">”. To complete this </w:t>
      </w:r>
      <w:r w:rsidR="007457F9">
        <w:t>task,</w:t>
      </w:r>
      <w:r>
        <w:t xml:space="preserve"> </w:t>
      </w:r>
      <w:r w:rsidRPr="00BD1BFB">
        <w:rPr>
          <w:b/>
        </w:rPr>
        <w:t xml:space="preserve">locate or create a saved </w:t>
      </w:r>
      <w:r w:rsidR="00C42AF7">
        <w:rPr>
          <w:b/>
        </w:rPr>
        <w:t>build</w:t>
      </w:r>
      <w:r>
        <w:t xml:space="preserve"> and complete the steps above. </w:t>
      </w:r>
    </w:p>
    <w:p w14:paraId="7EEE6FFD" w14:textId="1743DF62" w:rsidR="006E1486" w:rsidRDefault="006E1486" w:rsidP="00A5318B"/>
    <w:p w14:paraId="1DE856D7" w14:textId="094530FA" w:rsidR="00A5318B" w:rsidRDefault="00A5318B" w:rsidP="00A5318B">
      <w:r w:rsidRPr="00A5318B">
        <w:rPr>
          <w:color w:val="5B9BD5" w:themeColor="accent1"/>
        </w:rPr>
        <w:t>Test  no 6.</w:t>
      </w:r>
      <w:r>
        <w:tab/>
        <w:t>This test lets the user to see if an option “</w:t>
      </w:r>
      <w:r w:rsidRPr="006E1486">
        <w:rPr>
          <w:i/>
        </w:rPr>
        <w:t>Reload game</w:t>
      </w:r>
      <w:r>
        <w:t>” functions correctly.</w:t>
      </w:r>
    </w:p>
    <w:p w14:paraId="755836D7" w14:textId="77777777" w:rsidR="00A5318B" w:rsidRDefault="00A5318B" w:rsidP="00A5318B">
      <w:pPr>
        <w:pStyle w:val="ListParagraph"/>
        <w:ind w:left="1418"/>
      </w:pPr>
    </w:p>
    <w:p w14:paraId="543CD3E9" w14:textId="77777777" w:rsidR="00A5318B" w:rsidRDefault="00A5318B" w:rsidP="00A5318B">
      <w:pPr>
        <w:pStyle w:val="ListParagraph"/>
        <w:numPr>
          <w:ilvl w:val="0"/>
          <w:numId w:val="11"/>
        </w:numPr>
      </w:pPr>
      <w:r>
        <w:t>To achieve the required test result user needs to be currently in “</w:t>
      </w:r>
      <w:r w:rsidRPr="007457F9">
        <w:rPr>
          <w:i/>
        </w:rPr>
        <w:t>Play mode</w:t>
      </w:r>
      <w:r>
        <w:t>”</w:t>
      </w:r>
    </w:p>
    <w:p w14:paraId="3C9A6A96" w14:textId="77777777" w:rsidR="00A5318B" w:rsidRDefault="00A5318B" w:rsidP="00A5318B">
      <w:pPr>
        <w:pStyle w:val="ListParagraph"/>
        <w:numPr>
          <w:ilvl w:val="0"/>
          <w:numId w:val="11"/>
        </w:numPr>
      </w:pPr>
      <w:r>
        <w:t>The game should be running or it can be paused as well</w:t>
      </w:r>
    </w:p>
    <w:p w14:paraId="0AF7C746" w14:textId="77777777" w:rsidR="00A5318B" w:rsidRDefault="00A5318B" w:rsidP="00A5318B">
      <w:pPr>
        <w:pStyle w:val="ListParagraph"/>
        <w:numPr>
          <w:ilvl w:val="0"/>
          <w:numId w:val="11"/>
        </w:numPr>
      </w:pPr>
      <w:r>
        <w:t>The user can see couple of options in “</w:t>
      </w:r>
      <w:r>
        <w:rPr>
          <w:i/>
        </w:rPr>
        <w:t>Play mode</w:t>
      </w:r>
      <w:r>
        <w:t>”</w:t>
      </w:r>
      <w:r>
        <w:rPr>
          <w:i/>
        </w:rPr>
        <w:t xml:space="preserve"> </w:t>
      </w:r>
      <w:r>
        <w:t>window. The one that we are looking for is option “</w:t>
      </w:r>
      <w:r w:rsidRPr="000B55BB">
        <w:rPr>
          <w:i/>
        </w:rPr>
        <w:t>Rel</w:t>
      </w:r>
      <w:r>
        <w:rPr>
          <w:i/>
        </w:rPr>
        <w:t>oad game</w:t>
      </w:r>
      <w:r>
        <w:t>”.</w:t>
      </w:r>
    </w:p>
    <w:p w14:paraId="5EA4868B" w14:textId="77777777" w:rsidR="00A5318B" w:rsidRDefault="00A5318B" w:rsidP="00A5318B">
      <w:pPr>
        <w:pStyle w:val="ListParagraph"/>
        <w:numPr>
          <w:ilvl w:val="0"/>
          <w:numId w:val="11"/>
        </w:numPr>
      </w:pPr>
      <w:r>
        <w:t xml:space="preserve">After locating the option user has to press on it. </w:t>
      </w:r>
    </w:p>
    <w:p w14:paraId="68CA7296" w14:textId="77777777" w:rsidR="00A5318B" w:rsidRDefault="00A5318B" w:rsidP="00A5318B">
      <w:pPr>
        <w:pStyle w:val="ListParagraph"/>
        <w:numPr>
          <w:ilvl w:val="0"/>
          <w:numId w:val="11"/>
        </w:numPr>
      </w:pPr>
      <w:r>
        <w:t>A new window appears with a message – “</w:t>
      </w:r>
      <w:r w:rsidRPr="007147F1">
        <w:rPr>
          <w:i/>
        </w:rPr>
        <w:t>Are You sure you want to reload game</w:t>
      </w:r>
      <w:r>
        <w:t>”</w:t>
      </w:r>
    </w:p>
    <w:p w14:paraId="399ADA81" w14:textId="77777777" w:rsidR="00A5318B" w:rsidRDefault="00A5318B" w:rsidP="00A5318B">
      <w:pPr>
        <w:pStyle w:val="ListParagraph"/>
        <w:numPr>
          <w:ilvl w:val="0"/>
          <w:numId w:val="11"/>
        </w:numPr>
      </w:pPr>
      <w:r>
        <w:t>User can see two options: “</w:t>
      </w:r>
      <w:r w:rsidRPr="007147F1">
        <w:rPr>
          <w:i/>
        </w:rPr>
        <w:t>Yes</w:t>
      </w:r>
      <w:r>
        <w:t>” and “</w:t>
      </w:r>
      <w:r>
        <w:rPr>
          <w:i/>
        </w:rPr>
        <w:t>No</w:t>
      </w:r>
      <w:r>
        <w:t>”. User selects “</w:t>
      </w:r>
      <w:r>
        <w:rPr>
          <w:i/>
        </w:rPr>
        <w:t>Yes</w:t>
      </w:r>
      <w:r>
        <w:t>”</w:t>
      </w:r>
    </w:p>
    <w:p w14:paraId="04BD63EE" w14:textId="77777777" w:rsidR="00A5318B" w:rsidRDefault="00A5318B" w:rsidP="00A5318B">
      <w:pPr>
        <w:pStyle w:val="ListParagraph"/>
        <w:numPr>
          <w:ilvl w:val="0"/>
          <w:numId w:val="11"/>
        </w:numPr>
      </w:pPr>
      <w:r w:rsidRPr="007147F1">
        <w:t>User is prompted with a new “</w:t>
      </w:r>
      <w:r w:rsidRPr="007147F1">
        <w:rPr>
          <w:i/>
        </w:rPr>
        <w:t>Play mode</w:t>
      </w:r>
      <w:r w:rsidRPr="007147F1">
        <w:t xml:space="preserve">” window that has the </w:t>
      </w:r>
      <w:r>
        <w:t>current game refreshed on</w:t>
      </w:r>
      <w:r w:rsidRPr="007147F1">
        <w:t xml:space="preserve"> grid</w:t>
      </w:r>
      <w:r>
        <w:t>.</w:t>
      </w:r>
      <w:r w:rsidRPr="007147F1">
        <w:t xml:space="preserve"> </w:t>
      </w:r>
    </w:p>
    <w:p w14:paraId="70AF4580" w14:textId="77777777" w:rsidR="00A5318B" w:rsidRDefault="00A5318B" w:rsidP="00A5318B">
      <w:pPr>
        <w:ind w:left="1418"/>
      </w:pPr>
    </w:p>
    <w:p w14:paraId="0F0A2781" w14:textId="77777777" w:rsidR="00A5318B" w:rsidRDefault="00A5318B" w:rsidP="00A5318B">
      <w:pPr>
        <w:ind w:left="1418"/>
      </w:pPr>
      <w:r>
        <w:t>If the test was successful user should see the following actions performed:</w:t>
      </w:r>
    </w:p>
    <w:p w14:paraId="139A37D6" w14:textId="6877047C" w:rsidR="00A5318B" w:rsidRDefault="00A5318B" w:rsidP="00A5318B">
      <w:pPr>
        <w:pStyle w:val="ListParagraph"/>
        <w:numPr>
          <w:ilvl w:val="5"/>
          <w:numId w:val="15"/>
        </w:numPr>
      </w:pPr>
      <w:r>
        <w:t xml:space="preserve">The “Play mode” screen has been refreshed with the same </w:t>
      </w:r>
      <w:r w:rsidR="00C42AF7">
        <w:t>build</w:t>
      </w:r>
      <w:r>
        <w:t xml:space="preserve"> of the game that was running before.</w:t>
      </w:r>
    </w:p>
    <w:p w14:paraId="1E5CDA85" w14:textId="77777777" w:rsidR="00A5318B" w:rsidRDefault="00A5318B" w:rsidP="00A5318B">
      <w:pPr>
        <w:pStyle w:val="ListParagraph"/>
        <w:numPr>
          <w:ilvl w:val="5"/>
          <w:numId w:val="15"/>
        </w:numPr>
      </w:pPr>
      <w:r w:rsidRPr="00862D86">
        <w:rPr>
          <w:b/>
          <w:i/>
        </w:rPr>
        <w:t xml:space="preserve"> (optional output)</w:t>
      </w:r>
      <w:r w:rsidRPr="00BD1BFB">
        <w:t xml:space="preserve"> </w:t>
      </w:r>
      <w:r>
        <w:t>Error message which states:</w:t>
      </w:r>
    </w:p>
    <w:p w14:paraId="6B37E89F" w14:textId="77777777" w:rsidR="00A5318B" w:rsidRDefault="00A5318B" w:rsidP="00A5318B">
      <w:pPr>
        <w:pStyle w:val="ListParagraph"/>
        <w:numPr>
          <w:ilvl w:val="6"/>
          <w:numId w:val="15"/>
        </w:numPr>
      </w:pPr>
      <w:r>
        <w:t>“</w:t>
      </w:r>
      <w:r w:rsidRPr="00862D86">
        <w:rPr>
          <w:i/>
        </w:rPr>
        <w:t>The game has not been loaded</w:t>
      </w:r>
      <w:r>
        <w:t>” – This pops right after the user clicks on “</w:t>
      </w:r>
      <w:r w:rsidRPr="00862D86">
        <w:rPr>
          <w:i/>
        </w:rPr>
        <w:t>Reload</w:t>
      </w:r>
      <w:r>
        <w:t>” option button.</w:t>
      </w:r>
    </w:p>
    <w:p w14:paraId="5AE40077" w14:textId="77777777" w:rsidR="00A5318B" w:rsidRPr="00312367" w:rsidRDefault="00A5318B" w:rsidP="00A5318B">
      <w:pPr>
        <w:pStyle w:val="ListParagraph"/>
        <w:numPr>
          <w:ilvl w:val="5"/>
          <w:numId w:val="15"/>
        </w:numPr>
      </w:pPr>
      <w:r w:rsidRPr="00862D86">
        <w:rPr>
          <w:b/>
          <w:i/>
        </w:rPr>
        <w:t>(optional output)</w:t>
      </w:r>
      <w:r>
        <w:rPr>
          <w:b/>
          <w:i/>
        </w:rPr>
        <w:t xml:space="preserve"> </w:t>
      </w:r>
      <w:r>
        <w:t>After user select “</w:t>
      </w:r>
      <w:r w:rsidRPr="00845ED2">
        <w:rPr>
          <w:i/>
        </w:rPr>
        <w:t>No</w:t>
      </w:r>
      <w:r>
        <w:t xml:space="preserve">” in the window where it requires a second user confirmation that they want to reload the window. They are taken back to the current game with game </w:t>
      </w:r>
      <w:r w:rsidRPr="00845ED2">
        <w:rPr>
          <w:b/>
        </w:rPr>
        <w:t>paused</w:t>
      </w:r>
      <w:r>
        <w:rPr>
          <w:b/>
        </w:rPr>
        <w:t xml:space="preserve"> or running </w:t>
      </w:r>
      <w:r>
        <w:rPr>
          <w:i/>
        </w:rPr>
        <w:t>(depends on the state of the game that the user has left it in while pressing the “</w:t>
      </w:r>
      <w:r>
        <w:rPr>
          <w:b/>
          <w:i/>
        </w:rPr>
        <w:t>Reload</w:t>
      </w:r>
      <w:r>
        <w:rPr>
          <w:i/>
        </w:rPr>
        <w:t>” button)</w:t>
      </w:r>
      <w:r>
        <w:rPr>
          <w:b/>
        </w:rPr>
        <w:t>.</w:t>
      </w:r>
    </w:p>
    <w:p w14:paraId="77F2B3DD" w14:textId="77777777" w:rsidR="00A5318B" w:rsidRDefault="00A5318B" w:rsidP="00A5318B"/>
    <w:p w14:paraId="55697DC0" w14:textId="05362C60" w:rsidR="00A5318B" w:rsidRDefault="00A5318B" w:rsidP="00A5318B">
      <w:pPr>
        <w:ind w:left="1418"/>
      </w:pPr>
      <w:r>
        <w:t>If user receives an error message this mean that the game has yet been loaded in “</w:t>
      </w:r>
      <w:r w:rsidRPr="00893EB9">
        <w:rPr>
          <w:i/>
        </w:rPr>
        <w:t>Play mode</w:t>
      </w:r>
      <w:r>
        <w:t xml:space="preserve">”. User needs to run the play mode with a </w:t>
      </w:r>
      <w:r w:rsidR="00C42AF7">
        <w:t>build</w:t>
      </w:r>
      <w:r>
        <w:t xml:space="preserve"> loaded.</w:t>
      </w:r>
    </w:p>
    <w:p w14:paraId="4967AD80" w14:textId="77777777" w:rsidR="00A5318B" w:rsidRDefault="00A5318B" w:rsidP="00A5318B">
      <w:pPr>
        <w:ind w:left="1418"/>
      </w:pPr>
    </w:p>
    <w:p w14:paraId="046FD387" w14:textId="6AE40A2F" w:rsidR="00F521BA" w:rsidRDefault="00F521BA" w:rsidP="00A5318B">
      <w:pPr>
        <w:ind w:left="1418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11ACD" wp14:editId="4469DA5E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61055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41ECC4B" id="Straight_x0020_Connector_x0020_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4pt" to="480.75pt,2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264357D" w14:textId="11EA0128" w:rsidR="00F521BA" w:rsidRDefault="00F521BA" w:rsidP="00893EB9">
      <w:pPr>
        <w:tabs>
          <w:tab w:val="left" w:pos="700"/>
        </w:tabs>
        <w:ind w:left="709"/>
      </w:pPr>
    </w:p>
    <w:p w14:paraId="612905ED" w14:textId="5FB26118" w:rsidR="00893EB9" w:rsidRDefault="00893EB9" w:rsidP="00893EB9">
      <w:pPr>
        <w:pStyle w:val="Heading2"/>
      </w:pPr>
      <w:r>
        <w:t>Tests in Build mode</w:t>
      </w:r>
    </w:p>
    <w:p w14:paraId="7DD54530" w14:textId="01C44175" w:rsidR="00893EB9" w:rsidRPr="00BF6992" w:rsidRDefault="00893EB9" w:rsidP="00893EB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C3872" wp14:editId="2A9E70EA">
                <wp:simplePos x="0" y="0"/>
                <wp:positionH relativeFrom="margin">
                  <wp:posOffset>-635</wp:posOffset>
                </wp:positionH>
                <wp:positionV relativeFrom="paragraph">
                  <wp:posOffset>76835</wp:posOffset>
                </wp:positionV>
                <wp:extent cx="61245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AAF88FD" id="Straight_x0020_Connector_x0020_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6.05pt" to="482.2pt,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E96A4D8" w14:textId="184F5AAB" w:rsidR="00893EB9" w:rsidRDefault="00893EB9" w:rsidP="00A5318B">
      <w:pPr>
        <w:pStyle w:val="ListParagraph"/>
        <w:numPr>
          <w:ilvl w:val="0"/>
          <w:numId w:val="68"/>
        </w:numPr>
        <w:tabs>
          <w:tab w:val="left" w:pos="700"/>
        </w:tabs>
      </w:pPr>
      <w:r>
        <w:t xml:space="preserve">This test lets user to check if they can save </w:t>
      </w:r>
      <w:r w:rsidR="00225C45">
        <w:t>a</w:t>
      </w:r>
      <w:r>
        <w:t xml:space="preserve"> game correctly in “</w:t>
      </w:r>
      <w:r w:rsidRPr="00893EB9">
        <w:rPr>
          <w:i/>
        </w:rPr>
        <w:t>Build mode</w:t>
      </w:r>
      <w:r>
        <w:t>”</w:t>
      </w:r>
    </w:p>
    <w:p w14:paraId="3E7AF2CF" w14:textId="77777777" w:rsidR="00893EB9" w:rsidRDefault="00893EB9" w:rsidP="00893EB9">
      <w:pPr>
        <w:pStyle w:val="ListParagraph"/>
        <w:tabs>
          <w:tab w:val="left" w:pos="700"/>
        </w:tabs>
        <w:ind w:left="0"/>
      </w:pPr>
    </w:p>
    <w:p w14:paraId="222D0AAA" w14:textId="0EC5F490" w:rsidR="00893EB9" w:rsidRDefault="002A447C" w:rsidP="00CE3934">
      <w:pPr>
        <w:pStyle w:val="ListParagraph"/>
        <w:numPr>
          <w:ilvl w:val="0"/>
          <w:numId w:val="12"/>
        </w:numPr>
        <w:tabs>
          <w:tab w:val="left" w:pos="700"/>
        </w:tabs>
      </w:pPr>
      <w:r>
        <w:t xml:space="preserve">To achieve </w:t>
      </w:r>
      <w:r w:rsidR="00893EB9">
        <w:t>required test result the user needs to be in “</w:t>
      </w:r>
      <w:r w:rsidR="00893EB9" w:rsidRPr="00893EB9">
        <w:rPr>
          <w:i/>
        </w:rPr>
        <w:t>Build mode</w:t>
      </w:r>
      <w:r w:rsidR="00893EB9">
        <w:t>” window</w:t>
      </w:r>
    </w:p>
    <w:p w14:paraId="2F33D18B" w14:textId="7AB85270" w:rsidR="00893EB9" w:rsidRDefault="00893EB9" w:rsidP="00CE3934">
      <w:pPr>
        <w:pStyle w:val="ListParagraph"/>
        <w:numPr>
          <w:ilvl w:val="0"/>
          <w:numId w:val="12"/>
        </w:numPr>
        <w:tabs>
          <w:tab w:val="left" w:pos="700"/>
        </w:tabs>
      </w:pPr>
      <w:r>
        <w:t xml:space="preserve">The user </w:t>
      </w:r>
      <w:r w:rsidR="004E0D6B">
        <w:t>has to create a playable build.</w:t>
      </w:r>
    </w:p>
    <w:p w14:paraId="60DC85E3" w14:textId="46CDE42F" w:rsidR="00893EB9" w:rsidRDefault="004E0D6B" w:rsidP="00CE3934">
      <w:pPr>
        <w:pStyle w:val="ListParagraph"/>
        <w:numPr>
          <w:ilvl w:val="0"/>
          <w:numId w:val="12"/>
        </w:numPr>
        <w:tabs>
          <w:tab w:val="left" w:pos="700"/>
        </w:tabs>
      </w:pPr>
      <w:r>
        <w:t>After the creation of the build user should locate “</w:t>
      </w:r>
      <w:r w:rsidRPr="004E0D6B">
        <w:rPr>
          <w:i/>
        </w:rPr>
        <w:t>Save game</w:t>
      </w:r>
      <w:r>
        <w:t xml:space="preserve">” option button. </w:t>
      </w:r>
    </w:p>
    <w:p w14:paraId="63B7B876" w14:textId="20D33DB2" w:rsidR="004E0D6B" w:rsidRDefault="004E0D6B" w:rsidP="00CE3934">
      <w:pPr>
        <w:pStyle w:val="ListParagraph"/>
        <w:numPr>
          <w:ilvl w:val="0"/>
          <w:numId w:val="12"/>
        </w:numPr>
        <w:tabs>
          <w:tab w:val="left" w:pos="700"/>
        </w:tabs>
      </w:pPr>
      <w:r>
        <w:t>User click</w:t>
      </w:r>
      <w:r w:rsidR="00B752CC">
        <w:t>s</w:t>
      </w:r>
      <w:r>
        <w:t xml:space="preserve"> on it which prompts them with a new window called – “</w:t>
      </w:r>
      <w:r w:rsidRPr="004E0D6B">
        <w:rPr>
          <w:i/>
        </w:rPr>
        <w:t>Save game</w:t>
      </w:r>
      <w:r>
        <w:t>”</w:t>
      </w:r>
    </w:p>
    <w:p w14:paraId="219B5D62" w14:textId="44A3B70D" w:rsidR="004E0D6B" w:rsidRDefault="004E0D6B" w:rsidP="00CE3934">
      <w:pPr>
        <w:pStyle w:val="ListParagraph"/>
        <w:numPr>
          <w:ilvl w:val="0"/>
          <w:numId w:val="12"/>
        </w:numPr>
        <w:tabs>
          <w:tab w:val="left" w:pos="700"/>
        </w:tabs>
      </w:pPr>
      <w:r>
        <w:t xml:space="preserve">The user can see </w:t>
      </w:r>
      <w:r w:rsidR="007902DF">
        <w:t>an</w:t>
      </w:r>
      <w:r>
        <w:t xml:space="preserve"> empty text field where he </w:t>
      </w:r>
      <w:r>
        <w:rPr>
          <w:b/>
          <w:i/>
        </w:rPr>
        <w:t xml:space="preserve">needs </w:t>
      </w:r>
      <w:r>
        <w:t>to enter a string of any symbols</w:t>
      </w:r>
    </w:p>
    <w:p w14:paraId="5DB1FDAE" w14:textId="617F2C48" w:rsidR="004E0D6B" w:rsidRDefault="004E0D6B" w:rsidP="00CE3934">
      <w:pPr>
        <w:pStyle w:val="ListParagraph"/>
        <w:numPr>
          <w:ilvl w:val="0"/>
          <w:numId w:val="12"/>
        </w:numPr>
        <w:tabs>
          <w:tab w:val="left" w:pos="700"/>
        </w:tabs>
      </w:pPr>
      <w:r>
        <w:t xml:space="preserve">User is prompted with a new file explorer window where he needs to select the destination of the saved </w:t>
      </w:r>
      <w:r w:rsidR="00C42AF7">
        <w:t>build</w:t>
      </w:r>
      <w:r>
        <w:t>.</w:t>
      </w:r>
    </w:p>
    <w:p w14:paraId="512720E6" w14:textId="26C250AF" w:rsidR="00845ED2" w:rsidRDefault="00845ED2" w:rsidP="00CE3934">
      <w:pPr>
        <w:pStyle w:val="ListParagraph"/>
        <w:numPr>
          <w:ilvl w:val="0"/>
          <w:numId w:val="12"/>
        </w:numPr>
        <w:tabs>
          <w:tab w:val="left" w:pos="700"/>
        </w:tabs>
      </w:pPr>
      <w:r>
        <w:t xml:space="preserve">After selecting the desired location user now can see a window prompted to </w:t>
      </w:r>
      <w:r w:rsidR="00B752CC">
        <w:t>them</w:t>
      </w:r>
      <w:r>
        <w:t xml:space="preserve"> that declares – “</w:t>
      </w:r>
      <w:r>
        <w:rPr>
          <w:i/>
        </w:rPr>
        <w:t>The game has been successfully saved</w:t>
      </w:r>
      <w:r>
        <w:t>”</w:t>
      </w:r>
    </w:p>
    <w:p w14:paraId="7383E135" w14:textId="40AA551C" w:rsidR="00312367" w:rsidRDefault="00845ED2" w:rsidP="00CE3934">
      <w:pPr>
        <w:pStyle w:val="ListParagraph"/>
        <w:numPr>
          <w:ilvl w:val="0"/>
          <w:numId w:val="12"/>
        </w:numPr>
        <w:tabs>
          <w:tab w:val="left" w:pos="700"/>
        </w:tabs>
      </w:pPr>
      <w:r>
        <w:t>User needs to press “OK” to close the window.</w:t>
      </w:r>
    </w:p>
    <w:p w14:paraId="039862BE" w14:textId="77777777" w:rsidR="00312367" w:rsidRDefault="00312367" w:rsidP="00B752CC">
      <w:pPr>
        <w:ind w:left="1418"/>
      </w:pPr>
    </w:p>
    <w:p w14:paraId="2694D96B" w14:textId="37243880" w:rsidR="00B752CC" w:rsidRDefault="00B752CC" w:rsidP="00B752CC">
      <w:pPr>
        <w:ind w:left="1418"/>
      </w:pPr>
      <w:r>
        <w:t>If the test was successful user should see the following actions performed:</w:t>
      </w:r>
    </w:p>
    <w:p w14:paraId="0EC7ACA1" w14:textId="2DC805B1" w:rsidR="00845ED2" w:rsidRDefault="00B752CC" w:rsidP="00CE3934">
      <w:pPr>
        <w:pStyle w:val="ListParagraph"/>
        <w:numPr>
          <w:ilvl w:val="0"/>
          <w:numId w:val="16"/>
        </w:numPr>
        <w:tabs>
          <w:tab w:val="left" w:pos="700"/>
        </w:tabs>
      </w:pPr>
      <w:r>
        <w:t xml:space="preserve">A new file in the system of the user. That has been created while saving the build </w:t>
      </w:r>
    </w:p>
    <w:p w14:paraId="6EFEE017" w14:textId="6B3A47FD" w:rsidR="004E0D6B" w:rsidRDefault="004E0D6B" w:rsidP="00CE3934">
      <w:pPr>
        <w:pStyle w:val="ListParagraph"/>
        <w:numPr>
          <w:ilvl w:val="0"/>
          <w:numId w:val="16"/>
        </w:numPr>
        <w:tabs>
          <w:tab w:val="left" w:pos="700"/>
        </w:tabs>
      </w:pPr>
      <w:r w:rsidRPr="00B752CC">
        <w:rPr>
          <w:b/>
          <w:i/>
        </w:rPr>
        <w:t>(optional output)</w:t>
      </w:r>
      <w:r w:rsidRPr="00BD1BFB">
        <w:t xml:space="preserve"> </w:t>
      </w:r>
      <w:r w:rsidR="007C3024">
        <w:t>E</w:t>
      </w:r>
      <w:r>
        <w:t>rror messages which states:</w:t>
      </w:r>
    </w:p>
    <w:p w14:paraId="52C08D0A" w14:textId="4D1743ED" w:rsidR="007C3024" w:rsidRDefault="00B752CC" w:rsidP="00CE3934">
      <w:pPr>
        <w:pStyle w:val="ListParagraph"/>
        <w:numPr>
          <w:ilvl w:val="0"/>
          <w:numId w:val="17"/>
        </w:numPr>
        <w:tabs>
          <w:tab w:val="left" w:pos="700"/>
        </w:tabs>
      </w:pPr>
      <w:r>
        <w:t>“</w:t>
      </w:r>
      <w:r w:rsidRPr="00B752CC">
        <w:rPr>
          <w:i/>
        </w:rPr>
        <w:t>The name of the file is not valid</w:t>
      </w:r>
      <w:r>
        <w:t xml:space="preserve">” – This prompts up when a user uses symbols </w:t>
      </w:r>
      <w:r w:rsidR="007C3024">
        <w:t>in “</w:t>
      </w:r>
      <w:r w:rsidR="007C3024">
        <w:rPr>
          <w:i/>
        </w:rPr>
        <w:t>Save game</w:t>
      </w:r>
      <w:r w:rsidR="007C3024">
        <w:t xml:space="preserve">” window </w:t>
      </w:r>
      <w:r>
        <w:t xml:space="preserve">that are not recognized </w:t>
      </w:r>
      <w:r w:rsidR="007C3024">
        <w:t xml:space="preserve">by </w:t>
      </w:r>
      <w:r>
        <w:t>the system while creating new files.</w:t>
      </w:r>
    </w:p>
    <w:p w14:paraId="198BDD46" w14:textId="0E5DE64E" w:rsidR="007C3024" w:rsidRDefault="00B752CC" w:rsidP="00CE3934">
      <w:pPr>
        <w:pStyle w:val="ListParagraph"/>
        <w:numPr>
          <w:ilvl w:val="0"/>
          <w:numId w:val="17"/>
        </w:numPr>
        <w:tabs>
          <w:tab w:val="left" w:pos="700"/>
        </w:tabs>
      </w:pPr>
      <w:r>
        <w:lastRenderedPageBreak/>
        <w:t xml:space="preserve"> </w:t>
      </w:r>
      <w:r w:rsidR="007C3024">
        <w:t>“</w:t>
      </w:r>
      <w:r w:rsidR="007C3024">
        <w:rPr>
          <w:i/>
        </w:rPr>
        <w:t>The system is</w:t>
      </w:r>
      <w:r w:rsidR="007C3024" w:rsidRPr="007C3024">
        <w:rPr>
          <w:i/>
        </w:rPr>
        <w:t xml:space="preserve"> to full</w:t>
      </w:r>
      <w:r w:rsidR="007C3024">
        <w:t xml:space="preserve">” – This prompts after locating the desired save file location. It </w:t>
      </w:r>
      <w:r w:rsidR="002A447C">
        <w:t>means</w:t>
      </w:r>
      <w:r w:rsidR="007C3024">
        <w:t xml:space="preserve"> that the system has not have enough space on it for a new file to be created.</w:t>
      </w:r>
    </w:p>
    <w:p w14:paraId="51108443" w14:textId="77777777" w:rsidR="00312367" w:rsidRDefault="00312367" w:rsidP="00312367">
      <w:pPr>
        <w:tabs>
          <w:tab w:val="left" w:pos="700"/>
        </w:tabs>
      </w:pPr>
    </w:p>
    <w:p w14:paraId="09792E62" w14:textId="71650955" w:rsidR="007C3024" w:rsidRDefault="007C3024" w:rsidP="007C3024">
      <w:pPr>
        <w:tabs>
          <w:tab w:val="left" w:pos="700"/>
        </w:tabs>
        <w:ind w:left="1418"/>
      </w:pPr>
      <w:r>
        <w:tab/>
        <w:t>If</w:t>
      </w:r>
      <w:r w:rsidR="00225C45">
        <w:t xml:space="preserve"> user receives error messages, </w:t>
      </w:r>
      <w:r>
        <w:t xml:space="preserve">they should </w:t>
      </w:r>
      <w:r w:rsidRPr="00225C45">
        <w:rPr>
          <w:b/>
        </w:rPr>
        <w:t>give a correct name to</w:t>
      </w:r>
      <w:r>
        <w:t xml:space="preserve"> the file they want to save. Or if the system has no more space on it</w:t>
      </w:r>
      <w:r w:rsidR="00225C45">
        <w:t xml:space="preserve"> - just </w:t>
      </w:r>
      <w:r w:rsidR="00225C45" w:rsidRPr="00225C45">
        <w:rPr>
          <w:b/>
        </w:rPr>
        <w:t>clean up some disk space</w:t>
      </w:r>
      <w:r w:rsidR="00225C45">
        <w:t xml:space="preserve">. After fixing up error complete steps above to save. </w:t>
      </w:r>
    </w:p>
    <w:p w14:paraId="4C23FE7C" w14:textId="180EB8BA" w:rsidR="00225C45" w:rsidRDefault="00225C45" w:rsidP="007C3024">
      <w:pPr>
        <w:tabs>
          <w:tab w:val="left" w:pos="700"/>
        </w:tabs>
        <w:ind w:left="1418"/>
      </w:pPr>
    </w:p>
    <w:p w14:paraId="7A95EED7" w14:textId="1F672BE5" w:rsidR="00225C45" w:rsidRDefault="00225C45" w:rsidP="00312367">
      <w:pPr>
        <w:tabs>
          <w:tab w:val="left" w:pos="700"/>
        </w:tabs>
      </w:pPr>
    </w:p>
    <w:p w14:paraId="75453D36" w14:textId="21937D60" w:rsidR="00225C45" w:rsidRDefault="00225C45" w:rsidP="00A5318B">
      <w:pPr>
        <w:pStyle w:val="ListParagraph"/>
        <w:numPr>
          <w:ilvl w:val="0"/>
          <w:numId w:val="68"/>
        </w:numPr>
        <w:tabs>
          <w:tab w:val="left" w:pos="700"/>
        </w:tabs>
      </w:pPr>
      <w:r>
        <w:t>This test lets user to check if they can load a game correctly in “</w:t>
      </w:r>
      <w:r w:rsidRPr="00893EB9">
        <w:rPr>
          <w:i/>
        </w:rPr>
        <w:t>Build mode</w:t>
      </w:r>
      <w:r>
        <w:t>”</w:t>
      </w:r>
    </w:p>
    <w:p w14:paraId="323D8FE9" w14:textId="77777777" w:rsidR="00225C45" w:rsidRDefault="00225C45" w:rsidP="00225C45">
      <w:pPr>
        <w:pStyle w:val="ListParagraph"/>
        <w:tabs>
          <w:tab w:val="left" w:pos="700"/>
        </w:tabs>
        <w:ind w:left="0"/>
      </w:pPr>
    </w:p>
    <w:p w14:paraId="5130385D" w14:textId="580CBA48" w:rsidR="004E0D6B" w:rsidRDefault="00225C45" w:rsidP="00CE3934">
      <w:pPr>
        <w:pStyle w:val="ListParagraph"/>
        <w:numPr>
          <w:ilvl w:val="0"/>
          <w:numId w:val="18"/>
        </w:numPr>
        <w:tabs>
          <w:tab w:val="left" w:pos="700"/>
        </w:tabs>
        <w:ind w:left="2127" w:hanging="426"/>
      </w:pPr>
      <w:r>
        <w:t>To achieve the required test result the user needs to be in “</w:t>
      </w:r>
      <w:r w:rsidRPr="00893EB9">
        <w:rPr>
          <w:i/>
        </w:rPr>
        <w:t>Build mode</w:t>
      </w:r>
      <w:r>
        <w:t>” window</w:t>
      </w:r>
    </w:p>
    <w:p w14:paraId="7B534ECB" w14:textId="3C5EA822" w:rsidR="004C2B52" w:rsidRDefault="004C2B52" w:rsidP="00CE3934">
      <w:pPr>
        <w:pStyle w:val="ListParagraph"/>
        <w:numPr>
          <w:ilvl w:val="0"/>
          <w:numId w:val="18"/>
        </w:numPr>
        <w:tabs>
          <w:tab w:val="left" w:pos="700"/>
        </w:tabs>
        <w:ind w:left="2127" w:hanging="426"/>
      </w:pPr>
      <w:r>
        <w:t xml:space="preserve">The user has to have a </w:t>
      </w:r>
      <w:r>
        <w:rPr>
          <w:b/>
        </w:rPr>
        <w:t xml:space="preserve">valid saved </w:t>
      </w:r>
      <w:r w:rsidR="00C42AF7">
        <w:rPr>
          <w:b/>
        </w:rPr>
        <w:t>build</w:t>
      </w:r>
      <w:r>
        <w:t xml:space="preserve"> (</w:t>
      </w:r>
      <w:r w:rsidRPr="00862D86">
        <w:rPr>
          <w:i/>
        </w:rPr>
        <w:t>test no 7</w:t>
      </w:r>
      <w:r>
        <w:t>)</w:t>
      </w:r>
      <w:r>
        <w:rPr>
          <w:b/>
        </w:rPr>
        <w:t>.</w:t>
      </w:r>
    </w:p>
    <w:p w14:paraId="56E7DAFF" w14:textId="6EF6FE1B" w:rsidR="00225C45" w:rsidRDefault="00225C45" w:rsidP="00CE3934">
      <w:pPr>
        <w:pStyle w:val="ListParagraph"/>
        <w:numPr>
          <w:ilvl w:val="0"/>
          <w:numId w:val="18"/>
        </w:numPr>
        <w:tabs>
          <w:tab w:val="left" w:pos="700"/>
        </w:tabs>
        <w:ind w:left="2127" w:hanging="426"/>
      </w:pPr>
      <w:r>
        <w:t>The user needs to locate option “</w:t>
      </w:r>
      <w:r>
        <w:rPr>
          <w:i/>
        </w:rPr>
        <w:t>Load</w:t>
      </w:r>
      <w:r w:rsidRPr="00225C45">
        <w:rPr>
          <w:i/>
        </w:rPr>
        <w:t xml:space="preserve"> game</w:t>
      </w:r>
      <w:r>
        <w:t>”</w:t>
      </w:r>
    </w:p>
    <w:p w14:paraId="4C0540E2" w14:textId="2BB97515" w:rsidR="004C2B52" w:rsidRDefault="00225C45" w:rsidP="00CE3934">
      <w:pPr>
        <w:pStyle w:val="ListParagraph"/>
        <w:numPr>
          <w:ilvl w:val="0"/>
          <w:numId w:val="19"/>
        </w:numPr>
        <w:ind w:hanging="437"/>
      </w:pPr>
      <w:r>
        <w:t>User clicks on it which prompts them with a file explorer</w:t>
      </w:r>
      <w:r w:rsidR="004C2B52">
        <w:t xml:space="preserve"> window with the location of all saved game files. </w:t>
      </w:r>
    </w:p>
    <w:p w14:paraId="0096EBE2" w14:textId="77777777" w:rsidR="004C2B52" w:rsidRDefault="004C2B52" w:rsidP="00CE3934">
      <w:pPr>
        <w:pStyle w:val="ListParagraph"/>
        <w:numPr>
          <w:ilvl w:val="0"/>
          <w:numId w:val="19"/>
        </w:numPr>
        <w:ind w:hanging="437"/>
      </w:pPr>
      <w:r>
        <w:t xml:space="preserve">The window prompts the user to select a saved file </w:t>
      </w:r>
    </w:p>
    <w:p w14:paraId="38E3DF0B" w14:textId="77777777" w:rsidR="004C2B52" w:rsidRDefault="004C2B52" w:rsidP="00CE3934">
      <w:pPr>
        <w:pStyle w:val="ListParagraph"/>
        <w:numPr>
          <w:ilvl w:val="0"/>
          <w:numId w:val="19"/>
        </w:numPr>
        <w:ind w:hanging="437"/>
      </w:pPr>
      <w:r>
        <w:t>The user selects a file that he has saved before or transferred onto device</w:t>
      </w:r>
    </w:p>
    <w:p w14:paraId="18F08DB4" w14:textId="77777777" w:rsidR="004C2B52" w:rsidRDefault="004C2B52" w:rsidP="00CE3934">
      <w:pPr>
        <w:pStyle w:val="ListParagraph"/>
        <w:numPr>
          <w:ilvl w:val="0"/>
          <w:numId w:val="19"/>
        </w:numPr>
        <w:ind w:hanging="437"/>
      </w:pPr>
      <w:r>
        <w:t>File explorer window closes.</w:t>
      </w:r>
    </w:p>
    <w:p w14:paraId="5F78F620" w14:textId="398BCABC" w:rsidR="004C2B52" w:rsidRDefault="004C2B52" w:rsidP="00CE3934">
      <w:pPr>
        <w:pStyle w:val="ListParagraph"/>
        <w:numPr>
          <w:ilvl w:val="0"/>
          <w:numId w:val="19"/>
        </w:numPr>
        <w:ind w:hanging="437"/>
      </w:pPr>
      <w:r>
        <w:t xml:space="preserve">User is prompted with a new </w:t>
      </w:r>
      <w:r w:rsidRPr="00D15B64">
        <w:rPr>
          <w:i/>
        </w:rPr>
        <w:t>“</w:t>
      </w:r>
      <w:r>
        <w:rPr>
          <w:i/>
        </w:rPr>
        <w:t>Build</w:t>
      </w:r>
      <w:r w:rsidRPr="00D15B64">
        <w:rPr>
          <w:i/>
        </w:rPr>
        <w:t xml:space="preserve"> mode”</w:t>
      </w:r>
      <w:r>
        <w:rPr>
          <w:i/>
        </w:rPr>
        <w:t xml:space="preserve"> </w:t>
      </w:r>
      <w:r w:rsidRPr="00D15B64">
        <w:t>window</w:t>
      </w:r>
      <w:r>
        <w:rPr>
          <w:i/>
        </w:rPr>
        <w:t xml:space="preserve"> </w:t>
      </w:r>
      <w:r>
        <w:t>that has the</w:t>
      </w:r>
      <w:r w:rsidRPr="00D15B64">
        <w:rPr>
          <w:b/>
        </w:rPr>
        <w:t xml:space="preserve"> saved </w:t>
      </w:r>
      <w:r w:rsidR="00C42AF7">
        <w:rPr>
          <w:b/>
        </w:rPr>
        <w:t>build</w:t>
      </w:r>
      <w:r>
        <w:rPr>
          <w:b/>
        </w:rPr>
        <w:t xml:space="preserve"> loaded</w:t>
      </w:r>
      <w:r>
        <w:t xml:space="preserve"> on the grid </w:t>
      </w:r>
    </w:p>
    <w:p w14:paraId="7EA23739" w14:textId="77777777" w:rsidR="00312367" w:rsidRDefault="00312367" w:rsidP="00312367">
      <w:pPr>
        <w:pStyle w:val="ListParagraph"/>
        <w:ind w:left="2138"/>
      </w:pPr>
    </w:p>
    <w:p w14:paraId="2318BC74" w14:textId="1C31F378" w:rsidR="004C2B52" w:rsidRDefault="004C2B52" w:rsidP="004C2B52">
      <w:pPr>
        <w:ind w:left="1418"/>
      </w:pPr>
      <w:r>
        <w:t>If the test was successful user should see the following actions performed:</w:t>
      </w:r>
    </w:p>
    <w:p w14:paraId="134A81FE" w14:textId="26D26EA2" w:rsidR="004C2B52" w:rsidRDefault="004C2B52" w:rsidP="00CE3934">
      <w:pPr>
        <w:pStyle w:val="ListParagraph"/>
        <w:numPr>
          <w:ilvl w:val="0"/>
          <w:numId w:val="21"/>
        </w:numPr>
        <w:ind w:left="2127" w:hanging="284"/>
      </w:pPr>
      <w:r>
        <w:t xml:space="preserve">A loaded up </w:t>
      </w:r>
      <w:r w:rsidR="00C42AF7">
        <w:t>build</w:t>
      </w:r>
      <w:r>
        <w:t xml:space="preserve"> of game form the selected file. </w:t>
      </w:r>
    </w:p>
    <w:p w14:paraId="51C135E4" w14:textId="77777777" w:rsidR="004C2B52" w:rsidRDefault="004C2B52" w:rsidP="00CE3934">
      <w:pPr>
        <w:pStyle w:val="ListParagraph"/>
        <w:numPr>
          <w:ilvl w:val="0"/>
          <w:numId w:val="20"/>
        </w:numPr>
        <w:ind w:left="2127" w:hanging="284"/>
      </w:pPr>
      <w:r w:rsidRPr="004C2B52">
        <w:rPr>
          <w:b/>
          <w:i/>
        </w:rPr>
        <w:t>(optional output)</w:t>
      </w:r>
      <w:r>
        <w:t xml:space="preserve"> The error message which states:</w:t>
      </w:r>
    </w:p>
    <w:p w14:paraId="66C23DAE" w14:textId="420FEE05" w:rsidR="00312367" w:rsidRDefault="004C2B52" w:rsidP="00CE3934">
      <w:pPr>
        <w:pStyle w:val="ListParagraph"/>
        <w:numPr>
          <w:ilvl w:val="0"/>
          <w:numId w:val="22"/>
        </w:numPr>
      </w:pPr>
      <w:r>
        <w:t>“</w:t>
      </w:r>
      <w:r w:rsidRPr="004C2B52">
        <w:rPr>
          <w:i/>
        </w:rPr>
        <w:t>The file is not valid</w:t>
      </w:r>
      <w:r>
        <w:t xml:space="preserve">” – This pops right after the user selects the file and the file explorer window closes. </w:t>
      </w:r>
    </w:p>
    <w:p w14:paraId="782B193E" w14:textId="77777777" w:rsidR="00312367" w:rsidRDefault="00312367" w:rsidP="00312367"/>
    <w:p w14:paraId="18BBF104" w14:textId="5FBEB968" w:rsidR="004C2B52" w:rsidRDefault="004C2B52" w:rsidP="004C2B52">
      <w:pPr>
        <w:ind w:left="1418"/>
      </w:pPr>
      <w:r>
        <w:t xml:space="preserve">If user receives an error message this mean that the saved file is not the file that was meant to be used and/or is corrupted by editing it outside of the “Build mode”. To complete this task, locate or create a saved </w:t>
      </w:r>
      <w:r w:rsidR="00C42AF7">
        <w:t>build</w:t>
      </w:r>
      <w:r>
        <w:t xml:space="preserve"> and complete the steps above.</w:t>
      </w:r>
    </w:p>
    <w:p w14:paraId="2385CFFA" w14:textId="2C392CB9" w:rsidR="004C2B52" w:rsidRDefault="004C2B52" w:rsidP="004C2B52">
      <w:pPr>
        <w:ind w:left="1418"/>
      </w:pPr>
    </w:p>
    <w:p w14:paraId="287591F8" w14:textId="77777777" w:rsidR="00312367" w:rsidRDefault="00312367" w:rsidP="004C2B52">
      <w:pPr>
        <w:ind w:left="1418"/>
      </w:pPr>
    </w:p>
    <w:p w14:paraId="123A5812" w14:textId="743C00F9" w:rsidR="007147F1" w:rsidRDefault="009B447C" w:rsidP="00A5318B">
      <w:pPr>
        <w:pStyle w:val="ListParagraph"/>
        <w:numPr>
          <w:ilvl w:val="0"/>
          <w:numId w:val="68"/>
        </w:numPr>
      </w:pPr>
      <w:r>
        <w:t>This test lets user to check if they can switch between the “</w:t>
      </w:r>
      <w:r w:rsidRPr="009B447C">
        <w:rPr>
          <w:i/>
        </w:rPr>
        <w:t>Build mode</w:t>
      </w:r>
      <w:r>
        <w:t>” and “</w:t>
      </w:r>
      <w:r w:rsidRPr="009B447C">
        <w:rPr>
          <w:i/>
        </w:rPr>
        <w:t>Play mode</w:t>
      </w:r>
      <w:r>
        <w:t>” windows</w:t>
      </w:r>
    </w:p>
    <w:p w14:paraId="3CFE4831" w14:textId="2D40B884" w:rsidR="009B447C" w:rsidRDefault="009B447C" w:rsidP="009B447C">
      <w:pPr>
        <w:pStyle w:val="ListParagraph"/>
        <w:ind w:left="1418"/>
      </w:pPr>
    </w:p>
    <w:p w14:paraId="4029CB18" w14:textId="080E0246" w:rsidR="00A1383F" w:rsidRDefault="009B447C" w:rsidP="00A1383F">
      <w:pPr>
        <w:pStyle w:val="ListParagraph"/>
        <w:numPr>
          <w:ilvl w:val="0"/>
          <w:numId w:val="23"/>
        </w:numPr>
      </w:pPr>
      <w:r>
        <w:t xml:space="preserve">To achieve the required </w:t>
      </w:r>
      <w:r w:rsidR="00A1383F">
        <w:t xml:space="preserve">test </w:t>
      </w:r>
      <w:r>
        <w:t>result</w:t>
      </w:r>
      <w:r w:rsidR="00A1383F">
        <w:t>,</w:t>
      </w:r>
      <w:r>
        <w:t xml:space="preserve"> the user needs to be in “</w:t>
      </w:r>
      <w:r w:rsidRPr="009B447C">
        <w:rPr>
          <w:i/>
        </w:rPr>
        <w:t>Build mode</w:t>
      </w:r>
      <w:r>
        <w:t>”</w:t>
      </w:r>
    </w:p>
    <w:p w14:paraId="033EADCA" w14:textId="77777777" w:rsidR="00A1383F" w:rsidRDefault="00A5201F" w:rsidP="00A1383F">
      <w:pPr>
        <w:pStyle w:val="ListParagraph"/>
        <w:numPr>
          <w:ilvl w:val="0"/>
          <w:numId w:val="23"/>
        </w:numPr>
      </w:pPr>
      <w:r>
        <w:t>The user can see couple of options in “</w:t>
      </w:r>
      <w:r w:rsidRPr="00A1383F">
        <w:rPr>
          <w:i/>
        </w:rPr>
        <w:t>Build mode</w:t>
      </w:r>
      <w:r>
        <w:t>”</w:t>
      </w:r>
      <w:r w:rsidRPr="00A1383F">
        <w:rPr>
          <w:i/>
        </w:rPr>
        <w:t xml:space="preserve"> </w:t>
      </w:r>
      <w:r>
        <w:t>window. The one that we are looking for is option “</w:t>
      </w:r>
      <w:r w:rsidRPr="00A1383F">
        <w:rPr>
          <w:i/>
        </w:rPr>
        <w:t>Play mode</w:t>
      </w:r>
      <w:r>
        <w:t>”.</w:t>
      </w:r>
    </w:p>
    <w:p w14:paraId="2F08FFC9" w14:textId="169DD05D" w:rsidR="00A5201F" w:rsidRDefault="00A5201F" w:rsidP="00A1383F">
      <w:pPr>
        <w:pStyle w:val="ListParagraph"/>
        <w:numPr>
          <w:ilvl w:val="0"/>
          <w:numId w:val="23"/>
        </w:numPr>
      </w:pPr>
      <w:r>
        <w:t>After locating the option user clicks on the button which closes the current “</w:t>
      </w:r>
      <w:r w:rsidRPr="00A1383F">
        <w:rPr>
          <w:i/>
        </w:rPr>
        <w:t>Build mode</w:t>
      </w:r>
      <w:r>
        <w:t>” window and brings up “</w:t>
      </w:r>
      <w:r w:rsidRPr="00A1383F">
        <w:rPr>
          <w:i/>
        </w:rPr>
        <w:t>Play mode</w:t>
      </w:r>
      <w:r>
        <w:t>” window.</w:t>
      </w:r>
    </w:p>
    <w:p w14:paraId="5AA4DF3F" w14:textId="77777777" w:rsidR="00312367" w:rsidRDefault="00312367" w:rsidP="00312367">
      <w:pPr>
        <w:pStyle w:val="ListParagraph"/>
        <w:ind w:left="2138"/>
      </w:pPr>
    </w:p>
    <w:p w14:paraId="07498C94" w14:textId="77777777" w:rsidR="00A5201F" w:rsidRDefault="00A5201F" w:rsidP="00A5201F">
      <w:pPr>
        <w:ind w:left="1418"/>
      </w:pPr>
      <w:r>
        <w:lastRenderedPageBreak/>
        <w:t>If the test was successful user should see the following actions performed:</w:t>
      </w:r>
    </w:p>
    <w:p w14:paraId="2BA2B2FA" w14:textId="4B3019DF" w:rsidR="00A5201F" w:rsidRPr="00A62A90" w:rsidRDefault="00A5201F" w:rsidP="00CE3934">
      <w:pPr>
        <w:pStyle w:val="ListParagraph"/>
        <w:numPr>
          <w:ilvl w:val="0"/>
          <w:numId w:val="13"/>
        </w:numPr>
        <w:ind w:left="2552" w:hanging="709"/>
      </w:pPr>
      <w:r>
        <w:t>The current “</w:t>
      </w:r>
      <w:r>
        <w:rPr>
          <w:i/>
        </w:rPr>
        <w:t>Build mode</w:t>
      </w:r>
      <w:r>
        <w:t xml:space="preserve">” window has been </w:t>
      </w:r>
      <w:r w:rsidR="000642BF" w:rsidRPr="00A62A90">
        <w:rPr>
          <w:b/>
        </w:rPr>
        <w:t>closed.</w:t>
      </w:r>
    </w:p>
    <w:p w14:paraId="1BB8F6EA" w14:textId="6A2304D4" w:rsidR="00A5201F" w:rsidRDefault="00A5201F" w:rsidP="00CE3934">
      <w:pPr>
        <w:pStyle w:val="ListParagraph"/>
        <w:numPr>
          <w:ilvl w:val="0"/>
          <w:numId w:val="13"/>
        </w:numPr>
        <w:ind w:left="2552" w:hanging="709"/>
      </w:pPr>
      <w:r>
        <w:t xml:space="preserve">User can see a new </w:t>
      </w:r>
      <w:r>
        <w:rPr>
          <w:i/>
        </w:rPr>
        <w:t xml:space="preserve">“Play mode” </w:t>
      </w:r>
      <w:r>
        <w:t>window</w:t>
      </w:r>
      <w:r w:rsidR="000642BF">
        <w:t>.</w:t>
      </w:r>
    </w:p>
    <w:p w14:paraId="72767208" w14:textId="53D71CD4" w:rsidR="00A5201F" w:rsidRDefault="00A5201F" w:rsidP="00CE3934">
      <w:pPr>
        <w:pStyle w:val="ListParagraph"/>
        <w:numPr>
          <w:ilvl w:val="1"/>
          <w:numId w:val="13"/>
        </w:numPr>
        <w:ind w:left="2552" w:hanging="709"/>
      </w:pPr>
      <w:r>
        <w:t xml:space="preserve">If the user had a layout of a game </w:t>
      </w:r>
      <w:r w:rsidR="000642BF">
        <w:t>in “</w:t>
      </w:r>
      <w:r w:rsidR="000642BF" w:rsidRPr="009B447C">
        <w:rPr>
          <w:i/>
        </w:rPr>
        <w:t>Build mode</w:t>
      </w:r>
      <w:r w:rsidR="000642BF">
        <w:t>”</w:t>
      </w:r>
      <w:r w:rsidR="000642BF">
        <w:rPr>
          <w:i/>
        </w:rPr>
        <w:t xml:space="preserve"> </w:t>
      </w:r>
      <w:r>
        <w:t xml:space="preserve">they </w:t>
      </w:r>
      <w:r w:rsidR="000642BF">
        <w:t xml:space="preserve">can see </w:t>
      </w:r>
      <w:r>
        <w:t>“</w:t>
      </w:r>
      <w:r w:rsidRPr="000642BF">
        <w:rPr>
          <w:i/>
        </w:rPr>
        <w:t>Play mode</w:t>
      </w:r>
      <w:r>
        <w:t>” window</w:t>
      </w:r>
      <w:r w:rsidR="000642BF">
        <w:t>.</w:t>
      </w:r>
    </w:p>
    <w:p w14:paraId="45017EC3" w14:textId="390DEC8E" w:rsidR="00A5201F" w:rsidRDefault="00A5201F" w:rsidP="00312367">
      <w:pPr>
        <w:ind w:left="698" w:firstLine="720"/>
      </w:pPr>
      <w:r>
        <w:t xml:space="preserve">There are no error messages that user should receive while doing this test. </w:t>
      </w:r>
    </w:p>
    <w:p w14:paraId="285FC674" w14:textId="38B6DF8F" w:rsidR="000642BF" w:rsidRDefault="000642BF" w:rsidP="00312367"/>
    <w:p w14:paraId="51775DAE" w14:textId="1D0820A2" w:rsidR="000642BF" w:rsidRDefault="000642BF" w:rsidP="00A5201F">
      <w:pPr>
        <w:ind w:left="720" w:firstLine="720"/>
      </w:pPr>
    </w:p>
    <w:p w14:paraId="5BD89947" w14:textId="3D1CC232" w:rsidR="000642BF" w:rsidRDefault="000642BF" w:rsidP="00A5318B">
      <w:pPr>
        <w:pStyle w:val="ListParagraph"/>
        <w:numPr>
          <w:ilvl w:val="0"/>
          <w:numId w:val="68"/>
        </w:numPr>
      </w:pPr>
      <w:r>
        <w:t>This test lets user to check if adding gizmos on the board works correctly.</w:t>
      </w:r>
    </w:p>
    <w:p w14:paraId="1352D1A2" w14:textId="4BBED9AB" w:rsidR="000642BF" w:rsidRDefault="000642BF" w:rsidP="000642BF">
      <w:pPr>
        <w:pStyle w:val="ListParagraph"/>
        <w:ind w:left="1418"/>
      </w:pPr>
    </w:p>
    <w:p w14:paraId="242E0336" w14:textId="66C45B9A" w:rsidR="000642BF" w:rsidRDefault="000642BF" w:rsidP="00447B94">
      <w:pPr>
        <w:pStyle w:val="ListParagraph"/>
        <w:numPr>
          <w:ilvl w:val="0"/>
          <w:numId w:val="24"/>
        </w:numPr>
      </w:pPr>
      <w:r>
        <w:t>To achieve the required test result user needs to be in “</w:t>
      </w:r>
      <w:r w:rsidRPr="009B447C">
        <w:rPr>
          <w:i/>
        </w:rPr>
        <w:t>Build mode</w:t>
      </w:r>
      <w:r>
        <w:t>”</w:t>
      </w:r>
    </w:p>
    <w:p w14:paraId="220AA07D" w14:textId="73AFC968" w:rsidR="000642BF" w:rsidRPr="000642BF" w:rsidRDefault="000642BF" w:rsidP="00447B94">
      <w:pPr>
        <w:pStyle w:val="ListParagraph"/>
        <w:numPr>
          <w:ilvl w:val="0"/>
          <w:numId w:val="24"/>
        </w:numPr>
        <w:rPr>
          <w:i/>
        </w:rPr>
      </w:pPr>
      <w:r>
        <w:t>The user can see couple of options in “</w:t>
      </w:r>
      <w:r w:rsidRPr="009B447C">
        <w:rPr>
          <w:i/>
        </w:rPr>
        <w:t>Build mode</w:t>
      </w:r>
      <w:r>
        <w:t>”</w:t>
      </w:r>
      <w:r>
        <w:rPr>
          <w:i/>
        </w:rPr>
        <w:t xml:space="preserve"> </w:t>
      </w:r>
      <w:r>
        <w:t xml:space="preserve">window. Any of the following options will let the user process with the test – </w:t>
      </w:r>
      <w:r w:rsidRPr="000642BF">
        <w:rPr>
          <w:i/>
        </w:rPr>
        <w:t>“Circle”, “Triangle”, “Square”, “Left flipper”, “Right flipper”</w:t>
      </w:r>
    </w:p>
    <w:p w14:paraId="73B15301" w14:textId="0BDD8650" w:rsidR="000642BF" w:rsidRDefault="00312367" w:rsidP="00447B94">
      <w:pPr>
        <w:pStyle w:val="ListParagraph"/>
        <w:numPr>
          <w:ilvl w:val="0"/>
          <w:numId w:val="24"/>
        </w:numPr>
      </w:pPr>
      <w:r>
        <w:t>User presses the button</w:t>
      </w:r>
      <w:r w:rsidR="00431097">
        <w:t xml:space="preserve"> on one</w:t>
      </w:r>
      <w:r>
        <w:t xml:space="preserve"> of the selected option</w:t>
      </w:r>
      <w:r w:rsidR="00431097">
        <w:t>s</w:t>
      </w:r>
      <w:r>
        <w:t xml:space="preserve">. </w:t>
      </w:r>
    </w:p>
    <w:p w14:paraId="5872350F" w14:textId="4BA56521" w:rsidR="00312367" w:rsidRDefault="00312367" w:rsidP="00447B94">
      <w:pPr>
        <w:pStyle w:val="ListParagraph"/>
        <w:numPr>
          <w:ilvl w:val="0"/>
          <w:numId w:val="24"/>
        </w:numPr>
      </w:pPr>
      <w:r>
        <w:t xml:space="preserve">User then can see a floating see trough gizmo </w:t>
      </w:r>
      <w:r>
        <w:rPr>
          <w:b/>
        </w:rPr>
        <w:t>(</w:t>
      </w:r>
      <w:r w:rsidRPr="00312367">
        <w:rPr>
          <w:b/>
        </w:rPr>
        <w:t xml:space="preserve">depends of the option selected </w:t>
      </w:r>
      <w:r>
        <w:rPr>
          <w:b/>
        </w:rPr>
        <w:t xml:space="preserve">before) </w:t>
      </w:r>
      <w:r w:rsidRPr="00312367">
        <w:t>on</w:t>
      </w:r>
      <w:r>
        <w:t xml:space="preserve"> top of his mouse.</w:t>
      </w:r>
    </w:p>
    <w:p w14:paraId="632E392D" w14:textId="484C9968" w:rsidR="00312367" w:rsidRDefault="00312367" w:rsidP="00447B94">
      <w:pPr>
        <w:pStyle w:val="ListParagraph"/>
        <w:numPr>
          <w:ilvl w:val="0"/>
          <w:numId w:val="24"/>
        </w:numPr>
      </w:pPr>
      <w:r>
        <w:t>User click</w:t>
      </w:r>
      <w:r w:rsidR="00431097">
        <w:t>s</w:t>
      </w:r>
      <w:r>
        <w:t xml:space="preserve"> on the grid</w:t>
      </w:r>
      <w:r w:rsidR="00137800">
        <w:t xml:space="preserve"> </w:t>
      </w:r>
      <w:r w:rsidR="00137800" w:rsidRPr="00137800">
        <w:rPr>
          <w:b/>
        </w:rPr>
        <w:t>(empty space)</w:t>
      </w:r>
      <w:r w:rsidRPr="00137800">
        <w:t xml:space="preserve"> to </w:t>
      </w:r>
      <w:r>
        <w:t xml:space="preserve">place </w:t>
      </w:r>
      <w:r w:rsidR="00361A08">
        <w:t>the gizmo</w:t>
      </w:r>
      <w:r>
        <w:t xml:space="preserve"> </w:t>
      </w:r>
    </w:p>
    <w:p w14:paraId="0A167246" w14:textId="31B41D80" w:rsidR="00312367" w:rsidRDefault="00312367" w:rsidP="00447B94">
      <w:pPr>
        <w:pStyle w:val="ListParagraph"/>
        <w:numPr>
          <w:ilvl w:val="0"/>
          <w:numId w:val="24"/>
        </w:numPr>
      </w:pPr>
      <w:r>
        <w:t>Gizmo can be seen</w:t>
      </w:r>
      <w:r w:rsidR="00431097">
        <w:t xml:space="preserve"> place</w:t>
      </w:r>
      <w:r>
        <w:t xml:space="preserve"> on the new updated </w:t>
      </w:r>
      <w:r w:rsidR="00C42AF7">
        <w:t>build</w:t>
      </w:r>
    </w:p>
    <w:p w14:paraId="1367168C" w14:textId="77777777" w:rsidR="00312367" w:rsidRDefault="00312367" w:rsidP="00312367">
      <w:pPr>
        <w:pStyle w:val="ListParagraph"/>
        <w:ind w:left="2062"/>
      </w:pPr>
    </w:p>
    <w:p w14:paraId="416C0333" w14:textId="77BAE64E" w:rsidR="00A5201F" w:rsidRDefault="00312367" w:rsidP="00312367">
      <w:pPr>
        <w:ind w:left="1418"/>
      </w:pPr>
      <w:r>
        <w:t>If the test was successful user should see the following actions performed:</w:t>
      </w:r>
    </w:p>
    <w:p w14:paraId="6B087EFC" w14:textId="58845681" w:rsidR="00137800" w:rsidRPr="00137800" w:rsidRDefault="00312367" w:rsidP="00CE3934">
      <w:pPr>
        <w:pStyle w:val="ListParagraph"/>
        <w:numPr>
          <w:ilvl w:val="0"/>
          <w:numId w:val="22"/>
        </w:numPr>
        <w:ind w:left="2552" w:hanging="567"/>
      </w:pPr>
      <w:r>
        <w:t xml:space="preserve">The current </w:t>
      </w:r>
      <w:r w:rsidR="00C42AF7">
        <w:t>build</w:t>
      </w:r>
      <w:r>
        <w:t xml:space="preserve"> has been updated </w:t>
      </w:r>
      <w:r w:rsidR="00137800">
        <w:t xml:space="preserve">by the </w:t>
      </w:r>
      <w:r w:rsidR="00137800" w:rsidRPr="00137800">
        <w:rPr>
          <w:b/>
        </w:rPr>
        <w:t>addition of a new gizmo</w:t>
      </w:r>
    </w:p>
    <w:p w14:paraId="18B1ABA8" w14:textId="6C260582" w:rsidR="00137800" w:rsidRDefault="00137800" w:rsidP="00CE3934">
      <w:pPr>
        <w:pStyle w:val="ListParagraph"/>
        <w:numPr>
          <w:ilvl w:val="0"/>
          <w:numId w:val="22"/>
        </w:numPr>
        <w:ind w:left="2552" w:hanging="567"/>
      </w:pPr>
      <w:r w:rsidRPr="00137800">
        <w:rPr>
          <w:b/>
          <w:i/>
        </w:rPr>
        <w:t>(optional output)</w:t>
      </w:r>
      <w:r>
        <w:t xml:space="preserve"> The error message which states:</w:t>
      </w:r>
    </w:p>
    <w:p w14:paraId="09AE32E2" w14:textId="48BB4122" w:rsidR="00137800" w:rsidRDefault="00137800" w:rsidP="00CE3934">
      <w:pPr>
        <w:pStyle w:val="ListParagraph"/>
        <w:numPr>
          <w:ilvl w:val="1"/>
          <w:numId w:val="22"/>
        </w:numPr>
        <w:ind w:left="3402" w:hanging="567"/>
      </w:pPr>
      <w:r>
        <w:rPr>
          <w:i/>
        </w:rPr>
        <w:t xml:space="preserve">“The board is full” – </w:t>
      </w:r>
      <w:r>
        <w:t>This error appears right after the user press</w:t>
      </w:r>
      <w:r w:rsidR="00F521BA">
        <w:t>es</w:t>
      </w:r>
      <w:r>
        <w:t xml:space="preserve"> on the selected option in “</w:t>
      </w:r>
      <w:r>
        <w:rPr>
          <w:i/>
        </w:rPr>
        <w:t>Build mode</w:t>
      </w:r>
      <w:r>
        <w:t>” window</w:t>
      </w:r>
    </w:p>
    <w:p w14:paraId="15C82CB0" w14:textId="1F12E6D0" w:rsidR="00137800" w:rsidRDefault="00137800" w:rsidP="00CE3934">
      <w:pPr>
        <w:pStyle w:val="ListParagraph"/>
        <w:numPr>
          <w:ilvl w:val="1"/>
          <w:numId w:val="22"/>
        </w:numPr>
        <w:ind w:left="3402" w:hanging="567"/>
      </w:pPr>
      <w:r>
        <w:rPr>
          <w:i/>
        </w:rPr>
        <w:t xml:space="preserve">“The selected tile is occupied” – </w:t>
      </w:r>
      <w:r>
        <w:t xml:space="preserve">This error appears right after the user places a gizmo. </w:t>
      </w:r>
      <w:r w:rsidR="00361A08">
        <w:t>Unfortunately,</w:t>
      </w:r>
      <w:r>
        <w:t xml:space="preserve"> the gizmo is not placed after receiving this message.</w:t>
      </w:r>
    </w:p>
    <w:p w14:paraId="6CEF3769" w14:textId="18F293FF" w:rsidR="00431097" w:rsidRDefault="00137800" w:rsidP="00361A08">
      <w:pPr>
        <w:ind w:left="1440"/>
      </w:pPr>
      <w:r>
        <w:t xml:space="preserve">If user receives the first error message this means that </w:t>
      </w:r>
      <w:r w:rsidR="00431097">
        <w:t xml:space="preserve">the user is required to clean up space by </w:t>
      </w:r>
      <w:r w:rsidR="00431097" w:rsidRPr="00431097">
        <w:rPr>
          <w:b/>
        </w:rPr>
        <w:t>deleting</w:t>
      </w:r>
      <w:r w:rsidR="00F521BA">
        <w:rPr>
          <w:b/>
        </w:rPr>
        <w:t>, moving</w:t>
      </w:r>
      <w:r w:rsidR="00431097" w:rsidRPr="00431097">
        <w:rPr>
          <w:b/>
        </w:rPr>
        <w:t xml:space="preserve"> gizmos</w:t>
      </w:r>
      <w:r w:rsidR="00431097">
        <w:t xml:space="preserve"> on the current </w:t>
      </w:r>
      <w:r w:rsidR="00C42AF7">
        <w:t>build</w:t>
      </w:r>
      <w:r w:rsidR="00431097">
        <w:t xml:space="preserve">. If the user receives the second message it </w:t>
      </w:r>
      <w:r w:rsidR="00361A08">
        <w:t>means</w:t>
      </w:r>
      <w:r w:rsidR="00431097">
        <w:t xml:space="preserve"> that the space is occupied by other gizmo, it needs to be </w:t>
      </w:r>
      <w:r w:rsidR="00431097">
        <w:rPr>
          <w:b/>
        </w:rPr>
        <w:t>deleted</w:t>
      </w:r>
      <w:r w:rsidR="00F521BA">
        <w:rPr>
          <w:b/>
        </w:rPr>
        <w:t>, moved</w:t>
      </w:r>
      <w:r w:rsidR="00431097">
        <w:rPr>
          <w:b/>
        </w:rPr>
        <w:t xml:space="preserve"> </w:t>
      </w:r>
      <w:r w:rsidR="00431097">
        <w:t>before placing a new one.</w:t>
      </w:r>
    </w:p>
    <w:p w14:paraId="24F319BD" w14:textId="77777777" w:rsidR="00361A08" w:rsidRDefault="00361A08" w:rsidP="00361A08">
      <w:pPr>
        <w:ind w:left="1440"/>
      </w:pPr>
    </w:p>
    <w:p w14:paraId="1D2F2242" w14:textId="77777777" w:rsidR="00361A08" w:rsidRDefault="00361A08" w:rsidP="00361A08">
      <w:pPr>
        <w:ind w:left="1440"/>
      </w:pPr>
    </w:p>
    <w:p w14:paraId="01478AB5" w14:textId="697BA6D6" w:rsidR="00431097" w:rsidRDefault="00431097" w:rsidP="00A5318B">
      <w:pPr>
        <w:pStyle w:val="ListParagraph"/>
        <w:numPr>
          <w:ilvl w:val="0"/>
          <w:numId w:val="68"/>
        </w:numPr>
      </w:pPr>
      <w:r>
        <w:t xml:space="preserve">This test lets the user to check if placing the absorber on </w:t>
      </w:r>
      <w:r w:rsidR="005B6758">
        <w:t>a</w:t>
      </w:r>
      <w:r>
        <w:t xml:space="preserve"> </w:t>
      </w:r>
      <w:r w:rsidR="00C42AF7">
        <w:t>build</w:t>
      </w:r>
      <w:r>
        <w:t xml:space="preserve"> work</w:t>
      </w:r>
      <w:r w:rsidR="005B6758">
        <w:t>s</w:t>
      </w:r>
      <w:r>
        <w:t xml:space="preserve"> correctly. </w:t>
      </w:r>
    </w:p>
    <w:p w14:paraId="45FC57AA" w14:textId="3F1259FE" w:rsidR="00431097" w:rsidRDefault="00431097" w:rsidP="00431097">
      <w:pPr>
        <w:pStyle w:val="ListParagraph"/>
        <w:ind w:left="1418"/>
      </w:pPr>
    </w:p>
    <w:p w14:paraId="1F83E65E" w14:textId="25C6341E" w:rsidR="00431097" w:rsidRDefault="00431097" w:rsidP="00447B94">
      <w:pPr>
        <w:pStyle w:val="ListParagraph"/>
        <w:numPr>
          <w:ilvl w:val="0"/>
          <w:numId w:val="25"/>
        </w:numPr>
      </w:pPr>
      <w:r>
        <w:t>To achieve the required test result user needs to be in “</w:t>
      </w:r>
      <w:r w:rsidRPr="009B447C">
        <w:rPr>
          <w:i/>
        </w:rPr>
        <w:t>Build mode</w:t>
      </w:r>
      <w:r>
        <w:t>”</w:t>
      </w:r>
    </w:p>
    <w:p w14:paraId="3E133047" w14:textId="552CDCD1" w:rsidR="00431097" w:rsidRDefault="005E6324" w:rsidP="00447B94">
      <w:pPr>
        <w:pStyle w:val="ListParagraph"/>
        <w:numPr>
          <w:ilvl w:val="0"/>
          <w:numId w:val="25"/>
        </w:numPr>
      </w:pPr>
      <w:r>
        <w:t>The user can see couple of options in “</w:t>
      </w:r>
      <w:r w:rsidRPr="009B447C">
        <w:rPr>
          <w:i/>
        </w:rPr>
        <w:t>Build mode</w:t>
      </w:r>
      <w:r>
        <w:t>”</w:t>
      </w:r>
      <w:r>
        <w:rPr>
          <w:i/>
        </w:rPr>
        <w:t xml:space="preserve"> </w:t>
      </w:r>
      <w:r>
        <w:t>window. We are looking for option “</w:t>
      </w:r>
      <w:r>
        <w:rPr>
          <w:i/>
        </w:rPr>
        <w:t>Absorber</w:t>
      </w:r>
      <w:r>
        <w:t>”.</w:t>
      </w:r>
    </w:p>
    <w:p w14:paraId="286EDD4F" w14:textId="4053E010" w:rsidR="005B6758" w:rsidRDefault="005E6324" w:rsidP="00447B94">
      <w:pPr>
        <w:pStyle w:val="ListParagraph"/>
        <w:numPr>
          <w:ilvl w:val="0"/>
          <w:numId w:val="25"/>
        </w:numPr>
      </w:pPr>
      <w:r>
        <w:t>After locating the option user clicks</w:t>
      </w:r>
      <w:r w:rsidR="005B6758">
        <w:t xml:space="preserve"> on it. </w:t>
      </w:r>
    </w:p>
    <w:p w14:paraId="207050F0" w14:textId="70B83D19" w:rsidR="005E6324" w:rsidRDefault="00361A08" w:rsidP="00447B94">
      <w:pPr>
        <w:pStyle w:val="ListParagraph"/>
        <w:numPr>
          <w:ilvl w:val="0"/>
          <w:numId w:val="25"/>
        </w:numPr>
      </w:pPr>
      <w:r>
        <w:t>U</w:t>
      </w:r>
      <w:r w:rsidR="005E6324">
        <w:t xml:space="preserve">ser </w:t>
      </w:r>
      <w:r>
        <w:t>selects</w:t>
      </w:r>
      <w:r w:rsidR="005E6324">
        <w:t xml:space="preserve"> an </w:t>
      </w:r>
      <w:r w:rsidR="005E6324" w:rsidRPr="005E6324">
        <w:rPr>
          <w:b/>
        </w:rPr>
        <w:t>empty spot</w:t>
      </w:r>
      <w:r w:rsidR="005E6324">
        <w:t xml:space="preserve"> on the gri</w:t>
      </w:r>
      <w:r w:rsidR="005B6758">
        <w:t>d to start placing the absorber.</w:t>
      </w:r>
    </w:p>
    <w:p w14:paraId="2DE670C6" w14:textId="565183C9" w:rsidR="005E6324" w:rsidRDefault="005E6324" w:rsidP="00447B94">
      <w:pPr>
        <w:pStyle w:val="ListParagraph"/>
        <w:numPr>
          <w:ilvl w:val="0"/>
          <w:numId w:val="25"/>
        </w:numPr>
      </w:pPr>
      <w:r>
        <w:lastRenderedPageBreak/>
        <w:t>The creation of absorber is “</w:t>
      </w:r>
      <w:r w:rsidRPr="005E6324">
        <w:rPr>
          <w:i/>
        </w:rPr>
        <w:t>click and drag</w:t>
      </w:r>
      <w:r>
        <w:t>” based placing system. After clicking on the grid the user should not release the left mouse button but instead drag and release</w:t>
      </w:r>
      <w:r w:rsidR="005B6758">
        <w:t xml:space="preserve"> when it meets user </w:t>
      </w:r>
      <w:r w:rsidR="008F3AD9">
        <w:t>requirements (</w:t>
      </w:r>
      <w:r w:rsidR="008F3AD9" w:rsidRPr="008F3AD9">
        <w:rPr>
          <w:i/>
        </w:rPr>
        <w:t>It is visible for the user how the absorber gets bigger or smaller while moving the mouse</w:t>
      </w:r>
      <w:r w:rsidR="008F3AD9">
        <w:t>).</w:t>
      </w:r>
    </w:p>
    <w:p w14:paraId="53D174C2" w14:textId="14255F9B" w:rsidR="005E6324" w:rsidRDefault="005E6324" w:rsidP="00447B94">
      <w:pPr>
        <w:pStyle w:val="ListParagraph"/>
        <w:numPr>
          <w:ilvl w:val="0"/>
          <w:numId w:val="25"/>
        </w:numPr>
      </w:pPr>
      <w:r>
        <w:t>The user can see a placed absorber on the board</w:t>
      </w:r>
    </w:p>
    <w:p w14:paraId="2F2978C9" w14:textId="71F482CC" w:rsidR="005B6758" w:rsidRDefault="005B6758" w:rsidP="005B6758"/>
    <w:p w14:paraId="33F7A058" w14:textId="24CF644B" w:rsidR="005B6758" w:rsidRDefault="005B6758" w:rsidP="005B6758">
      <w:pPr>
        <w:ind w:left="1418"/>
      </w:pPr>
      <w:r>
        <w:t>If the test was successful user should see the following actions performed:</w:t>
      </w:r>
    </w:p>
    <w:p w14:paraId="43475C66" w14:textId="70241A26" w:rsidR="005B6758" w:rsidRDefault="005B6758" w:rsidP="00447B94">
      <w:pPr>
        <w:pStyle w:val="ListParagraph"/>
        <w:numPr>
          <w:ilvl w:val="0"/>
          <w:numId w:val="26"/>
        </w:numPr>
        <w:ind w:left="2552" w:hanging="567"/>
      </w:pPr>
      <w:r>
        <w:t xml:space="preserve">There is a new absorber currently placed on the grid. </w:t>
      </w:r>
    </w:p>
    <w:p w14:paraId="5D8999FB" w14:textId="4B6937E7" w:rsidR="005B6758" w:rsidRDefault="005B6758" w:rsidP="00447B94">
      <w:pPr>
        <w:pStyle w:val="ListParagraph"/>
        <w:numPr>
          <w:ilvl w:val="0"/>
          <w:numId w:val="26"/>
        </w:numPr>
        <w:ind w:left="2552" w:hanging="567"/>
      </w:pPr>
      <w:r w:rsidRPr="00137800">
        <w:rPr>
          <w:b/>
          <w:i/>
        </w:rPr>
        <w:t>(optional output)</w:t>
      </w:r>
      <w:r>
        <w:t xml:space="preserve"> The error message which states:</w:t>
      </w:r>
    </w:p>
    <w:p w14:paraId="4E8898A4" w14:textId="6C87A794" w:rsidR="00F521BA" w:rsidRDefault="005B6758" w:rsidP="00CE3934">
      <w:pPr>
        <w:pStyle w:val="ListParagraph"/>
        <w:numPr>
          <w:ilvl w:val="1"/>
          <w:numId w:val="22"/>
        </w:numPr>
        <w:ind w:left="3402" w:hanging="567"/>
      </w:pPr>
      <w:r>
        <w:t>“</w:t>
      </w:r>
      <w:r w:rsidRPr="005B6758">
        <w:rPr>
          <w:i/>
        </w:rPr>
        <w:t xml:space="preserve">The board is </w:t>
      </w:r>
      <w:r w:rsidR="00361A08" w:rsidRPr="005B6758">
        <w:rPr>
          <w:i/>
        </w:rPr>
        <w:t>full</w:t>
      </w:r>
      <w:r w:rsidR="00361A08">
        <w:t>” –</w:t>
      </w:r>
      <w:r w:rsidR="00F521BA">
        <w:rPr>
          <w:i/>
        </w:rPr>
        <w:t xml:space="preserve"> </w:t>
      </w:r>
      <w:r w:rsidR="00F521BA">
        <w:t>This error appears right after the user presses “</w:t>
      </w:r>
      <w:r w:rsidR="00F521BA" w:rsidRPr="00F521BA">
        <w:rPr>
          <w:i/>
        </w:rPr>
        <w:t>Absorbe</w:t>
      </w:r>
      <w:r w:rsidR="00F521BA">
        <w:t>r” in “</w:t>
      </w:r>
      <w:r w:rsidR="00F521BA">
        <w:rPr>
          <w:i/>
        </w:rPr>
        <w:t>Build mode</w:t>
      </w:r>
      <w:r w:rsidR="00F521BA">
        <w:t>” window</w:t>
      </w:r>
    </w:p>
    <w:p w14:paraId="7AF88A72" w14:textId="186C31C3" w:rsidR="005B6758" w:rsidRDefault="00F521BA" w:rsidP="00CE3934">
      <w:pPr>
        <w:pStyle w:val="ListParagraph"/>
        <w:numPr>
          <w:ilvl w:val="1"/>
          <w:numId w:val="22"/>
        </w:numPr>
        <w:ind w:left="3402" w:hanging="567"/>
      </w:pPr>
      <w:r>
        <w:rPr>
          <w:i/>
        </w:rPr>
        <w:t xml:space="preserve">“The selected tile is occupied” </w:t>
      </w:r>
      <w:r>
        <w:t xml:space="preserve">– This error appears right after user select a </w:t>
      </w:r>
      <w:r w:rsidRPr="00F521BA">
        <w:rPr>
          <w:b/>
        </w:rPr>
        <w:t>starting point for the absorber</w:t>
      </w:r>
      <w:r>
        <w:t xml:space="preserve"> or anywhere in between the </w:t>
      </w:r>
      <w:r w:rsidRPr="00F521BA">
        <w:rPr>
          <w:b/>
        </w:rPr>
        <w:t>start of the absorber and the end of it</w:t>
      </w:r>
      <w:r>
        <w:t xml:space="preserve"> (the place where user release the mouse button)</w:t>
      </w:r>
    </w:p>
    <w:p w14:paraId="6DE5F714" w14:textId="1FA5A501" w:rsidR="00F521BA" w:rsidRDefault="00F521BA" w:rsidP="00F521BA">
      <w:pPr>
        <w:ind w:left="1440"/>
      </w:pPr>
      <w:r>
        <w:t xml:space="preserve">If user receives the first error message this means that the user is required to clean up space by </w:t>
      </w:r>
      <w:r w:rsidRPr="00431097">
        <w:rPr>
          <w:b/>
        </w:rPr>
        <w:t>deleting</w:t>
      </w:r>
      <w:r>
        <w:rPr>
          <w:b/>
        </w:rPr>
        <w:t>, moving</w:t>
      </w:r>
      <w:r w:rsidRPr="00431097">
        <w:rPr>
          <w:b/>
        </w:rPr>
        <w:t xml:space="preserve"> gizmos</w:t>
      </w:r>
      <w:r>
        <w:t xml:space="preserve"> on the current </w:t>
      </w:r>
      <w:r w:rsidR="00C42AF7">
        <w:t>build</w:t>
      </w:r>
      <w:r>
        <w:t>. If the user receives the second message it mean</w:t>
      </w:r>
      <w:r w:rsidR="00CE3934">
        <w:t>s</w:t>
      </w:r>
      <w:r>
        <w:t xml:space="preserve"> that the space is occupied by other gizmos, it needs to be </w:t>
      </w:r>
      <w:r>
        <w:rPr>
          <w:b/>
        </w:rPr>
        <w:t xml:space="preserve">deleted, moved </w:t>
      </w:r>
      <w:r>
        <w:t>before placing a new one.</w:t>
      </w:r>
    </w:p>
    <w:p w14:paraId="03F13DB7" w14:textId="7402948D" w:rsidR="00F521BA" w:rsidRDefault="00F521BA" w:rsidP="00F521BA">
      <w:pPr>
        <w:ind w:left="1440"/>
      </w:pPr>
    </w:p>
    <w:p w14:paraId="2209EBCC" w14:textId="2441841A" w:rsidR="00F521BA" w:rsidRDefault="00F521BA" w:rsidP="00F521BA">
      <w:pPr>
        <w:ind w:left="1440"/>
      </w:pPr>
    </w:p>
    <w:p w14:paraId="3A0DBD9F" w14:textId="0EE45EDE" w:rsidR="008F3AD9" w:rsidRDefault="008F3AD9" w:rsidP="00A5318B">
      <w:pPr>
        <w:pStyle w:val="ListParagraph"/>
        <w:numPr>
          <w:ilvl w:val="0"/>
          <w:numId w:val="68"/>
        </w:numPr>
      </w:pPr>
      <w:r>
        <w:t>This test allows user to check if moving gizmos functions correctly</w:t>
      </w:r>
    </w:p>
    <w:p w14:paraId="6A1824DE" w14:textId="77777777" w:rsidR="008F3AD9" w:rsidRDefault="008F3AD9" w:rsidP="008F3AD9">
      <w:pPr>
        <w:pStyle w:val="ListParagraph"/>
        <w:ind w:left="1418"/>
      </w:pPr>
    </w:p>
    <w:p w14:paraId="3B4B37A8" w14:textId="02A8ABD1" w:rsidR="008F3AD9" w:rsidRDefault="008F3AD9" w:rsidP="00447B94">
      <w:pPr>
        <w:pStyle w:val="ListParagraph"/>
        <w:numPr>
          <w:ilvl w:val="0"/>
          <w:numId w:val="27"/>
        </w:numPr>
        <w:ind w:hanging="428"/>
      </w:pPr>
      <w:r>
        <w:t>To achieve the required test result user needs to be in “</w:t>
      </w:r>
      <w:r>
        <w:rPr>
          <w:i/>
        </w:rPr>
        <w:t>Build mode</w:t>
      </w:r>
      <w:r>
        <w:t>”</w:t>
      </w:r>
    </w:p>
    <w:p w14:paraId="1A707EBC" w14:textId="11A67530" w:rsidR="00666D9B" w:rsidRDefault="00666D9B" w:rsidP="00447B94">
      <w:pPr>
        <w:pStyle w:val="ListParagraph"/>
        <w:numPr>
          <w:ilvl w:val="0"/>
          <w:numId w:val="27"/>
        </w:numPr>
        <w:ind w:hanging="428"/>
      </w:pPr>
      <w:r>
        <w:t xml:space="preserve">There should be at least one gizmo </w:t>
      </w:r>
      <w:r w:rsidRPr="00666D9B">
        <w:rPr>
          <w:b/>
        </w:rPr>
        <w:t>created</w:t>
      </w:r>
      <w:r>
        <w:t xml:space="preserve"> (</w:t>
      </w:r>
      <w:r w:rsidRPr="00666D9B">
        <w:rPr>
          <w:i/>
        </w:rPr>
        <w:t>test no10</w:t>
      </w:r>
      <w:r>
        <w:t>) on the current layout.</w:t>
      </w:r>
    </w:p>
    <w:p w14:paraId="1BD40FBA" w14:textId="14F4C1A0" w:rsidR="008F3AD9" w:rsidRDefault="008F3AD9" w:rsidP="00447B94">
      <w:pPr>
        <w:pStyle w:val="ListParagraph"/>
        <w:numPr>
          <w:ilvl w:val="0"/>
          <w:numId w:val="27"/>
        </w:numPr>
        <w:ind w:hanging="428"/>
      </w:pPr>
      <w:r>
        <w:t>To start moving the gizmos user needs to locate option “</w:t>
      </w:r>
      <w:r>
        <w:rPr>
          <w:i/>
        </w:rPr>
        <w:t>Move</w:t>
      </w:r>
      <w:r>
        <w:t>” and press on it</w:t>
      </w:r>
    </w:p>
    <w:p w14:paraId="40430539" w14:textId="08266DDD" w:rsidR="00376915" w:rsidRDefault="00376915" w:rsidP="00447B94">
      <w:pPr>
        <w:pStyle w:val="ListParagraph"/>
        <w:numPr>
          <w:ilvl w:val="0"/>
          <w:numId w:val="27"/>
        </w:numPr>
        <w:ind w:hanging="428"/>
      </w:pPr>
      <w:r>
        <w:t>User selects a gizmo</w:t>
      </w:r>
      <w:r w:rsidR="00826F76">
        <w:t xml:space="preserve"> by clicking on it</w:t>
      </w:r>
    </w:p>
    <w:p w14:paraId="157A1939" w14:textId="54FA2C75" w:rsidR="00826F76" w:rsidRDefault="00826F76" w:rsidP="00447B94">
      <w:pPr>
        <w:pStyle w:val="ListParagraph"/>
        <w:numPr>
          <w:ilvl w:val="0"/>
          <w:numId w:val="27"/>
        </w:numPr>
        <w:ind w:hanging="428"/>
      </w:pPr>
      <w:r>
        <w:t>The movement of the gizmo is initiated by user holding the left mouse key while pressing on the gizmo (“</w:t>
      </w:r>
      <w:r>
        <w:rPr>
          <w:i/>
        </w:rPr>
        <w:t>Click and drag</w:t>
      </w:r>
      <w:r>
        <w:t xml:space="preserve">”). </w:t>
      </w:r>
    </w:p>
    <w:p w14:paraId="52850ABF" w14:textId="7C31DE2E" w:rsidR="00826F76" w:rsidRDefault="00826F76" w:rsidP="00447B94">
      <w:pPr>
        <w:pStyle w:val="ListParagraph"/>
        <w:numPr>
          <w:ilvl w:val="0"/>
          <w:numId w:val="27"/>
        </w:numPr>
        <w:ind w:hanging="428"/>
      </w:pPr>
      <w:r>
        <w:t xml:space="preserve">User releases left mouse key to drop the gizmo to the desired location </w:t>
      </w:r>
    </w:p>
    <w:p w14:paraId="0DF12BC1" w14:textId="77777777" w:rsidR="00826F76" w:rsidRDefault="00826F76" w:rsidP="00447B94">
      <w:pPr>
        <w:pStyle w:val="ListParagraph"/>
        <w:numPr>
          <w:ilvl w:val="0"/>
          <w:numId w:val="27"/>
        </w:numPr>
        <w:ind w:hanging="428"/>
      </w:pPr>
      <w:r>
        <w:t>The gizmo has been moved and it is visible to the user.</w:t>
      </w:r>
    </w:p>
    <w:p w14:paraId="109476F2" w14:textId="77777777" w:rsidR="00826F76" w:rsidRDefault="00826F76" w:rsidP="00826F76">
      <w:pPr>
        <w:ind w:left="1440"/>
      </w:pPr>
      <w:r>
        <w:t>If the test was successful user should see the following actions performed:</w:t>
      </w:r>
    </w:p>
    <w:p w14:paraId="3180BEE8" w14:textId="1604A9CF" w:rsidR="00826F76" w:rsidRDefault="00826F76" w:rsidP="00447B94">
      <w:pPr>
        <w:pStyle w:val="ListParagraph"/>
        <w:numPr>
          <w:ilvl w:val="0"/>
          <w:numId w:val="28"/>
        </w:numPr>
        <w:ind w:left="2520" w:hanging="540"/>
      </w:pPr>
      <w:r>
        <w:t xml:space="preserve">The gizmo’s location has been updated </w:t>
      </w:r>
    </w:p>
    <w:p w14:paraId="4BF32A0A" w14:textId="0D14D2AB" w:rsidR="00826F76" w:rsidRDefault="00826F76" w:rsidP="00447B94">
      <w:pPr>
        <w:pStyle w:val="ListParagraph"/>
        <w:numPr>
          <w:ilvl w:val="0"/>
          <w:numId w:val="28"/>
        </w:numPr>
        <w:ind w:left="2520" w:hanging="540"/>
      </w:pPr>
      <w:r>
        <w:t xml:space="preserve">The layout of the grid has been updated </w:t>
      </w:r>
    </w:p>
    <w:p w14:paraId="4AA0922E" w14:textId="79B899B9" w:rsidR="00826F76" w:rsidRDefault="00826F76" w:rsidP="00447B94">
      <w:pPr>
        <w:pStyle w:val="ListParagraph"/>
        <w:numPr>
          <w:ilvl w:val="0"/>
          <w:numId w:val="28"/>
        </w:numPr>
        <w:ind w:left="2520" w:hanging="540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39EE57B3" w14:textId="29FC12C6" w:rsidR="00826F76" w:rsidRDefault="00826F76" w:rsidP="00447B94">
      <w:pPr>
        <w:pStyle w:val="ListParagraph"/>
        <w:numPr>
          <w:ilvl w:val="0"/>
          <w:numId w:val="29"/>
        </w:numPr>
        <w:ind w:left="3420"/>
      </w:pPr>
      <w:r>
        <w:t>“</w:t>
      </w:r>
      <w:r>
        <w:rPr>
          <w:i/>
        </w:rPr>
        <w:t>The gizmo cannot be placed in the desired location</w:t>
      </w:r>
      <w:r>
        <w:t xml:space="preserve">” – This error message appears right after user places the gizmo where another gizmo already exists or if the user is placing gizmo on the walls of the grid.  </w:t>
      </w:r>
    </w:p>
    <w:p w14:paraId="50A0C893" w14:textId="699C709B" w:rsidR="00CE3934" w:rsidRDefault="00826F76" w:rsidP="00447B94">
      <w:pPr>
        <w:pStyle w:val="ListParagraph"/>
        <w:numPr>
          <w:ilvl w:val="0"/>
          <w:numId w:val="29"/>
        </w:numPr>
        <w:ind w:left="3420"/>
      </w:pPr>
      <w:r>
        <w:t>“</w:t>
      </w:r>
      <w:r>
        <w:rPr>
          <w:i/>
        </w:rPr>
        <w:t xml:space="preserve">There </w:t>
      </w:r>
      <w:r w:rsidR="00CE3934">
        <w:rPr>
          <w:i/>
        </w:rPr>
        <w:t>is</w:t>
      </w:r>
      <w:r>
        <w:rPr>
          <w:i/>
        </w:rPr>
        <w:t xml:space="preserve"> no gizmo to move</w:t>
      </w:r>
      <w:r>
        <w:t>” –This error message appears right after user select</w:t>
      </w:r>
      <w:r w:rsidR="00CE3934">
        <w:t>s</w:t>
      </w:r>
      <w:r>
        <w:t xml:space="preserve"> the option “</w:t>
      </w:r>
      <w:r>
        <w:rPr>
          <w:i/>
        </w:rPr>
        <w:t>Move</w:t>
      </w:r>
      <w:r>
        <w:t xml:space="preserve">”. It </w:t>
      </w:r>
      <w:r w:rsidR="00026E6D">
        <w:t>appears if</w:t>
      </w:r>
      <w:r>
        <w:t xml:space="preserve"> there </w:t>
      </w:r>
      <w:r w:rsidR="00CE3934">
        <w:t>is</w:t>
      </w:r>
      <w:r>
        <w:t xml:space="preserve"> </w:t>
      </w:r>
      <w:r w:rsidR="00CE3934">
        <w:t>not a single possible gizmo that can be moved.</w:t>
      </w:r>
    </w:p>
    <w:p w14:paraId="5AEEBF61" w14:textId="17A817DD" w:rsidR="00CE3934" w:rsidRDefault="00CE3934" w:rsidP="00CE3934">
      <w:pPr>
        <w:ind w:left="1440"/>
      </w:pPr>
      <w:r>
        <w:lastRenderedPageBreak/>
        <w:t xml:space="preserve">If user receives the first error message this means that the user is required to find a space that is not occupied by other gizmos. The user can achieve it by </w:t>
      </w:r>
      <w:r w:rsidRPr="00CE3934">
        <w:rPr>
          <w:b/>
        </w:rPr>
        <w:t>deleting, moving gizmos</w:t>
      </w:r>
      <w:r>
        <w:t xml:space="preserve"> on the current </w:t>
      </w:r>
      <w:r w:rsidR="00C42AF7">
        <w:t>build</w:t>
      </w:r>
      <w:r>
        <w:t xml:space="preserve">. If the user receives the second message they need to </w:t>
      </w:r>
      <w:r w:rsidRPr="00CE3934">
        <w:rPr>
          <w:b/>
        </w:rPr>
        <w:t>add</w:t>
      </w:r>
      <w:r>
        <w:t xml:space="preserve"> a gizmo first before selecting “</w:t>
      </w:r>
      <w:r>
        <w:rPr>
          <w:i/>
        </w:rPr>
        <w:t>Move</w:t>
      </w:r>
      <w:r>
        <w:t>” option.</w:t>
      </w:r>
    </w:p>
    <w:p w14:paraId="07DD0D4A" w14:textId="77777777" w:rsidR="00CE3934" w:rsidRDefault="00CE3934" w:rsidP="00CE3934">
      <w:pPr>
        <w:ind w:left="1440"/>
      </w:pPr>
    </w:p>
    <w:p w14:paraId="77EDF77F" w14:textId="77777777" w:rsidR="00CE3934" w:rsidRDefault="00CE3934" w:rsidP="00CE3934">
      <w:pPr>
        <w:ind w:left="1440"/>
      </w:pPr>
    </w:p>
    <w:p w14:paraId="465373D9" w14:textId="23A401AC" w:rsidR="00CE3934" w:rsidRDefault="006D545F" w:rsidP="00447B94">
      <w:pPr>
        <w:pStyle w:val="ListParagraph"/>
        <w:numPr>
          <w:ilvl w:val="0"/>
          <w:numId w:val="30"/>
        </w:numPr>
        <w:ind w:left="1440" w:hanging="1314"/>
      </w:pPr>
      <w:r>
        <w:t>The test would allow user to check if function “</w:t>
      </w:r>
      <w:r>
        <w:rPr>
          <w:i/>
        </w:rPr>
        <w:t>Rotate</w:t>
      </w:r>
      <w:r>
        <w:t xml:space="preserve">” options correctly </w:t>
      </w:r>
    </w:p>
    <w:p w14:paraId="3248885C" w14:textId="77777777" w:rsidR="006D545F" w:rsidRDefault="006D545F" w:rsidP="006D545F">
      <w:pPr>
        <w:pStyle w:val="ListParagraph"/>
        <w:ind w:left="1440"/>
      </w:pPr>
    </w:p>
    <w:p w14:paraId="5A9EFAB7" w14:textId="77777777" w:rsidR="006D545F" w:rsidRDefault="006D545F" w:rsidP="00447B94">
      <w:pPr>
        <w:pStyle w:val="ListParagraph"/>
        <w:numPr>
          <w:ilvl w:val="0"/>
          <w:numId w:val="31"/>
        </w:numPr>
      </w:pPr>
      <w:r>
        <w:t>To achieve the required test result user needs to be in “</w:t>
      </w:r>
      <w:r>
        <w:rPr>
          <w:i/>
        </w:rPr>
        <w:t>Build mode</w:t>
      </w:r>
      <w:r>
        <w:t>”</w:t>
      </w:r>
    </w:p>
    <w:p w14:paraId="59EE72AC" w14:textId="6BC0F29B" w:rsidR="006D545F" w:rsidRDefault="006D545F" w:rsidP="00447B94">
      <w:pPr>
        <w:pStyle w:val="ListParagraph"/>
        <w:numPr>
          <w:ilvl w:val="0"/>
          <w:numId w:val="31"/>
        </w:numPr>
      </w:pPr>
      <w:r>
        <w:t xml:space="preserve">There should be at least one gizmo </w:t>
      </w:r>
      <w:r w:rsidRPr="00666D9B">
        <w:rPr>
          <w:b/>
        </w:rPr>
        <w:t>created</w:t>
      </w:r>
      <w:r>
        <w:t xml:space="preserve"> (</w:t>
      </w:r>
      <w:r w:rsidRPr="00666D9B">
        <w:rPr>
          <w:i/>
        </w:rPr>
        <w:t>test no10</w:t>
      </w:r>
      <w:r>
        <w:t>) on the current layout.</w:t>
      </w:r>
    </w:p>
    <w:p w14:paraId="64280B55" w14:textId="7AFF4B70" w:rsidR="006D545F" w:rsidRDefault="006D545F" w:rsidP="00447B94">
      <w:pPr>
        <w:pStyle w:val="ListParagraph"/>
        <w:numPr>
          <w:ilvl w:val="0"/>
          <w:numId w:val="31"/>
        </w:numPr>
      </w:pPr>
      <w:r>
        <w:t>To start Rotating the gizmos user needs to locate option “</w:t>
      </w:r>
      <w:r>
        <w:rPr>
          <w:i/>
        </w:rPr>
        <w:t>Rotate</w:t>
      </w:r>
      <w:r>
        <w:t>” and press on it</w:t>
      </w:r>
    </w:p>
    <w:p w14:paraId="75E2369B" w14:textId="2EFDFEC0" w:rsidR="006D545F" w:rsidRDefault="006D545F" w:rsidP="00447B94">
      <w:pPr>
        <w:pStyle w:val="ListParagraph"/>
        <w:numPr>
          <w:ilvl w:val="0"/>
          <w:numId w:val="31"/>
        </w:numPr>
      </w:pPr>
      <w:r>
        <w:t xml:space="preserve">Now the user presses on the Gizmo that they wish to rotate. </w:t>
      </w:r>
    </w:p>
    <w:p w14:paraId="6122D75A" w14:textId="2D203C58" w:rsidR="006D545F" w:rsidRPr="006D545F" w:rsidRDefault="006D545F" w:rsidP="00447B94">
      <w:pPr>
        <w:pStyle w:val="ListParagraph"/>
        <w:numPr>
          <w:ilvl w:val="0"/>
          <w:numId w:val="31"/>
        </w:numPr>
      </w:pPr>
      <w:r>
        <w:t xml:space="preserve">After the click, gizmo that was clicked, have been rotated </w:t>
      </w:r>
      <w:r w:rsidRPr="006D545F">
        <w:rPr>
          <w:b/>
        </w:rPr>
        <w:t>90 degrees clockwise</w:t>
      </w:r>
      <w:r>
        <w:rPr>
          <w:b/>
        </w:rPr>
        <w:t>.</w:t>
      </w:r>
    </w:p>
    <w:p w14:paraId="4421B435" w14:textId="4FE0F952" w:rsidR="006D545F" w:rsidRDefault="006D545F" w:rsidP="00447B94">
      <w:pPr>
        <w:pStyle w:val="ListParagraph"/>
        <w:numPr>
          <w:ilvl w:val="0"/>
          <w:numId w:val="31"/>
        </w:numPr>
      </w:pPr>
      <w:r>
        <w:t>User exists the “</w:t>
      </w:r>
      <w:r>
        <w:rPr>
          <w:i/>
        </w:rPr>
        <w:t>Rotate</w:t>
      </w:r>
      <w:r>
        <w:t xml:space="preserve">” </w:t>
      </w:r>
      <w:r w:rsidR="00430B94">
        <w:t>state</w:t>
      </w:r>
      <w:r>
        <w:t xml:space="preserve"> by clicking on an empty space on the grid</w:t>
      </w:r>
      <w:r w:rsidR="00430B94">
        <w:t xml:space="preserve"> or pressing on option key “</w:t>
      </w:r>
      <w:r w:rsidR="00430B94">
        <w:rPr>
          <w:i/>
        </w:rPr>
        <w:t>Rotate</w:t>
      </w:r>
      <w:r w:rsidR="00430B94">
        <w:t>” again</w:t>
      </w:r>
      <w:r>
        <w:t>.</w:t>
      </w:r>
    </w:p>
    <w:p w14:paraId="544EC425" w14:textId="77777777" w:rsidR="00436CD0" w:rsidRDefault="00436CD0" w:rsidP="00436CD0">
      <w:pPr>
        <w:pStyle w:val="ListParagraph"/>
        <w:ind w:left="2138"/>
      </w:pPr>
    </w:p>
    <w:p w14:paraId="402232E6" w14:textId="77777777" w:rsidR="00436CD0" w:rsidRDefault="00436CD0" w:rsidP="00436CD0">
      <w:pPr>
        <w:ind w:left="1440"/>
      </w:pPr>
      <w:r>
        <w:t>If the test was successful user should see the following actions performed:</w:t>
      </w:r>
    </w:p>
    <w:p w14:paraId="7B07704D" w14:textId="344816AA" w:rsidR="00436CD0" w:rsidRDefault="00436CD0" w:rsidP="00447B94">
      <w:pPr>
        <w:pStyle w:val="ListParagraph"/>
        <w:numPr>
          <w:ilvl w:val="0"/>
          <w:numId w:val="32"/>
        </w:numPr>
        <w:ind w:left="2520" w:hanging="540"/>
      </w:pPr>
      <w:r>
        <w:t>The location of the gizmo was updated (</w:t>
      </w:r>
      <w:r w:rsidRPr="00436CD0">
        <w:rPr>
          <w:b/>
        </w:rPr>
        <w:t xml:space="preserve">by rotating </w:t>
      </w:r>
      <w:r w:rsidRPr="006D545F">
        <w:rPr>
          <w:b/>
        </w:rPr>
        <w:t>90 degrees clockwise</w:t>
      </w:r>
      <w:r>
        <w:t>)</w:t>
      </w:r>
    </w:p>
    <w:p w14:paraId="4C9A3C8B" w14:textId="72E46AF0" w:rsidR="00436CD0" w:rsidRDefault="00436CD0" w:rsidP="00447B94">
      <w:pPr>
        <w:pStyle w:val="ListParagraph"/>
        <w:numPr>
          <w:ilvl w:val="0"/>
          <w:numId w:val="32"/>
        </w:numPr>
        <w:ind w:left="2520" w:hanging="540"/>
      </w:pPr>
      <w:r>
        <w:t>The layout of the grid has been updated</w:t>
      </w:r>
    </w:p>
    <w:p w14:paraId="7729F074" w14:textId="77777777" w:rsidR="00436CD0" w:rsidRDefault="00436CD0" w:rsidP="00447B94">
      <w:pPr>
        <w:pStyle w:val="ListParagraph"/>
        <w:numPr>
          <w:ilvl w:val="0"/>
          <w:numId w:val="32"/>
        </w:numPr>
        <w:ind w:left="2520" w:hanging="540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1EFA92CB" w14:textId="21A66028" w:rsidR="00436CD0" w:rsidRDefault="00026E6D" w:rsidP="00447B94">
      <w:pPr>
        <w:pStyle w:val="ListParagraph"/>
        <w:numPr>
          <w:ilvl w:val="0"/>
          <w:numId w:val="33"/>
        </w:numPr>
        <w:ind w:left="3420"/>
      </w:pPr>
      <w:r>
        <w:rPr>
          <w:i/>
        </w:rPr>
        <w:t>“There is no gizmo to move</w:t>
      </w:r>
      <w:r>
        <w:t>” –This error message appears right after user selects the option “</w:t>
      </w:r>
      <w:r>
        <w:rPr>
          <w:i/>
        </w:rPr>
        <w:t>Rotate</w:t>
      </w:r>
      <w:r>
        <w:t>”. It appears if there is not a single possible gizmo that can be moved.</w:t>
      </w:r>
    </w:p>
    <w:p w14:paraId="06C3A677" w14:textId="58DD9643" w:rsidR="00026E6D" w:rsidRDefault="00026E6D" w:rsidP="00447B94">
      <w:pPr>
        <w:pStyle w:val="ListParagraph"/>
        <w:numPr>
          <w:ilvl w:val="0"/>
          <w:numId w:val="33"/>
        </w:numPr>
        <w:ind w:left="3420"/>
      </w:pPr>
      <w:r>
        <w:rPr>
          <w:i/>
        </w:rPr>
        <w:t xml:space="preserve">“The gizmo cannot be rotated to the desired location” – </w:t>
      </w:r>
      <w:r>
        <w:t xml:space="preserve">This error message appear right after the user clicks the gizmo that is meant to be rotated. </w:t>
      </w:r>
    </w:p>
    <w:p w14:paraId="523914EB" w14:textId="77777777" w:rsidR="00436CD0" w:rsidRDefault="00436CD0" w:rsidP="00026E6D">
      <w:pPr>
        <w:pStyle w:val="ListParagraph"/>
        <w:ind w:left="2520"/>
      </w:pPr>
    </w:p>
    <w:p w14:paraId="4CE8BBCF" w14:textId="1F596907" w:rsidR="00026E6D" w:rsidRDefault="00026E6D" w:rsidP="00D137A3">
      <w:pPr>
        <w:ind w:left="1440"/>
      </w:pPr>
      <w:r>
        <w:t xml:space="preserve">If user receives the first error message they need to </w:t>
      </w:r>
      <w:r w:rsidRPr="00CE3934">
        <w:rPr>
          <w:b/>
        </w:rPr>
        <w:t>add</w:t>
      </w:r>
      <w:r>
        <w:t xml:space="preserve"> a gizmo first before selecting “</w:t>
      </w:r>
      <w:r>
        <w:rPr>
          <w:i/>
        </w:rPr>
        <w:t>Rotate</w:t>
      </w:r>
      <w:r>
        <w:t xml:space="preserve">” option. If user receives the second error message this means that the user is rotating a gizmo which will overlap with another gizmo. The user can fix it </w:t>
      </w:r>
      <w:r w:rsidR="00A1383F">
        <w:t xml:space="preserve">and achieve the desired results </w:t>
      </w:r>
      <w:r>
        <w:t xml:space="preserve">by </w:t>
      </w:r>
      <w:r w:rsidRPr="00CE3934">
        <w:rPr>
          <w:b/>
        </w:rPr>
        <w:t>deleting, moving gizmos</w:t>
      </w:r>
      <w:r>
        <w:t xml:space="preserve"> on the current </w:t>
      </w:r>
      <w:r w:rsidR="00C42AF7">
        <w:t>build</w:t>
      </w:r>
      <w:r>
        <w:t xml:space="preserve">. </w:t>
      </w:r>
    </w:p>
    <w:p w14:paraId="63B5B4DF" w14:textId="77777777" w:rsidR="00026E6D" w:rsidRDefault="00026E6D" w:rsidP="00026E6D">
      <w:pPr>
        <w:pStyle w:val="ListParagraph"/>
        <w:ind w:left="2520"/>
      </w:pPr>
    </w:p>
    <w:p w14:paraId="6CC79814" w14:textId="77777777" w:rsidR="00436CD0" w:rsidRDefault="00436CD0" w:rsidP="00436CD0">
      <w:pPr>
        <w:pStyle w:val="ListParagraph"/>
        <w:ind w:left="2138"/>
      </w:pPr>
    </w:p>
    <w:p w14:paraId="40145A41" w14:textId="77777777" w:rsidR="00CE3934" w:rsidRDefault="00CE3934" w:rsidP="00CE3934"/>
    <w:p w14:paraId="0A3A5DEC" w14:textId="0E1B0137" w:rsidR="00826F76" w:rsidRDefault="00A1383F" w:rsidP="00447B94">
      <w:pPr>
        <w:pStyle w:val="ListParagraph"/>
        <w:numPr>
          <w:ilvl w:val="0"/>
          <w:numId w:val="34"/>
        </w:numPr>
        <w:ind w:left="1449" w:hanging="1323"/>
      </w:pPr>
      <w:r>
        <w:t xml:space="preserve">This test allows user to check if deleting the gizmo works correctly </w:t>
      </w:r>
    </w:p>
    <w:p w14:paraId="6313EA93" w14:textId="77777777" w:rsidR="00A1383F" w:rsidRDefault="00A1383F" w:rsidP="00A1383F">
      <w:pPr>
        <w:pStyle w:val="ListParagraph"/>
        <w:ind w:left="1449"/>
      </w:pPr>
    </w:p>
    <w:p w14:paraId="13B71D7F" w14:textId="77777777" w:rsidR="00A1383F" w:rsidRDefault="00A1383F" w:rsidP="00447B94">
      <w:pPr>
        <w:pStyle w:val="ListParagraph"/>
        <w:numPr>
          <w:ilvl w:val="0"/>
          <w:numId w:val="35"/>
        </w:numPr>
      </w:pPr>
      <w:r>
        <w:t>To achieve the required test result user needs to be in “</w:t>
      </w:r>
      <w:r>
        <w:rPr>
          <w:i/>
        </w:rPr>
        <w:t>Build mode</w:t>
      </w:r>
      <w:r>
        <w:t>”</w:t>
      </w:r>
    </w:p>
    <w:p w14:paraId="3D0A5F77" w14:textId="79684F08" w:rsidR="00A1383F" w:rsidRDefault="00A1383F" w:rsidP="00447B94">
      <w:pPr>
        <w:pStyle w:val="ListParagraph"/>
        <w:numPr>
          <w:ilvl w:val="0"/>
          <w:numId w:val="35"/>
        </w:numPr>
        <w:ind w:left="2160" w:hanging="369"/>
      </w:pPr>
      <w:r>
        <w:t xml:space="preserve">There should be at least one gizmo </w:t>
      </w:r>
      <w:r w:rsidRPr="00666D9B">
        <w:rPr>
          <w:b/>
        </w:rPr>
        <w:t>created</w:t>
      </w:r>
      <w:r>
        <w:t xml:space="preserve"> (</w:t>
      </w:r>
      <w:r w:rsidRPr="00666D9B">
        <w:rPr>
          <w:i/>
        </w:rPr>
        <w:t>test no10</w:t>
      </w:r>
      <w:r>
        <w:t>) on the current layout.</w:t>
      </w:r>
    </w:p>
    <w:p w14:paraId="31ACE31D" w14:textId="4182CA9E" w:rsidR="00A1383F" w:rsidRDefault="00A1383F" w:rsidP="00447B94">
      <w:pPr>
        <w:pStyle w:val="ListParagraph"/>
        <w:numPr>
          <w:ilvl w:val="0"/>
          <w:numId w:val="35"/>
        </w:numPr>
        <w:ind w:left="2160" w:hanging="369"/>
      </w:pPr>
      <w:r>
        <w:t>User select</w:t>
      </w:r>
      <w:r w:rsidR="00EB383B">
        <w:t>s</w:t>
      </w:r>
      <w:r>
        <w:t xml:space="preserve"> option “</w:t>
      </w:r>
      <w:r>
        <w:rPr>
          <w:i/>
        </w:rPr>
        <w:t>Delete</w:t>
      </w:r>
      <w:r>
        <w:t>” that is visible in “</w:t>
      </w:r>
      <w:r>
        <w:rPr>
          <w:i/>
        </w:rPr>
        <w:t>Build mode</w:t>
      </w:r>
      <w:r>
        <w:t>” window</w:t>
      </w:r>
    </w:p>
    <w:p w14:paraId="66F4A585" w14:textId="77777777" w:rsidR="00A1383F" w:rsidRDefault="00A1383F" w:rsidP="00447B94">
      <w:pPr>
        <w:pStyle w:val="ListParagraph"/>
        <w:numPr>
          <w:ilvl w:val="0"/>
          <w:numId w:val="35"/>
        </w:numPr>
        <w:ind w:left="2160" w:hanging="369"/>
      </w:pPr>
      <w:r>
        <w:t>After selecting the “</w:t>
      </w:r>
      <w:r w:rsidRPr="00A1383F">
        <w:rPr>
          <w:i/>
        </w:rPr>
        <w:t>Delete</w:t>
      </w:r>
      <w:r>
        <w:t>” option user clicks on gizmo that they wish to delete.</w:t>
      </w:r>
    </w:p>
    <w:p w14:paraId="65CDDFF5" w14:textId="77777777" w:rsidR="00A1383F" w:rsidRDefault="00A1383F" w:rsidP="00447B94">
      <w:pPr>
        <w:pStyle w:val="ListParagraph"/>
        <w:numPr>
          <w:ilvl w:val="0"/>
          <w:numId w:val="35"/>
        </w:numPr>
        <w:ind w:left="2160" w:hanging="369"/>
      </w:pPr>
      <w:r>
        <w:t xml:space="preserve">The gizmo after a click has been removed from the current layout. </w:t>
      </w:r>
    </w:p>
    <w:p w14:paraId="4A83D795" w14:textId="45E41834" w:rsidR="00A1383F" w:rsidRDefault="00A1383F" w:rsidP="00447B94">
      <w:pPr>
        <w:pStyle w:val="ListParagraph"/>
        <w:numPr>
          <w:ilvl w:val="0"/>
          <w:numId w:val="35"/>
        </w:numPr>
        <w:ind w:left="2160" w:hanging="369"/>
      </w:pPr>
      <w:r>
        <w:t xml:space="preserve"> User exists the </w:t>
      </w:r>
      <w:r w:rsidR="00430B94">
        <w:rPr>
          <w:b/>
        </w:rPr>
        <w:t>d</w:t>
      </w:r>
      <w:r w:rsidRPr="00430B94">
        <w:rPr>
          <w:b/>
        </w:rPr>
        <w:t>elete</w:t>
      </w:r>
      <w:r w:rsidR="00430B94" w:rsidRPr="00430B94">
        <w:rPr>
          <w:b/>
        </w:rPr>
        <w:t xml:space="preserve"> state</w:t>
      </w:r>
      <w:r>
        <w:t xml:space="preserve"> by clicking on an empty space on the grid</w:t>
      </w:r>
      <w:r w:rsidR="00430B94">
        <w:t xml:space="preserve"> or pressing the option key “</w:t>
      </w:r>
      <w:r w:rsidR="00430B94">
        <w:rPr>
          <w:i/>
        </w:rPr>
        <w:t>Delete</w:t>
      </w:r>
      <w:r w:rsidR="00430B94">
        <w:t>”</w:t>
      </w:r>
      <w:r>
        <w:t>.</w:t>
      </w:r>
    </w:p>
    <w:p w14:paraId="54ABE8B8" w14:textId="77777777" w:rsidR="00A1383F" w:rsidRDefault="00A1383F" w:rsidP="00A1383F"/>
    <w:p w14:paraId="0452641F" w14:textId="77777777" w:rsidR="00A1383F" w:rsidRDefault="00A1383F" w:rsidP="00A1383F">
      <w:pPr>
        <w:ind w:left="1809" w:hanging="351"/>
      </w:pPr>
      <w:r>
        <w:t>If the test was successful user should see the following actions performed:</w:t>
      </w:r>
    </w:p>
    <w:p w14:paraId="218C374A" w14:textId="6D64B375" w:rsidR="00A1383F" w:rsidRDefault="00A1383F" w:rsidP="00447B94">
      <w:pPr>
        <w:pStyle w:val="ListParagraph"/>
        <w:numPr>
          <w:ilvl w:val="0"/>
          <w:numId w:val="36"/>
        </w:numPr>
        <w:ind w:left="2520" w:hanging="540"/>
      </w:pPr>
      <w:r>
        <w:t>The gizmo that was selected</w:t>
      </w:r>
      <w:r w:rsidR="00D137A3">
        <w:t>,</w:t>
      </w:r>
      <w:r>
        <w:t xml:space="preserve"> while in the </w:t>
      </w:r>
      <w:r w:rsidRPr="00A1383F">
        <w:rPr>
          <w:b/>
        </w:rPr>
        <w:t>delete state</w:t>
      </w:r>
      <w:r w:rsidR="00D137A3">
        <w:rPr>
          <w:b/>
        </w:rPr>
        <w:t xml:space="preserve"> </w:t>
      </w:r>
      <w:r>
        <w:t>(</w:t>
      </w:r>
      <w:r w:rsidR="00D137A3">
        <w:rPr>
          <w:i/>
        </w:rPr>
        <w:t xml:space="preserve">a </w:t>
      </w:r>
      <w:r>
        <w:rPr>
          <w:i/>
        </w:rPr>
        <w:t xml:space="preserve">state when user clicks on “Delete” option and it termites after the second click on the option </w:t>
      </w:r>
      <w:r w:rsidR="00D137A3">
        <w:rPr>
          <w:i/>
        </w:rPr>
        <w:t xml:space="preserve">button), </w:t>
      </w:r>
      <w:r w:rsidR="00D137A3">
        <w:t xml:space="preserve">has been removed from current layout  </w:t>
      </w:r>
    </w:p>
    <w:p w14:paraId="3520F276" w14:textId="77777777" w:rsidR="00D137A3" w:rsidRDefault="00D137A3" w:rsidP="00447B94">
      <w:pPr>
        <w:pStyle w:val="ListParagraph"/>
        <w:numPr>
          <w:ilvl w:val="0"/>
          <w:numId w:val="36"/>
        </w:numPr>
        <w:ind w:left="2520" w:hanging="540"/>
      </w:pPr>
      <w:r>
        <w:t>The layout of the grid has been updated</w:t>
      </w:r>
    </w:p>
    <w:p w14:paraId="5086824E" w14:textId="4ACDE3D7" w:rsidR="00D137A3" w:rsidRDefault="00D137A3" w:rsidP="00447B94">
      <w:pPr>
        <w:pStyle w:val="ListParagraph"/>
        <w:numPr>
          <w:ilvl w:val="0"/>
          <w:numId w:val="36"/>
        </w:numPr>
        <w:ind w:left="2520" w:hanging="540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57AA7E01" w14:textId="2F66D674" w:rsidR="00D137A3" w:rsidRDefault="00D137A3" w:rsidP="00447B94">
      <w:pPr>
        <w:pStyle w:val="ListParagraph"/>
        <w:numPr>
          <w:ilvl w:val="0"/>
          <w:numId w:val="33"/>
        </w:numPr>
        <w:ind w:left="3420"/>
      </w:pPr>
      <w:r>
        <w:rPr>
          <w:i/>
        </w:rPr>
        <w:t>“There is no gizmo to delete</w:t>
      </w:r>
      <w:r>
        <w:t>” – This error message appears right after user selects the option “</w:t>
      </w:r>
      <w:r>
        <w:rPr>
          <w:i/>
        </w:rPr>
        <w:t>Delete</w:t>
      </w:r>
      <w:r>
        <w:t>”. It appears if there is not a single possible gizmo that can be deleted.</w:t>
      </w:r>
    </w:p>
    <w:p w14:paraId="213110B4" w14:textId="77777777" w:rsidR="00D137A3" w:rsidRDefault="00D137A3" w:rsidP="0017151C">
      <w:pPr>
        <w:ind w:left="1440" w:hanging="1296"/>
      </w:pPr>
    </w:p>
    <w:p w14:paraId="4A040CE3" w14:textId="0A2E1BDC" w:rsidR="00D137A3" w:rsidRDefault="00D137A3" w:rsidP="009E5094">
      <w:pPr>
        <w:ind w:left="1440"/>
      </w:pPr>
      <w:r>
        <w:t xml:space="preserve">If user receives the error message they need to </w:t>
      </w:r>
      <w:r>
        <w:rPr>
          <w:b/>
        </w:rPr>
        <w:t xml:space="preserve">add </w:t>
      </w:r>
      <w:r>
        <w:t>a gizmo first on the layout before selecting the option “</w:t>
      </w:r>
      <w:r>
        <w:rPr>
          <w:i/>
        </w:rPr>
        <w:t>Delete</w:t>
      </w:r>
      <w:r>
        <w:t>”.</w:t>
      </w:r>
    </w:p>
    <w:p w14:paraId="02CAF3B4" w14:textId="54C99CB7" w:rsidR="00D137A3" w:rsidRDefault="00EB383B" w:rsidP="00447B94">
      <w:pPr>
        <w:pStyle w:val="ListParagraph"/>
        <w:numPr>
          <w:ilvl w:val="0"/>
          <w:numId w:val="37"/>
        </w:numPr>
        <w:ind w:left="1440" w:hanging="1305"/>
      </w:pPr>
      <w:r>
        <w:t xml:space="preserve">This test allows user to test if the function for clearing the board functions correctly </w:t>
      </w:r>
    </w:p>
    <w:p w14:paraId="57D4A0C4" w14:textId="77777777" w:rsidR="00EB383B" w:rsidRDefault="00EB383B" w:rsidP="00EB383B">
      <w:pPr>
        <w:pStyle w:val="ListParagraph"/>
        <w:ind w:left="1440"/>
      </w:pPr>
    </w:p>
    <w:p w14:paraId="31485AC4" w14:textId="77777777" w:rsidR="00EB383B" w:rsidRDefault="00EB383B" w:rsidP="00447B94">
      <w:pPr>
        <w:pStyle w:val="ListParagraph"/>
        <w:numPr>
          <w:ilvl w:val="0"/>
          <w:numId w:val="38"/>
        </w:numPr>
      </w:pPr>
      <w:r>
        <w:t>To achieve the required test result user needs to be in “</w:t>
      </w:r>
      <w:r>
        <w:rPr>
          <w:i/>
        </w:rPr>
        <w:t>Build mode</w:t>
      </w:r>
      <w:r>
        <w:t>”</w:t>
      </w:r>
    </w:p>
    <w:p w14:paraId="22299BA8" w14:textId="4AFF2910" w:rsidR="00EB383B" w:rsidRDefault="00EB383B" w:rsidP="00447B94">
      <w:pPr>
        <w:pStyle w:val="ListParagraph"/>
        <w:numPr>
          <w:ilvl w:val="0"/>
          <w:numId w:val="38"/>
        </w:numPr>
      </w:pPr>
      <w:r>
        <w:t xml:space="preserve">There should be at least one gizmo </w:t>
      </w:r>
      <w:r w:rsidRPr="00666D9B">
        <w:rPr>
          <w:b/>
        </w:rPr>
        <w:t>created</w:t>
      </w:r>
      <w:r>
        <w:t xml:space="preserve"> (</w:t>
      </w:r>
      <w:r w:rsidRPr="00666D9B">
        <w:rPr>
          <w:i/>
        </w:rPr>
        <w:t>test no10</w:t>
      </w:r>
      <w:r>
        <w:t>) on the current layout.</w:t>
      </w:r>
    </w:p>
    <w:p w14:paraId="7F0738AF" w14:textId="3D387E84" w:rsidR="00EB383B" w:rsidRDefault="00EB383B" w:rsidP="00447B94">
      <w:pPr>
        <w:pStyle w:val="ListParagraph"/>
        <w:numPr>
          <w:ilvl w:val="0"/>
          <w:numId w:val="38"/>
        </w:numPr>
      </w:pPr>
      <w:r>
        <w:t>User selects “</w:t>
      </w:r>
      <w:r>
        <w:rPr>
          <w:i/>
        </w:rPr>
        <w:t>Clear Board</w:t>
      </w:r>
      <w:r>
        <w:t xml:space="preserve">” </w:t>
      </w:r>
      <w:r w:rsidR="009E5094">
        <w:t>which</w:t>
      </w:r>
      <w:r>
        <w:t xml:space="preserve"> is visible in “</w:t>
      </w:r>
      <w:r>
        <w:rPr>
          <w:i/>
        </w:rPr>
        <w:t>Build mode</w:t>
      </w:r>
      <w:r>
        <w:t>” window</w:t>
      </w:r>
    </w:p>
    <w:p w14:paraId="1DE25604" w14:textId="5CA56FAD" w:rsidR="00A1383F" w:rsidRDefault="00EB383B" w:rsidP="00447B94">
      <w:pPr>
        <w:pStyle w:val="ListParagraph"/>
        <w:numPr>
          <w:ilvl w:val="0"/>
          <w:numId w:val="38"/>
        </w:numPr>
      </w:pPr>
      <w:r>
        <w:t xml:space="preserve">All of the gizmos that are placed on the board have been removed after the click </w:t>
      </w:r>
    </w:p>
    <w:p w14:paraId="0C3A0D9F" w14:textId="77777777" w:rsidR="00EB383B" w:rsidRDefault="00EB383B" w:rsidP="00EB383B"/>
    <w:p w14:paraId="40796590" w14:textId="77777777" w:rsidR="00EB383B" w:rsidRDefault="00EB383B" w:rsidP="00EB383B">
      <w:pPr>
        <w:ind w:left="720" w:firstLine="720"/>
      </w:pPr>
      <w:r>
        <w:t>If the test was successful user should see the following actions performed:</w:t>
      </w:r>
    </w:p>
    <w:p w14:paraId="2A294B1B" w14:textId="6509D963" w:rsidR="00EB383B" w:rsidRDefault="00EB383B" w:rsidP="00447B94">
      <w:pPr>
        <w:pStyle w:val="ListParagraph"/>
        <w:numPr>
          <w:ilvl w:val="0"/>
          <w:numId w:val="39"/>
        </w:numPr>
        <w:ind w:left="2520" w:hanging="540"/>
      </w:pPr>
      <w:r>
        <w:t>The board has been cleared and there are no more gizmos left on the board</w:t>
      </w:r>
    </w:p>
    <w:p w14:paraId="4CC7E756" w14:textId="77777777" w:rsidR="00EB383B" w:rsidRDefault="00EB383B" w:rsidP="00447B94">
      <w:pPr>
        <w:pStyle w:val="ListParagraph"/>
        <w:numPr>
          <w:ilvl w:val="0"/>
          <w:numId w:val="39"/>
        </w:numPr>
        <w:ind w:left="2520" w:hanging="540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7013CC24" w14:textId="78DAD096" w:rsidR="00EB383B" w:rsidRPr="00EB383B" w:rsidRDefault="00EB383B" w:rsidP="00447B94">
      <w:pPr>
        <w:pStyle w:val="ListParagraph"/>
        <w:numPr>
          <w:ilvl w:val="1"/>
          <w:numId w:val="39"/>
        </w:numPr>
        <w:ind w:left="3420"/>
      </w:pPr>
      <w:r>
        <w:rPr>
          <w:i/>
        </w:rPr>
        <w:t>“The board is empty</w:t>
      </w:r>
      <w:r w:rsidR="009E5094">
        <w:rPr>
          <w:i/>
        </w:rPr>
        <w:t>,</w:t>
      </w:r>
      <w:r w:rsidR="0017151C">
        <w:rPr>
          <w:i/>
        </w:rPr>
        <w:t xml:space="preserve"> nothing to remove</w:t>
      </w:r>
      <w:r>
        <w:rPr>
          <w:i/>
        </w:rPr>
        <w:t xml:space="preserve">” – </w:t>
      </w:r>
      <w:r>
        <w:t xml:space="preserve">The message appears </w:t>
      </w:r>
      <w:r w:rsidR="009E5094">
        <w:t>following</w:t>
      </w:r>
      <w:r>
        <w:t xml:space="preserve"> the user </w:t>
      </w:r>
      <w:r w:rsidR="0017151C">
        <w:t xml:space="preserve">  </w:t>
      </w:r>
      <w:r>
        <w:t xml:space="preserve">selects </w:t>
      </w:r>
      <w:r w:rsidR="0017151C">
        <w:t>“</w:t>
      </w:r>
      <w:r w:rsidR="0017151C" w:rsidRPr="0017151C">
        <w:rPr>
          <w:i/>
        </w:rPr>
        <w:t>Clear board</w:t>
      </w:r>
      <w:r w:rsidR="0017151C">
        <w:t>”</w:t>
      </w:r>
    </w:p>
    <w:p w14:paraId="55D2B214" w14:textId="4A3D3668" w:rsidR="0017151C" w:rsidRDefault="009E5094" w:rsidP="0017151C">
      <w:pPr>
        <w:ind w:left="1440"/>
      </w:pPr>
      <w:r>
        <w:t>I</w:t>
      </w:r>
      <w:r w:rsidR="0017151C">
        <w:t xml:space="preserve">f user receives the error message they need to </w:t>
      </w:r>
      <w:r w:rsidR="0017151C" w:rsidRPr="0017151C">
        <w:rPr>
          <w:b/>
        </w:rPr>
        <w:t xml:space="preserve">add </w:t>
      </w:r>
      <w:r w:rsidR="0017151C">
        <w:t>a gizmo first on the layout before selecting “</w:t>
      </w:r>
      <w:r w:rsidR="0017151C">
        <w:rPr>
          <w:i/>
        </w:rPr>
        <w:t>Clear Board</w:t>
      </w:r>
      <w:r w:rsidR="0017151C">
        <w:t>”.</w:t>
      </w:r>
    </w:p>
    <w:p w14:paraId="45E5A7F2" w14:textId="77777777" w:rsidR="00EB383B" w:rsidRDefault="00EB383B" w:rsidP="0017151C"/>
    <w:p w14:paraId="4C4AC259" w14:textId="77777777" w:rsidR="005B6758" w:rsidRDefault="005B6758" w:rsidP="00361A08"/>
    <w:p w14:paraId="47FDE32A" w14:textId="5D531DE9" w:rsidR="005E6324" w:rsidRDefault="0017151C" w:rsidP="00447B94">
      <w:pPr>
        <w:pStyle w:val="ListParagraph"/>
        <w:numPr>
          <w:ilvl w:val="0"/>
          <w:numId w:val="40"/>
        </w:numPr>
        <w:ind w:left="1440" w:hanging="1305"/>
      </w:pPr>
      <w:r>
        <w:t xml:space="preserve">This test allows to check if the connection of </w:t>
      </w:r>
      <w:r w:rsidR="009E5094">
        <w:t>two gizmos functions correctly:</w:t>
      </w:r>
    </w:p>
    <w:p w14:paraId="6BDA8D9B" w14:textId="77777777" w:rsidR="0017151C" w:rsidRDefault="0017151C" w:rsidP="0017151C">
      <w:pPr>
        <w:pStyle w:val="ListParagraph"/>
        <w:ind w:left="1440"/>
      </w:pPr>
    </w:p>
    <w:p w14:paraId="6BC6CC72" w14:textId="77777777" w:rsidR="0017151C" w:rsidRDefault="0017151C" w:rsidP="00447B94">
      <w:pPr>
        <w:pStyle w:val="ListParagraph"/>
        <w:numPr>
          <w:ilvl w:val="0"/>
          <w:numId w:val="41"/>
        </w:numPr>
      </w:pPr>
      <w:r>
        <w:t>To achieve the required test result user needs to be in “</w:t>
      </w:r>
      <w:r>
        <w:rPr>
          <w:i/>
        </w:rPr>
        <w:t>Build mode</w:t>
      </w:r>
      <w:r>
        <w:t>”</w:t>
      </w:r>
    </w:p>
    <w:p w14:paraId="0BBA75E3" w14:textId="427DFF86" w:rsidR="0017151C" w:rsidRDefault="0017151C" w:rsidP="00447B94">
      <w:pPr>
        <w:pStyle w:val="ListParagraph"/>
        <w:numPr>
          <w:ilvl w:val="0"/>
          <w:numId w:val="41"/>
        </w:numPr>
      </w:pPr>
      <w:r>
        <w:t xml:space="preserve">There should be at least two gizmos </w:t>
      </w:r>
      <w:r w:rsidRPr="00666D9B">
        <w:rPr>
          <w:b/>
        </w:rPr>
        <w:t>created</w:t>
      </w:r>
      <w:r>
        <w:t xml:space="preserve"> (</w:t>
      </w:r>
      <w:r w:rsidRPr="00666D9B">
        <w:rPr>
          <w:i/>
        </w:rPr>
        <w:t>test no10</w:t>
      </w:r>
      <w:r>
        <w:t>) on the current layout.</w:t>
      </w:r>
    </w:p>
    <w:p w14:paraId="76C07F4F" w14:textId="692FFC5E" w:rsidR="0017151C" w:rsidRDefault="0017151C" w:rsidP="00447B94">
      <w:pPr>
        <w:pStyle w:val="ListParagraph"/>
        <w:numPr>
          <w:ilvl w:val="0"/>
          <w:numId w:val="41"/>
        </w:numPr>
      </w:pPr>
      <w:r>
        <w:t xml:space="preserve">User locates and </w:t>
      </w:r>
      <w:r w:rsidR="009E5094">
        <w:t>presses the</w:t>
      </w:r>
      <w:r>
        <w:t xml:space="preserve"> option “C</w:t>
      </w:r>
      <w:r>
        <w:rPr>
          <w:i/>
        </w:rPr>
        <w:t>onnect gizmos</w:t>
      </w:r>
      <w:r>
        <w:t>”</w:t>
      </w:r>
    </w:p>
    <w:p w14:paraId="6534A494" w14:textId="77777777" w:rsidR="00DD74B2" w:rsidRDefault="00DD74B2" w:rsidP="00447B94">
      <w:pPr>
        <w:pStyle w:val="ListParagraph"/>
        <w:numPr>
          <w:ilvl w:val="0"/>
          <w:numId w:val="41"/>
        </w:numPr>
      </w:pPr>
      <w:r>
        <w:t xml:space="preserve">User </w:t>
      </w:r>
      <w:r w:rsidR="0017151C">
        <w:t xml:space="preserve">has entered the </w:t>
      </w:r>
      <w:r w:rsidR="00D177E4">
        <w:rPr>
          <w:b/>
        </w:rPr>
        <w:t>connect state</w:t>
      </w:r>
      <w:r w:rsidR="00FC3345">
        <w:rPr>
          <w:b/>
        </w:rPr>
        <w:t xml:space="preserve"> </w:t>
      </w:r>
      <w:r w:rsidR="00D177E4">
        <w:t>by pressing</w:t>
      </w:r>
      <w:r w:rsidR="00FC3345">
        <w:t xml:space="preserve"> the </w:t>
      </w:r>
      <w:r>
        <w:t>“</w:t>
      </w:r>
      <w:r>
        <w:rPr>
          <w:i/>
        </w:rPr>
        <w:t>Connect gizmos</w:t>
      </w:r>
      <w:r>
        <w:t>” key.</w:t>
      </w:r>
    </w:p>
    <w:p w14:paraId="597C0410" w14:textId="2216AB05" w:rsidR="00FC3345" w:rsidRPr="00D177E4" w:rsidRDefault="00DA3DB8" w:rsidP="00447B94">
      <w:pPr>
        <w:pStyle w:val="ListParagraph"/>
        <w:numPr>
          <w:ilvl w:val="0"/>
          <w:numId w:val="41"/>
        </w:numPr>
      </w:pPr>
      <w:r>
        <w:t>The user selects first g</w:t>
      </w:r>
      <w:r w:rsidR="00DD74B2">
        <w:t xml:space="preserve">izmo </w:t>
      </w:r>
      <w:r w:rsidR="00430B94">
        <w:t>(</w:t>
      </w:r>
      <w:r w:rsidR="00430B94" w:rsidRPr="00430B94">
        <w:rPr>
          <w:i/>
        </w:rPr>
        <w:t>by pressing</w:t>
      </w:r>
      <w:r w:rsidR="00430B94">
        <w:rPr>
          <w:i/>
        </w:rPr>
        <w:t xml:space="preserve"> on it once</w:t>
      </w:r>
      <w:r w:rsidR="00430B94" w:rsidRPr="00430B94">
        <w:rPr>
          <w:i/>
        </w:rPr>
        <w:t xml:space="preserve"> with the left mouse click</w:t>
      </w:r>
      <w:r w:rsidR="00430B94">
        <w:t xml:space="preserve">) </w:t>
      </w:r>
      <w:r w:rsidR="00DD74B2">
        <w:t xml:space="preserve">that is going to be </w:t>
      </w:r>
      <w:r w:rsidR="00DD74B2" w:rsidRPr="00DD74B2">
        <w:rPr>
          <w:b/>
        </w:rPr>
        <w:t>the connect</w:t>
      </w:r>
      <w:r w:rsidR="00DD74B2">
        <w:rPr>
          <w:b/>
        </w:rPr>
        <w:t>ive</w:t>
      </w:r>
      <w:r w:rsidR="00DD74B2">
        <w:t xml:space="preserve"> </w:t>
      </w:r>
      <w:r w:rsidR="00DD74B2" w:rsidRPr="00430B94">
        <w:rPr>
          <w:b/>
        </w:rPr>
        <w:t>gizmo</w:t>
      </w:r>
      <w:r w:rsidR="00430B94">
        <w:rPr>
          <w:b/>
        </w:rPr>
        <w:t xml:space="preserve"> </w:t>
      </w:r>
      <w:r w:rsidR="00430B94">
        <w:t>(</w:t>
      </w:r>
      <w:r w:rsidR="00430B94" w:rsidRPr="00DD74B2">
        <w:rPr>
          <w:i/>
        </w:rPr>
        <w:t>the one to be connected to</w:t>
      </w:r>
      <w:r w:rsidR="00430B94">
        <w:t>) while</w:t>
      </w:r>
      <w:r w:rsidR="00DD74B2">
        <w:t xml:space="preserve"> in the </w:t>
      </w:r>
      <w:r w:rsidR="00DD74B2" w:rsidRPr="00DD74B2">
        <w:rPr>
          <w:b/>
        </w:rPr>
        <w:t>connect state</w:t>
      </w:r>
      <w:r w:rsidR="00DD74B2">
        <w:t xml:space="preserve">.  </w:t>
      </w:r>
    </w:p>
    <w:p w14:paraId="372B3B5A" w14:textId="2890DD34" w:rsidR="00D177E4" w:rsidRDefault="00DD74B2" w:rsidP="00447B94">
      <w:pPr>
        <w:pStyle w:val="ListParagraph"/>
        <w:numPr>
          <w:ilvl w:val="0"/>
          <w:numId w:val="41"/>
        </w:numPr>
      </w:pPr>
      <w:r>
        <w:t>User selects the second gizmo</w:t>
      </w:r>
      <w:r w:rsidR="00430B94">
        <w:t xml:space="preserve"> (</w:t>
      </w:r>
      <w:r w:rsidR="00430B94" w:rsidRPr="00430B94">
        <w:rPr>
          <w:i/>
        </w:rPr>
        <w:t>by pressing</w:t>
      </w:r>
      <w:r w:rsidR="00430B94">
        <w:rPr>
          <w:i/>
        </w:rPr>
        <w:t xml:space="preserve"> on it once</w:t>
      </w:r>
      <w:r w:rsidR="00430B94" w:rsidRPr="00430B94">
        <w:rPr>
          <w:i/>
        </w:rPr>
        <w:t xml:space="preserve"> with the left mouse click</w:t>
      </w:r>
      <w:r w:rsidR="00430B94">
        <w:t>)</w:t>
      </w:r>
      <w:r>
        <w:t xml:space="preserve">, the one that is going to be </w:t>
      </w:r>
      <w:r w:rsidRPr="00DD74B2">
        <w:rPr>
          <w:b/>
        </w:rPr>
        <w:t>connected to the first one</w:t>
      </w:r>
      <w:r>
        <w:t xml:space="preserve">. </w:t>
      </w:r>
    </w:p>
    <w:p w14:paraId="5AAB91D7" w14:textId="38DA4D6B" w:rsidR="00430B94" w:rsidRDefault="00430B94" w:rsidP="00447B94">
      <w:pPr>
        <w:pStyle w:val="ListParagraph"/>
        <w:numPr>
          <w:ilvl w:val="0"/>
          <w:numId w:val="41"/>
        </w:numPr>
      </w:pPr>
      <w:r>
        <w:t>The refreshed view of the layout is now available to view for the user.</w:t>
      </w:r>
    </w:p>
    <w:p w14:paraId="0306D9B3" w14:textId="44424906" w:rsidR="00430B94" w:rsidRDefault="00D15872" w:rsidP="00447B94">
      <w:pPr>
        <w:pStyle w:val="ListParagraph"/>
        <w:numPr>
          <w:ilvl w:val="0"/>
          <w:numId w:val="41"/>
        </w:numPr>
      </w:pPr>
      <w:r>
        <w:t>Gizmos are now connected.</w:t>
      </w:r>
    </w:p>
    <w:p w14:paraId="4DE70EF7" w14:textId="0FC2B78F" w:rsidR="00430B94" w:rsidRDefault="00430B94" w:rsidP="00447B94">
      <w:pPr>
        <w:pStyle w:val="ListParagraph"/>
        <w:numPr>
          <w:ilvl w:val="0"/>
          <w:numId w:val="41"/>
        </w:numPr>
      </w:pPr>
      <w:r>
        <w:lastRenderedPageBreak/>
        <w:t xml:space="preserve">User </w:t>
      </w:r>
      <w:r w:rsidR="009E5094">
        <w:t>exits</w:t>
      </w:r>
      <w:r>
        <w:t xml:space="preserve"> the </w:t>
      </w:r>
      <w:r w:rsidRPr="00430B94">
        <w:rPr>
          <w:b/>
        </w:rPr>
        <w:t>connect stat</w:t>
      </w:r>
      <w:r>
        <w:rPr>
          <w:b/>
        </w:rPr>
        <w:t xml:space="preserve">e </w:t>
      </w:r>
      <w:r>
        <w:t>by clicking on an empty space on the grid or pressing the option key “</w:t>
      </w:r>
      <w:r>
        <w:rPr>
          <w:i/>
        </w:rPr>
        <w:t>Connect</w:t>
      </w:r>
      <w:r>
        <w:t>”.</w:t>
      </w:r>
    </w:p>
    <w:p w14:paraId="0EC611E5" w14:textId="02F96B77" w:rsidR="0017151C" w:rsidRDefault="0017151C" w:rsidP="0017151C">
      <w:pPr>
        <w:pStyle w:val="ListParagraph"/>
        <w:ind w:left="2160"/>
      </w:pPr>
    </w:p>
    <w:p w14:paraId="1864B1BD" w14:textId="1282774F" w:rsidR="00430B94" w:rsidRDefault="00430B94" w:rsidP="00447B94">
      <w:pPr>
        <w:pStyle w:val="ListParagraph"/>
        <w:ind w:left="2160" w:hanging="720"/>
      </w:pPr>
      <w:r>
        <w:t>If the test was successful</w:t>
      </w:r>
      <w:r w:rsidR="009E5094">
        <w:t>,</w:t>
      </w:r>
      <w:r>
        <w:t xml:space="preserve"> user should see following actions performed:</w:t>
      </w:r>
    </w:p>
    <w:p w14:paraId="346831C4" w14:textId="77777777" w:rsidR="00447B94" w:rsidRDefault="00447B94" w:rsidP="00447B94">
      <w:pPr>
        <w:pStyle w:val="ListParagraph"/>
        <w:ind w:left="2160" w:hanging="720"/>
      </w:pPr>
    </w:p>
    <w:p w14:paraId="2EB5A950" w14:textId="4605DB1B" w:rsidR="00447B94" w:rsidRDefault="00447B94" w:rsidP="00447B94">
      <w:pPr>
        <w:pStyle w:val="ListParagraph"/>
        <w:numPr>
          <w:ilvl w:val="0"/>
          <w:numId w:val="42"/>
        </w:numPr>
        <w:ind w:left="2520" w:hanging="540"/>
      </w:pPr>
      <w:r>
        <w:t>The gizmos that were select by the user have been now connected and it is visible on the layout.</w:t>
      </w:r>
    </w:p>
    <w:p w14:paraId="1C49FDA7" w14:textId="6880A1E0" w:rsidR="00447B94" w:rsidRDefault="00447B94" w:rsidP="00447B94">
      <w:pPr>
        <w:pStyle w:val="ListParagraph"/>
        <w:numPr>
          <w:ilvl w:val="0"/>
          <w:numId w:val="42"/>
        </w:numPr>
        <w:ind w:left="2520" w:hanging="540"/>
      </w:pPr>
      <w:r>
        <w:t xml:space="preserve">The </w:t>
      </w:r>
      <w:r w:rsidR="009E5094">
        <w:t>build-</w:t>
      </w:r>
      <w:r>
        <w:t xml:space="preserve"> was updated </w:t>
      </w:r>
    </w:p>
    <w:p w14:paraId="743B81CF" w14:textId="1539BF85" w:rsidR="00447B94" w:rsidRDefault="00447B94" w:rsidP="00447B94">
      <w:pPr>
        <w:pStyle w:val="ListParagraph"/>
        <w:numPr>
          <w:ilvl w:val="0"/>
          <w:numId w:val="42"/>
        </w:numPr>
        <w:ind w:left="2520" w:hanging="540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3C7DE148" w14:textId="22A15E59" w:rsidR="00447B94" w:rsidRDefault="00447B94" w:rsidP="00447B94">
      <w:pPr>
        <w:pStyle w:val="ListParagraph"/>
        <w:numPr>
          <w:ilvl w:val="1"/>
          <w:numId w:val="42"/>
        </w:numPr>
        <w:ind w:left="3420"/>
      </w:pPr>
      <w:r>
        <w:t>“</w:t>
      </w:r>
      <w:r>
        <w:rPr>
          <w:i/>
        </w:rPr>
        <w:t>There are not enough gizmos to connect</w:t>
      </w:r>
      <w:r>
        <w:t xml:space="preserve">” – This pops up </w:t>
      </w:r>
      <w:r w:rsidR="009E5094">
        <w:t>following</w:t>
      </w:r>
      <w:r>
        <w:t xml:space="preserve"> the user </w:t>
      </w:r>
      <w:r w:rsidR="009E5094">
        <w:t>pressing</w:t>
      </w:r>
      <w:r>
        <w:t xml:space="preserve"> on “</w:t>
      </w:r>
      <w:r>
        <w:rPr>
          <w:i/>
        </w:rPr>
        <w:t>Connect</w:t>
      </w:r>
      <w:r>
        <w:t xml:space="preserve">”. There are not enough gizmos on the board to enter the </w:t>
      </w:r>
      <w:r w:rsidRPr="00447B94">
        <w:rPr>
          <w:b/>
        </w:rPr>
        <w:t>connect state</w:t>
      </w:r>
      <w:r>
        <w:t>.</w:t>
      </w:r>
    </w:p>
    <w:p w14:paraId="0BF9E66A" w14:textId="77777777" w:rsidR="004C6525" w:rsidRDefault="004C6525" w:rsidP="004C6525">
      <w:pPr>
        <w:pStyle w:val="ListParagraph"/>
        <w:ind w:left="3420"/>
      </w:pPr>
    </w:p>
    <w:p w14:paraId="373CFC4B" w14:textId="3925D2EB" w:rsidR="00447B94" w:rsidRDefault="009E5094" w:rsidP="00447B94">
      <w:pPr>
        <w:ind w:left="1440"/>
      </w:pPr>
      <w:r>
        <w:t>I</w:t>
      </w:r>
      <w:r w:rsidR="00447B94">
        <w:t xml:space="preserve">f user receives the error message they need to </w:t>
      </w:r>
      <w:r w:rsidR="00447B94" w:rsidRPr="0017151C">
        <w:rPr>
          <w:b/>
        </w:rPr>
        <w:t xml:space="preserve">add </w:t>
      </w:r>
      <w:r w:rsidR="00447B94">
        <w:t>at least two gizmos first on the layout before selecting “</w:t>
      </w:r>
      <w:r w:rsidR="00447B94" w:rsidRPr="00447B94">
        <w:rPr>
          <w:i/>
        </w:rPr>
        <w:t>Connect</w:t>
      </w:r>
      <w:r w:rsidR="00447B94">
        <w:t>”.</w:t>
      </w:r>
      <w:r w:rsidR="00BD7944">
        <w:t xml:space="preserve"> </w:t>
      </w:r>
    </w:p>
    <w:p w14:paraId="7B8D9B46" w14:textId="77777777" w:rsidR="00774A26" w:rsidRDefault="00774A26" w:rsidP="00774A26"/>
    <w:p w14:paraId="41022BFD" w14:textId="3F058BC7" w:rsidR="003E26CA" w:rsidRDefault="003E26CA" w:rsidP="00774A26"/>
    <w:p w14:paraId="52D02942" w14:textId="77777777" w:rsidR="009E5094" w:rsidRDefault="009E5094" w:rsidP="00774A26"/>
    <w:p w14:paraId="0B5E556A" w14:textId="77777777" w:rsidR="003E26CA" w:rsidRDefault="003E26CA" w:rsidP="00774A26"/>
    <w:p w14:paraId="028ABD5A" w14:textId="45A2EBDE" w:rsidR="00774A26" w:rsidRDefault="00774A26" w:rsidP="00BD7944">
      <w:pPr>
        <w:pStyle w:val="ListParagraph"/>
        <w:numPr>
          <w:ilvl w:val="0"/>
          <w:numId w:val="43"/>
        </w:numPr>
        <w:ind w:left="1440" w:hanging="1260"/>
      </w:pPr>
      <w:r>
        <w:t xml:space="preserve">This test allows user to check if disconnecting the gizmos functions correctly. </w:t>
      </w:r>
    </w:p>
    <w:p w14:paraId="73635AE5" w14:textId="77777777" w:rsidR="00774A26" w:rsidRDefault="00774A26" w:rsidP="00774A26">
      <w:pPr>
        <w:pStyle w:val="ListParagraph"/>
        <w:ind w:left="1440"/>
      </w:pPr>
    </w:p>
    <w:p w14:paraId="0492C65C" w14:textId="77777777" w:rsidR="00774A26" w:rsidRDefault="00774A26" w:rsidP="00D41265">
      <w:pPr>
        <w:pStyle w:val="ListParagraph"/>
        <w:numPr>
          <w:ilvl w:val="0"/>
          <w:numId w:val="44"/>
        </w:numPr>
      </w:pPr>
      <w:r>
        <w:t>To achieve the required test result user needs to be in “</w:t>
      </w:r>
      <w:r>
        <w:rPr>
          <w:i/>
        </w:rPr>
        <w:t>Build mode</w:t>
      </w:r>
      <w:r>
        <w:t>”</w:t>
      </w:r>
    </w:p>
    <w:p w14:paraId="472A8029" w14:textId="64AB75C4" w:rsidR="00774A26" w:rsidRDefault="00774A26" w:rsidP="00D41265">
      <w:pPr>
        <w:pStyle w:val="ListParagraph"/>
        <w:numPr>
          <w:ilvl w:val="0"/>
          <w:numId w:val="44"/>
        </w:numPr>
      </w:pPr>
      <w:r>
        <w:t xml:space="preserve">There should be at least </w:t>
      </w:r>
      <w:r w:rsidRPr="00774A26">
        <w:rPr>
          <w:b/>
        </w:rPr>
        <w:t>one set</w:t>
      </w:r>
      <w:r>
        <w:t xml:space="preserve"> of gizmos that are connected.</w:t>
      </w:r>
    </w:p>
    <w:p w14:paraId="7A63E094" w14:textId="364457EC" w:rsidR="00774A26" w:rsidRDefault="00774A26" w:rsidP="00D41265">
      <w:pPr>
        <w:pStyle w:val="ListParagraph"/>
        <w:numPr>
          <w:ilvl w:val="0"/>
          <w:numId w:val="44"/>
        </w:numPr>
      </w:pPr>
      <w:r>
        <w:t>User locates option “</w:t>
      </w:r>
      <w:r>
        <w:rPr>
          <w:i/>
        </w:rPr>
        <w:t>Disconnect</w:t>
      </w:r>
      <w:r>
        <w:t>” and clicks on it.</w:t>
      </w:r>
    </w:p>
    <w:p w14:paraId="1D37527D" w14:textId="77777777" w:rsidR="00774A26" w:rsidRDefault="00774A26" w:rsidP="00D41265">
      <w:pPr>
        <w:pStyle w:val="ListParagraph"/>
        <w:numPr>
          <w:ilvl w:val="0"/>
          <w:numId w:val="44"/>
        </w:numPr>
      </w:pPr>
      <w:r w:rsidRPr="00774A26">
        <w:rPr>
          <w:b/>
        </w:rPr>
        <w:t>Disconnect state</w:t>
      </w:r>
      <w:r>
        <w:t xml:space="preserve"> is initiated.</w:t>
      </w:r>
    </w:p>
    <w:p w14:paraId="731A197E" w14:textId="7AADD031" w:rsidR="00774A26" w:rsidRDefault="00774A26" w:rsidP="00D41265">
      <w:pPr>
        <w:pStyle w:val="ListParagraph"/>
        <w:numPr>
          <w:ilvl w:val="0"/>
          <w:numId w:val="44"/>
        </w:numPr>
      </w:pPr>
      <w:r>
        <w:t xml:space="preserve">While user is in </w:t>
      </w:r>
      <w:r w:rsidR="009F1A39">
        <w:rPr>
          <w:b/>
        </w:rPr>
        <w:t>disconnect</w:t>
      </w:r>
      <w:r w:rsidRPr="009F1A39">
        <w:rPr>
          <w:b/>
        </w:rPr>
        <w:t xml:space="preserve"> state </w:t>
      </w:r>
      <w:r>
        <w:t>they select a gizmo that is connect</w:t>
      </w:r>
      <w:r w:rsidR="009F1A39">
        <w:t>ed</w:t>
      </w:r>
      <w:r w:rsidR="008214D4">
        <w:t xml:space="preserve"> with another one.</w:t>
      </w:r>
    </w:p>
    <w:p w14:paraId="0F11BB1F" w14:textId="062298C4" w:rsidR="00774A26" w:rsidRDefault="008214D4" w:rsidP="00D41265">
      <w:pPr>
        <w:pStyle w:val="ListParagraph"/>
        <w:numPr>
          <w:ilvl w:val="0"/>
          <w:numId w:val="44"/>
        </w:numPr>
      </w:pPr>
      <w:r>
        <w:t xml:space="preserve">The gizmo that has been </w:t>
      </w:r>
      <w:r w:rsidRPr="008214D4">
        <w:rPr>
          <w:b/>
        </w:rPr>
        <w:t>selected</w:t>
      </w:r>
      <w:r>
        <w:t xml:space="preserve"> is disconnected. </w:t>
      </w:r>
    </w:p>
    <w:p w14:paraId="10423C83" w14:textId="5EF76E2F" w:rsidR="008214D4" w:rsidRDefault="008214D4" w:rsidP="009E5094">
      <w:pPr>
        <w:pStyle w:val="ListParagraph"/>
        <w:numPr>
          <w:ilvl w:val="0"/>
          <w:numId w:val="44"/>
        </w:numPr>
      </w:pPr>
      <w:r>
        <w:t xml:space="preserve">User </w:t>
      </w:r>
      <w:r w:rsidR="009E5094">
        <w:t>exit</w:t>
      </w:r>
      <w:r>
        <w:t xml:space="preserve"> disconnect state by pressing on grid or pressing with the left mouse key the on button “</w:t>
      </w:r>
      <w:r w:rsidRPr="008214D4">
        <w:rPr>
          <w:i/>
        </w:rPr>
        <w:t>Disconnec</w:t>
      </w:r>
      <w:r>
        <w:rPr>
          <w:i/>
        </w:rPr>
        <w:t>t</w:t>
      </w:r>
      <w:r>
        <w:t>”</w:t>
      </w:r>
      <w:r w:rsidR="00BD7944">
        <w:t>.</w:t>
      </w:r>
    </w:p>
    <w:p w14:paraId="554AF0B7" w14:textId="77777777" w:rsidR="009E5094" w:rsidRDefault="009E5094" w:rsidP="009E5094">
      <w:pPr>
        <w:pStyle w:val="ListParagraph"/>
        <w:ind w:left="2169"/>
      </w:pPr>
    </w:p>
    <w:p w14:paraId="34DBB335" w14:textId="3E3583EF" w:rsidR="008214D4" w:rsidRDefault="008214D4" w:rsidP="008214D4">
      <w:pPr>
        <w:pStyle w:val="ListParagraph"/>
        <w:ind w:left="2160" w:hanging="720"/>
      </w:pPr>
      <w:r>
        <w:t>If the test was successful</w:t>
      </w:r>
      <w:r w:rsidR="009E5094">
        <w:t>,</w:t>
      </w:r>
      <w:r>
        <w:t xml:space="preserve"> user should see t</w:t>
      </w:r>
      <w:r w:rsidR="00BD7944">
        <w:t>hese</w:t>
      </w:r>
      <w:r>
        <w:t xml:space="preserve"> actions performed:</w:t>
      </w:r>
    </w:p>
    <w:p w14:paraId="58182B8E" w14:textId="77777777" w:rsidR="008214D4" w:rsidRDefault="008214D4" w:rsidP="008214D4">
      <w:pPr>
        <w:pStyle w:val="ListParagraph"/>
        <w:ind w:left="2160" w:hanging="720"/>
      </w:pPr>
    </w:p>
    <w:p w14:paraId="324BC8BE" w14:textId="4D375ACB" w:rsidR="008214D4" w:rsidRDefault="008214D4" w:rsidP="00D41265">
      <w:pPr>
        <w:pStyle w:val="ListParagraph"/>
        <w:numPr>
          <w:ilvl w:val="0"/>
          <w:numId w:val="45"/>
        </w:numPr>
        <w:ind w:left="2520" w:hanging="540"/>
      </w:pPr>
      <w:r>
        <w:t xml:space="preserve">User should be able to see that </w:t>
      </w:r>
      <w:r w:rsidR="00BD7944">
        <w:t>two connected gizmos which</w:t>
      </w:r>
      <w:r>
        <w:t xml:space="preserve"> were selected are now disconnected. </w:t>
      </w:r>
    </w:p>
    <w:p w14:paraId="5CBAA2FA" w14:textId="1C2E1023" w:rsidR="00BD7944" w:rsidRDefault="00BD7944" w:rsidP="00D41265">
      <w:pPr>
        <w:pStyle w:val="ListParagraph"/>
        <w:numPr>
          <w:ilvl w:val="0"/>
          <w:numId w:val="45"/>
        </w:numPr>
        <w:ind w:left="2520" w:hanging="540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71B871E0" w14:textId="39F97F2A" w:rsidR="00446036" w:rsidRDefault="00BD7944" w:rsidP="009E5094">
      <w:pPr>
        <w:pStyle w:val="ListParagraph"/>
        <w:numPr>
          <w:ilvl w:val="1"/>
          <w:numId w:val="45"/>
        </w:numPr>
        <w:ind w:left="3420"/>
      </w:pPr>
      <w:r>
        <w:t xml:space="preserve">“These gizmos are not connected” – This will pop out right after user </w:t>
      </w:r>
      <w:r w:rsidR="009E5094">
        <w:t>tries</w:t>
      </w:r>
      <w:r>
        <w:t xml:space="preserve"> entering the disconnect state.</w:t>
      </w:r>
    </w:p>
    <w:p w14:paraId="1B0C19C4" w14:textId="6EFC08A2" w:rsidR="00BD7944" w:rsidRPr="00BD7944" w:rsidRDefault="00BD7944" w:rsidP="009E5094">
      <w:pPr>
        <w:ind w:left="1440"/>
      </w:pPr>
      <w:r>
        <w:t xml:space="preserve">The error message means that user has to </w:t>
      </w:r>
      <w:r>
        <w:rPr>
          <w:b/>
        </w:rPr>
        <w:t>add</w:t>
      </w:r>
      <w:r>
        <w:t xml:space="preserve"> </w:t>
      </w:r>
      <w:r w:rsidRPr="00BD7944">
        <w:rPr>
          <w:b/>
        </w:rPr>
        <w:t>at least</w:t>
      </w:r>
      <w:r>
        <w:rPr>
          <w:b/>
        </w:rPr>
        <w:t xml:space="preserve"> two </w:t>
      </w:r>
      <w:r>
        <w:t>gizmos and connected them together before pressing the button “</w:t>
      </w:r>
      <w:r w:rsidRPr="00BD7944">
        <w:rPr>
          <w:i/>
        </w:rPr>
        <w:t>Disconnect</w:t>
      </w:r>
      <w:r>
        <w:t>”</w:t>
      </w:r>
    </w:p>
    <w:p w14:paraId="238F0D86" w14:textId="0C4AE76E" w:rsidR="009E69D8" w:rsidRDefault="0081245D" w:rsidP="009E5094">
      <w:pPr>
        <w:pStyle w:val="ListParagraph"/>
        <w:numPr>
          <w:ilvl w:val="0"/>
          <w:numId w:val="46"/>
        </w:numPr>
        <w:ind w:left="1440" w:hanging="1260"/>
      </w:pPr>
      <w:r>
        <w:t xml:space="preserve">The test would allow user to check </w:t>
      </w:r>
      <w:r w:rsidR="009E69D8">
        <w:t xml:space="preserve">if setting key </w:t>
      </w:r>
      <w:r w:rsidR="009E5094">
        <w:t>binding</w:t>
      </w:r>
      <w:r w:rsidR="009E69D8">
        <w:t xml:space="preserve"> with flippers work</w:t>
      </w:r>
      <w:r w:rsidR="006B7542">
        <w:t>s</w:t>
      </w:r>
    </w:p>
    <w:p w14:paraId="6E0EEF71" w14:textId="77777777" w:rsidR="009E5094" w:rsidRDefault="009E5094" w:rsidP="009E5094">
      <w:pPr>
        <w:pStyle w:val="ListParagraph"/>
        <w:ind w:left="1440"/>
      </w:pPr>
    </w:p>
    <w:p w14:paraId="4F599421" w14:textId="77777777" w:rsidR="009E69D8" w:rsidRDefault="009E69D8" w:rsidP="00DE186D">
      <w:pPr>
        <w:pStyle w:val="ListParagraph"/>
        <w:numPr>
          <w:ilvl w:val="0"/>
          <w:numId w:val="56"/>
        </w:numPr>
      </w:pPr>
      <w:r>
        <w:t>To achieve the required test result user needs to be in “</w:t>
      </w:r>
      <w:r>
        <w:rPr>
          <w:i/>
        </w:rPr>
        <w:t>Build mode</w:t>
      </w:r>
      <w:r>
        <w:t>”</w:t>
      </w:r>
    </w:p>
    <w:p w14:paraId="7F4C1BA9" w14:textId="7B8D8CBB" w:rsidR="00816D9F" w:rsidRPr="00816D9F" w:rsidRDefault="00816D9F" w:rsidP="00DE186D">
      <w:pPr>
        <w:pStyle w:val="ListParagraph"/>
        <w:numPr>
          <w:ilvl w:val="0"/>
          <w:numId w:val="56"/>
        </w:numPr>
      </w:pPr>
      <w:r>
        <w:lastRenderedPageBreak/>
        <w:t xml:space="preserve">There must be at least one </w:t>
      </w:r>
      <w:r>
        <w:rPr>
          <w:i/>
        </w:rPr>
        <w:t>flipper</w:t>
      </w:r>
      <w:r w:rsidRPr="00816D9F">
        <w:rPr>
          <w:b/>
          <w:i/>
        </w:rPr>
        <w:t xml:space="preserve"> </w:t>
      </w:r>
      <w:r w:rsidRPr="00816D9F">
        <w:rPr>
          <w:b/>
        </w:rPr>
        <w:t xml:space="preserve">placed </w:t>
      </w:r>
      <w:r w:rsidRPr="00816D9F">
        <w:t xml:space="preserve">on the current grid with one </w:t>
      </w:r>
      <w:r w:rsidR="00735014">
        <w:t xml:space="preserve">placed </w:t>
      </w:r>
      <w:r w:rsidRPr="00816D9F">
        <w:t xml:space="preserve">gizmo </w:t>
      </w:r>
      <w:r w:rsidR="009E5094">
        <w:t>also</w:t>
      </w:r>
      <w:r w:rsidR="00735014">
        <w:t>.</w:t>
      </w:r>
    </w:p>
    <w:p w14:paraId="6715EE08" w14:textId="3A1DF628" w:rsidR="009E69D8" w:rsidRDefault="00816D9F" w:rsidP="00DE186D">
      <w:pPr>
        <w:pStyle w:val="ListParagraph"/>
        <w:numPr>
          <w:ilvl w:val="0"/>
          <w:numId w:val="56"/>
        </w:numPr>
      </w:pPr>
      <w:r>
        <w:t xml:space="preserve">User finds an </w:t>
      </w:r>
      <w:r w:rsidRPr="00816D9F">
        <w:rPr>
          <w:b/>
        </w:rPr>
        <w:t>option button</w:t>
      </w:r>
      <w:r>
        <w:t xml:space="preserve"> located in “</w:t>
      </w:r>
      <w:r>
        <w:rPr>
          <w:i/>
        </w:rPr>
        <w:t>Build mode</w:t>
      </w:r>
      <w:r>
        <w:t>” window called “</w:t>
      </w:r>
      <w:r w:rsidRPr="00816D9F">
        <w:rPr>
          <w:i/>
        </w:rPr>
        <w:t>Key connect Gizmo</w:t>
      </w:r>
      <w:r>
        <w:t>”. After the click user enters “</w:t>
      </w:r>
      <w:r w:rsidRPr="00816D9F">
        <w:rPr>
          <w:i/>
        </w:rPr>
        <w:t>Key connect</w:t>
      </w:r>
      <w:r>
        <w:rPr>
          <w:i/>
        </w:rPr>
        <w:t xml:space="preserve">” </w:t>
      </w:r>
      <w:r>
        <w:t xml:space="preserve">mode. </w:t>
      </w:r>
    </w:p>
    <w:p w14:paraId="099A0B4C" w14:textId="329446A7" w:rsidR="00816D9F" w:rsidRDefault="00735014" w:rsidP="00DE186D">
      <w:pPr>
        <w:pStyle w:val="ListParagraph"/>
        <w:numPr>
          <w:ilvl w:val="0"/>
          <w:numId w:val="56"/>
        </w:numPr>
      </w:pPr>
      <w:r>
        <w:t>User select</w:t>
      </w:r>
      <w:r w:rsidR="009E5094">
        <w:t>s</w:t>
      </w:r>
      <w:r>
        <w:t xml:space="preserve"> a </w:t>
      </w:r>
      <w:r w:rsidR="006B7542">
        <w:rPr>
          <w:i/>
        </w:rPr>
        <w:t xml:space="preserve">flipper </w:t>
      </w:r>
      <w:r w:rsidR="006B7542">
        <w:t>that is not yet connected to a key.</w:t>
      </w:r>
    </w:p>
    <w:p w14:paraId="5F72BE23" w14:textId="0F2860C8" w:rsidR="006B7542" w:rsidRPr="006B7542" w:rsidRDefault="006B7542" w:rsidP="00DE186D">
      <w:pPr>
        <w:pStyle w:val="ListParagraph"/>
        <w:numPr>
          <w:ilvl w:val="0"/>
          <w:numId w:val="56"/>
        </w:numPr>
      </w:pPr>
      <w:r>
        <w:t xml:space="preserve">User presses on the </w:t>
      </w:r>
      <w:r>
        <w:rPr>
          <w:i/>
        </w:rPr>
        <w:t>flipper.</w:t>
      </w:r>
    </w:p>
    <w:p w14:paraId="7D06F66B" w14:textId="153F7C53" w:rsidR="006B7542" w:rsidRDefault="006B7542" w:rsidP="00DE186D">
      <w:pPr>
        <w:pStyle w:val="ListParagraph"/>
        <w:numPr>
          <w:ilvl w:val="0"/>
          <w:numId w:val="56"/>
        </w:numPr>
      </w:pPr>
      <w:r>
        <w:t xml:space="preserve">A </w:t>
      </w:r>
      <w:r w:rsidRPr="006B7542">
        <w:rPr>
          <w:b/>
        </w:rPr>
        <w:t>prompt appears</w:t>
      </w:r>
      <w:r>
        <w:t xml:space="preserve"> requesting: “Please press a key on you keyboard to get this flipper working”.</w:t>
      </w:r>
    </w:p>
    <w:p w14:paraId="7C9AE547" w14:textId="65FB5F72" w:rsidR="006B7542" w:rsidRDefault="006B7542" w:rsidP="00DE186D">
      <w:pPr>
        <w:pStyle w:val="ListParagraph"/>
        <w:numPr>
          <w:ilvl w:val="0"/>
          <w:numId w:val="56"/>
        </w:numPr>
      </w:pPr>
      <w:r>
        <w:t xml:space="preserve">User presses a keyboard key. </w:t>
      </w:r>
    </w:p>
    <w:p w14:paraId="77899671" w14:textId="5BA6C14A" w:rsidR="006B7542" w:rsidRDefault="009E5094" w:rsidP="00DE186D">
      <w:pPr>
        <w:pStyle w:val="ListParagraph"/>
        <w:numPr>
          <w:ilvl w:val="0"/>
          <w:numId w:val="56"/>
        </w:numPr>
      </w:pPr>
      <w:r>
        <w:t>The prompt that was displayed</w:t>
      </w:r>
      <w:r w:rsidR="006B7542">
        <w:t xml:space="preserve"> previously has disappeared, after entering a key of the keyboard. </w:t>
      </w:r>
      <w:r w:rsidR="00446036">
        <w:t xml:space="preserve"> “</w:t>
      </w:r>
      <w:r w:rsidR="00446036" w:rsidRPr="00816D9F">
        <w:rPr>
          <w:i/>
        </w:rPr>
        <w:t>Key connect</w:t>
      </w:r>
      <w:r w:rsidR="00446036">
        <w:rPr>
          <w:i/>
        </w:rPr>
        <w:t xml:space="preserve">” </w:t>
      </w:r>
      <w:r w:rsidR="00446036">
        <w:t xml:space="preserve">mode is terminated. </w:t>
      </w:r>
    </w:p>
    <w:p w14:paraId="43F2F25A" w14:textId="53F4C210" w:rsidR="006B7542" w:rsidRDefault="006B7542" w:rsidP="00DE186D">
      <w:pPr>
        <w:pStyle w:val="ListParagraph"/>
        <w:numPr>
          <w:ilvl w:val="0"/>
          <w:numId w:val="56"/>
        </w:numPr>
      </w:pPr>
      <w:r>
        <w:t>User proceeds by entering the “</w:t>
      </w:r>
      <w:r w:rsidRPr="0057222F">
        <w:rPr>
          <w:i/>
        </w:rPr>
        <w:t>Play mode</w:t>
      </w:r>
      <w:r>
        <w:t xml:space="preserve">” window with a working build by </w:t>
      </w:r>
      <w:r w:rsidR="009E5094">
        <w:t>clicking</w:t>
      </w:r>
      <w:r>
        <w:t xml:space="preserve"> on a button “Play mode” (located in “</w:t>
      </w:r>
      <w:r w:rsidRPr="0057222F">
        <w:rPr>
          <w:i/>
        </w:rPr>
        <w:t>Build mode</w:t>
      </w:r>
      <w:r>
        <w:t>” window)</w:t>
      </w:r>
    </w:p>
    <w:p w14:paraId="10705831" w14:textId="77777777" w:rsidR="006B7542" w:rsidRDefault="006B7542" w:rsidP="00DE186D">
      <w:pPr>
        <w:pStyle w:val="ListParagraph"/>
        <w:numPr>
          <w:ilvl w:val="0"/>
          <w:numId w:val="56"/>
        </w:numPr>
      </w:pPr>
      <w:r>
        <w:t>User starts the game by clicking button “</w:t>
      </w:r>
      <w:r w:rsidRPr="009E69D8">
        <w:rPr>
          <w:i/>
        </w:rPr>
        <w:t>Start Game</w:t>
      </w:r>
      <w:r>
        <w:t>” located in “</w:t>
      </w:r>
      <w:r w:rsidRPr="009E69D8">
        <w:rPr>
          <w:i/>
        </w:rPr>
        <w:t>Play mode</w:t>
      </w:r>
      <w:r>
        <w:t>” window.</w:t>
      </w:r>
    </w:p>
    <w:p w14:paraId="18E2D86A" w14:textId="452662BB" w:rsidR="006B7542" w:rsidRDefault="006B7542" w:rsidP="00DE186D">
      <w:pPr>
        <w:pStyle w:val="ListParagraph"/>
        <w:numPr>
          <w:ilvl w:val="0"/>
          <w:numId w:val="56"/>
        </w:numPr>
      </w:pPr>
      <w:r>
        <w:t xml:space="preserve">After the game starts user presses the key </w:t>
      </w:r>
      <w:r w:rsidR="005836E7">
        <w:t>which</w:t>
      </w:r>
      <w:r>
        <w:t xml:space="preserve"> </w:t>
      </w:r>
      <w:r w:rsidR="005836E7">
        <w:t>previously selected.</w:t>
      </w:r>
      <w:r w:rsidR="00934F98">
        <w:t xml:space="preserve"> </w:t>
      </w:r>
    </w:p>
    <w:p w14:paraId="4CD80271" w14:textId="4FC4134B" w:rsidR="00934F98" w:rsidRPr="000F7EA3" w:rsidRDefault="00934F98" w:rsidP="00DE186D">
      <w:pPr>
        <w:pStyle w:val="ListParagraph"/>
        <w:numPr>
          <w:ilvl w:val="0"/>
          <w:numId w:val="56"/>
        </w:numPr>
      </w:pPr>
      <w:r>
        <w:t xml:space="preserve">After the key press user should the </w:t>
      </w:r>
      <w:r>
        <w:rPr>
          <w:i/>
        </w:rPr>
        <w:t>flipper</w:t>
      </w:r>
      <w:r w:rsidRPr="00934F98">
        <w:rPr>
          <w:b/>
        </w:rPr>
        <w:t xml:space="preserve"> moving </w:t>
      </w:r>
    </w:p>
    <w:p w14:paraId="1025C2A1" w14:textId="77777777" w:rsidR="000F7EA3" w:rsidRPr="00934F98" w:rsidRDefault="000F7EA3" w:rsidP="000F7EA3">
      <w:pPr>
        <w:pStyle w:val="ListParagraph"/>
        <w:ind w:left="2169"/>
      </w:pPr>
    </w:p>
    <w:p w14:paraId="6A3EE516" w14:textId="28DF4EB4" w:rsidR="00934F98" w:rsidRDefault="00934F98" w:rsidP="00934F98">
      <w:pPr>
        <w:ind w:left="1809" w:hanging="369"/>
      </w:pPr>
      <w:r>
        <w:t>if the test was successful user should see following actions performed:</w:t>
      </w:r>
    </w:p>
    <w:p w14:paraId="13A859E1" w14:textId="77777777" w:rsidR="000F7EA3" w:rsidRDefault="000F7EA3" w:rsidP="00934F98">
      <w:pPr>
        <w:ind w:left="1809" w:hanging="369"/>
      </w:pPr>
    </w:p>
    <w:p w14:paraId="028DE36D" w14:textId="76315B18" w:rsidR="000F7EA3" w:rsidRDefault="000F7EA3" w:rsidP="000F7EA3">
      <w:pPr>
        <w:pStyle w:val="ListParagraph"/>
        <w:numPr>
          <w:ilvl w:val="0"/>
          <w:numId w:val="58"/>
        </w:numPr>
        <w:ind w:left="2529" w:hanging="549"/>
      </w:pPr>
      <w:r>
        <w:t xml:space="preserve">The </w:t>
      </w:r>
      <w:r>
        <w:rPr>
          <w:i/>
        </w:rPr>
        <w:t xml:space="preserve">flipper </w:t>
      </w:r>
      <w:r w:rsidRPr="00934F98">
        <w:t xml:space="preserve">that </w:t>
      </w:r>
      <w:r>
        <w:t xml:space="preserve">was selected should have </w:t>
      </w:r>
      <w:r w:rsidRPr="00934F98">
        <w:t>the binding action</w:t>
      </w:r>
      <w:r>
        <w:t xml:space="preserve"> set to a keyboard presses. </w:t>
      </w:r>
    </w:p>
    <w:p w14:paraId="5E808E4B" w14:textId="5B4C8C68" w:rsidR="000F7EA3" w:rsidRPr="000F7EA3" w:rsidRDefault="000F7EA3" w:rsidP="000F7EA3">
      <w:pPr>
        <w:pStyle w:val="ListParagraph"/>
        <w:numPr>
          <w:ilvl w:val="0"/>
          <w:numId w:val="58"/>
        </w:numPr>
        <w:ind w:left="2529" w:hanging="549"/>
      </w:pPr>
      <w:r>
        <w:t>While in the “</w:t>
      </w:r>
      <w:r>
        <w:rPr>
          <w:i/>
        </w:rPr>
        <w:t>Play mode</w:t>
      </w:r>
      <w:r>
        <w:t xml:space="preserve">” window the user should be able to see </w:t>
      </w:r>
      <w:r w:rsidRPr="000F7EA3">
        <w:rPr>
          <w:i/>
        </w:rPr>
        <w:t>flippers</w:t>
      </w:r>
      <w:r w:rsidRPr="000F7EA3">
        <w:t xml:space="preserve"> moving </w:t>
      </w:r>
      <w:r w:rsidR="005836E7">
        <w:t>according</w:t>
      </w:r>
      <w:r w:rsidRPr="000F7EA3">
        <w:t xml:space="preserve"> to the key presses</w:t>
      </w:r>
      <w:r>
        <w:t>.</w:t>
      </w:r>
    </w:p>
    <w:p w14:paraId="185A89AB" w14:textId="77777777" w:rsidR="000F7EA3" w:rsidRDefault="000F7EA3" w:rsidP="000F7EA3">
      <w:pPr>
        <w:pStyle w:val="ListParagraph"/>
        <w:numPr>
          <w:ilvl w:val="0"/>
          <w:numId w:val="58"/>
        </w:numPr>
        <w:ind w:left="2529" w:hanging="549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55D32BCC" w14:textId="199C6BAD" w:rsidR="000F7EA3" w:rsidRDefault="000F7EA3" w:rsidP="000F7EA3">
      <w:pPr>
        <w:pStyle w:val="ListParagraph"/>
        <w:numPr>
          <w:ilvl w:val="0"/>
          <w:numId w:val="59"/>
        </w:numPr>
        <w:ind w:left="3420"/>
      </w:pPr>
      <w:r>
        <w:t>“</w:t>
      </w:r>
      <w:r>
        <w:rPr>
          <w:i/>
        </w:rPr>
        <w:t>There are not enough gizmos on the board</w:t>
      </w:r>
      <w:r>
        <w:t>” – This message appears after the button click of “</w:t>
      </w:r>
      <w:r w:rsidRPr="00934F98">
        <w:rPr>
          <w:i/>
        </w:rPr>
        <w:t>Key connect Gizmo</w:t>
      </w:r>
      <w:r>
        <w:t>”.</w:t>
      </w:r>
    </w:p>
    <w:p w14:paraId="27A7B236" w14:textId="15A32929" w:rsidR="006B7542" w:rsidRDefault="000F7EA3" w:rsidP="005836E7">
      <w:pPr>
        <w:ind w:left="1440"/>
      </w:pPr>
      <w:r>
        <w:t xml:space="preserve">The error message means that user has to </w:t>
      </w:r>
      <w:r>
        <w:rPr>
          <w:b/>
        </w:rPr>
        <w:t>add</w:t>
      </w:r>
      <w:r>
        <w:t xml:space="preserve"> </w:t>
      </w:r>
      <w:r w:rsidRPr="00BD7944">
        <w:rPr>
          <w:b/>
        </w:rPr>
        <w:t xml:space="preserve">at </w:t>
      </w:r>
      <w:r>
        <w:rPr>
          <w:b/>
        </w:rPr>
        <w:t xml:space="preserve">a gizmo and a flipper </w:t>
      </w:r>
      <w:r>
        <w:t>to enter “</w:t>
      </w:r>
      <w:r w:rsidRPr="00934F98">
        <w:rPr>
          <w:i/>
        </w:rPr>
        <w:t>Key connect</w:t>
      </w:r>
      <w:r>
        <w:rPr>
          <w:i/>
        </w:rPr>
        <w:t xml:space="preserve">” </w:t>
      </w:r>
      <w:r w:rsidRPr="00934F98">
        <w:t>mode</w:t>
      </w:r>
      <w:r w:rsidR="005836E7">
        <w:t>.</w:t>
      </w:r>
    </w:p>
    <w:p w14:paraId="44D018A8" w14:textId="19A88895" w:rsidR="00107A70" w:rsidRDefault="00136199" w:rsidP="005836E7">
      <w:pPr>
        <w:pStyle w:val="ListParagraph"/>
        <w:numPr>
          <w:ilvl w:val="0"/>
          <w:numId w:val="46"/>
        </w:numPr>
        <w:ind w:left="1440" w:hanging="1260"/>
      </w:pPr>
      <w:r>
        <w:t xml:space="preserve">This test should let the user check if </w:t>
      </w:r>
      <w:r w:rsidR="00107A70">
        <w:t xml:space="preserve">setting a gravity works correctly </w:t>
      </w:r>
    </w:p>
    <w:p w14:paraId="06C69535" w14:textId="77777777" w:rsidR="00107A70" w:rsidRDefault="00107A70" w:rsidP="00107A70">
      <w:pPr>
        <w:pStyle w:val="ListParagraph"/>
        <w:ind w:left="1440"/>
      </w:pPr>
    </w:p>
    <w:p w14:paraId="1A7F2D86" w14:textId="77777777" w:rsidR="00107A70" w:rsidRDefault="00107A70" w:rsidP="00DE186D">
      <w:pPr>
        <w:pStyle w:val="ListParagraph"/>
        <w:numPr>
          <w:ilvl w:val="0"/>
          <w:numId w:val="55"/>
        </w:numPr>
        <w:ind w:left="2160"/>
      </w:pPr>
      <w:r>
        <w:t>To achieve the required test result user needs to be in “</w:t>
      </w:r>
      <w:r w:rsidRPr="00107A70">
        <w:rPr>
          <w:i/>
        </w:rPr>
        <w:t>Build mode</w:t>
      </w:r>
      <w:r>
        <w:t>”</w:t>
      </w:r>
    </w:p>
    <w:p w14:paraId="2B7C3F86" w14:textId="1F79F7C8" w:rsidR="00107A70" w:rsidRDefault="005836E7" w:rsidP="00DE186D">
      <w:pPr>
        <w:pStyle w:val="ListParagraph"/>
        <w:numPr>
          <w:ilvl w:val="0"/>
          <w:numId w:val="55"/>
        </w:numPr>
        <w:ind w:left="2160"/>
      </w:pPr>
      <w:r>
        <w:t>A</w:t>
      </w:r>
      <w:r w:rsidR="00107A70">
        <w:t xml:space="preserve"> text field that has a nametag – “</w:t>
      </w:r>
      <w:r w:rsidR="00107A70">
        <w:rPr>
          <w:i/>
        </w:rPr>
        <w:t>Gravity</w:t>
      </w:r>
      <w:r w:rsidR="00107A70">
        <w:t>” located in the “</w:t>
      </w:r>
      <w:r w:rsidR="00107A70">
        <w:rPr>
          <w:i/>
        </w:rPr>
        <w:t>Build mode</w:t>
      </w:r>
      <w:r w:rsidR="00107A70">
        <w:t>” window. User should locate it.</w:t>
      </w:r>
    </w:p>
    <w:p w14:paraId="198EC475" w14:textId="3D95775B" w:rsidR="0057222F" w:rsidRDefault="0057222F" w:rsidP="00DE186D">
      <w:pPr>
        <w:pStyle w:val="ListParagraph"/>
        <w:numPr>
          <w:ilvl w:val="0"/>
          <w:numId w:val="55"/>
        </w:numPr>
        <w:ind w:left="2160"/>
      </w:pPr>
      <w:r>
        <w:rPr>
          <w:b/>
        </w:rPr>
        <w:t>C</w:t>
      </w:r>
      <w:r w:rsidRPr="002F35FF">
        <w:rPr>
          <w:b/>
        </w:rPr>
        <w:t xml:space="preserve">hange the </w:t>
      </w:r>
      <w:r>
        <w:rPr>
          <w:b/>
        </w:rPr>
        <w:t>gravity</w:t>
      </w:r>
      <w:r>
        <w:t>. That is achieved by entering an inbound numeric value in the text field located before.</w:t>
      </w:r>
    </w:p>
    <w:p w14:paraId="589DCF6B" w14:textId="30EA4F02" w:rsidR="00107A70" w:rsidRDefault="0057222F" w:rsidP="00DE186D">
      <w:pPr>
        <w:pStyle w:val="ListParagraph"/>
        <w:numPr>
          <w:ilvl w:val="0"/>
          <w:numId w:val="55"/>
        </w:numPr>
        <w:ind w:left="2160"/>
      </w:pPr>
      <w:r>
        <w:t xml:space="preserve">User clicks on a button “Gravity” which is located by the text field in where the user was typing. </w:t>
      </w:r>
    </w:p>
    <w:p w14:paraId="093A0F25" w14:textId="77777777" w:rsidR="0057222F" w:rsidRDefault="0057222F" w:rsidP="00DE186D">
      <w:pPr>
        <w:pStyle w:val="ListParagraph"/>
        <w:numPr>
          <w:ilvl w:val="0"/>
          <w:numId w:val="55"/>
        </w:numPr>
        <w:ind w:left="2160"/>
      </w:pPr>
      <w:r>
        <w:t xml:space="preserve">After the button click, </w:t>
      </w:r>
      <w:r w:rsidRPr="0057222F">
        <w:rPr>
          <w:b/>
        </w:rPr>
        <w:t>new value of gravity</w:t>
      </w:r>
      <w:r>
        <w:t xml:space="preserve"> has been set. </w:t>
      </w:r>
    </w:p>
    <w:p w14:paraId="7A124D1A" w14:textId="56508630" w:rsidR="00D41265" w:rsidRDefault="0057222F" w:rsidP="00DE186D">
      <w:pPr>
        <w:pStyle w:val="ListParagraph"/>
        <w:numPr>
          <w:ilvl w:val="0"/>
          <w:numId w:val="55"/>
        </w:numPr>
        <w:ind w:left="2160"/>
      </w:pPr>
      <w:r>
        <w:t>User proceeds by entering the “</w:t>
      </w:r>
      <w:r w:rsidRPr="0057222F">
        <w:rPr>
          <w:i/>
        </w:rPr>
        <w:t>Play mode</w:t>
      </w:r>
      <w:r>
        <w:t>” window with a working build by click on a button “Play mode” (located in “</w:t>
      </w:r>
      <w:r w:rsidRPr="0057222F">
        <w:rPr>
          <w:i/>
        </w:rPr>
        <w:t>Build mode</w:t>
      </w:r>
      <w:r>
        <w:t>” window)</w:t>
      </w:r>
    </w:p>
    <w:p w14:paraId="57395FB0" w14:textId="1753753B" w:rsidR="009E69D8" w:rsidRDefault="009E69D8" w:rsidP="00DE186D">
      <w:pPr>
        <w:pStyle w:val="ListParagraph"/>
        <w:numPr>
          <w:ilvl w:val="0"/>
          <w:numId w:val="55"/>
        </w:numPr>
        <w:ind w:left="2160"/>
      </w:pPr>
      <w:r>
        <w:t>User starts the game by clicking button “</w:t>
      </w:r>
      <w:r w:rsidRPr="009E69D8">
        <w:rPr>
          <w:i/>
        </w:rPr>
        <w:t>Start Game</w:t>
      </w:r>
      <w:r>
        <w:t>” located in “</w:t>
      </w:r>
      <w:r w:rsidRPr="009E69D8">
        <w:rPr>
          <w:i/>
        </w:rPr>
        <w:t>Play mode</w:t>
      </w:r>
      <w:r>
        <w:t>” window.</w:t>
      </w:r>
    </w:p>
    <w:p w14:paraId="26AA4F2B" w14:textId="4A53B54B" w:rsidR="00446036" w:rsidRDefault="009E69D8" w:rsidP="009E69D8">
      <w:pPr>
        <w:pStyle w:val="ListParagraph"/>
        <w:numPr>
          <w:ilvl w:val="0"/>
          <w:numId w:val="55"/>
        </w:numPr>
        <w:ind w:left="2160"/>
      </w:pPr>
      <w:r>
        <w:t>The user can see the ball moving accordingly to the set gravity.</w:t>
      </w:r>
    </w:p>
    <w:p w14:paraId="085ECB47" w14:textId="77777777" w:rsidR="005836E7" w:rsidRDefault="005836E7" w:rsidP="009E69D8">
      <w:pPr>
        <w:pStyle w:val="ListParagraph"/>
        <w:numPr>
          <w:ilvl w:val="0"/>
          <w:numId w:val="55"/>
        </w:numPr>
        <w:ind w:left="2160"/>
      </w:pPr>
    </w:p>
    <w:p w14:paraId="50A320D1" w14:textId="6FF07B24" w:rsidR="009E69D8" w:rsidRDefault="005836E7" w:rsidP="009E69D8">
      <w:pPr>
        <w:pStyle w:val="ListParagraph"/>
        <w:ind w:left="2160" w:hanging="720"/>
      </w:pPr>
      <w:r>
        <w:t>I</w:t>
      </w:r>
      <w:r w:rsidR="009E69D8">
        <w:t>f the test was successful user should see following actions performed:</w:t>
      </w:r>
    </w:p>
    <w:p w14:paraId="6C3DB223" w14:textId="77777777" w:rsidR="009E69D8" w:rsidRDefault="009E69D8" w:rsidP="009E69D8">
      <w:pPr>
        <w:pStyle w:val="ListParagraph"/>
        <w:ind w:left="2160" w:hanging="720"/>
      </w:pPr>
    </w:p>
    <w:p w14:paraId="26D8F50D" w14:textId="6254C071" w:rsidR="009E69D8" w:rsidRDefault="009E69D8" w:rsidP="009E69D8">
      <w:pPr>
        <w:pStyle w:val="ListParagraph"/>
        <w:numPr>
          <w:ilvl w:val="0"/>
          <w:numId w:val="49"/>
        </w:numPr>
        <w:ind w:left="2520" w:hanging="540"/>
      </w:pPr>
      <w:r>
        <w:t>The ball should be moving and changing its speed to the values entered in the “</w:t>
      </w:r>
      <w:r>
        <w:rPr>
          <w:i/>
        </w:rPr>
        <w:t>G</w:t>
      </w:r>
      <w:r w:rsidRPr="009E69D8">
        <w:rPr>
          <w:i/>
        </w:rPr>
        <w:t>ravity</w:t>
      </w:r>
      <w:r>
        <w:t>” text field accordingly</w:t>
      </w:r>
      <w:r w:rsidR="005836E7">
        <w:t>,</w:t>
      </w:r>
      <w:r>
        <w:t xml:space="preserve"> each time running the game.</w:t>
      </w:r>
    </w:p>
    <w:p w14:paraId="374DFE0D" w14:textId="77777777" w:rsidR="009E69D8" w:rsidRDefault="009E69D8" w:rsidP="009E69D8">
      <w:pPr>
        <w:pStyle w:val="ListParagraph"/>
        <w:numPr>
          <w:ilvl w:val="0"/>
          <w:numId w:val="49"/>
        </w:numPr>
        <w:ind w:left="2520" w:hanging="540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4708C607" w14:textId="1AA808EF" w:rsidR="009E69D8" w:rsidRDefault="009E69D8" w:rsidP="00446036">
      <w:pPr>
        <w:pStyle w:val="ListParagraph"/>
        <w:numPr>
          <w:ilvl w:val="1"/>
          <w:numId w:val="49"/>
        </w:numPr>
      </w:pPr>
      <w:r>
        <w:t>“</w:t>
      </w:r>
      <w:r>
        <w:rPr>
          <w:i/>
        </w:rPr>
        <w:t>The value entered in Gravity field is not recognized, enter a value that is</w:t>
      </w:r>
      <w:r>
        <w:t>” – This will pop up and focus in front of the view, right after user presses the “</w:t>
      </w:r>
      <w:r>
        <w:rPr>
          <w:i/>
        </w:rPr>
        <w:t>Gravity</w:t>
      </w:r>
      <w:r>
        <w:t xml:space="preserve">” button. </w:t>
      </w:r>
    </w:p>
    <w:p w14:paraId="3B6B83C1" w14:textId="7439437D" w:rsidR="00446036" w:rsidRDefault="009E69D8" w:rsidP="005836E7">
      <w:pPr>
        <w:ind w:left="1440"/>
      </w:pPr>
      <w:r>
        <w:t>The error message signifies an incorrect value entered, this means:</w:t>
      </w:r>
    </w:p>
    <w:p w14:paraId="5014C14A" w14:textId="67B55C3D" w:rsidR="00DE186D" w:rsidRDefault="009E69D8" w:rsidP="00DE186D">
      <w:pPr>
        <w:pStyle w:val="ListParagraph"/>
        <w:numPr>
          <w:ilvl w:val="0"/>
          <w:numId w:val="50"/>
        </w:numPr>
        <w:ind w:firstLine="0"/>
      </w:pPr>
      <w:r>
        <w:t xml:space="preserve">Entered value is not numerical it has different values e.g. letters, symbols, spaces etc. </w:t>
      </w:r>
    </w:p>
    <w:p w14:paraId="33A06D99" w14:textId="77777777" w:rsidR="005836E7" w:rsidRDefault="005836E7" w:rsidP="005836E7">
      <w:pPr>
        <w:pStyle w:val="ListParagraph"/>
        <w:ind w:left="2160"/>
      </w:pPr>
    </w:p>
    <w:p w14:paraId="7915AFFF" w14:textId="68F90853" w:rsidR="00A6732B" w:rsidRDefault="00DE186D" w:rsidP="00A6732B">
      <w:pPr>
        <w:pStyle w:val="ListParagraph"/>
        <w:numPr>
          <w:ilvl w:val="0"/>
          <w:numId w:val="64"/>
        </w:numPr>
        <w:ind w:left="1440" w:hanging="1260"/>
      </w:pPr>
      <w:r>
        <w:t xml:space="preserve">This </w:t>
      </w:r>
      <w:r w:rsidR="00A6732B">
        <w:t xml:space="preserve">test should allow user to check if disconnecting a bound </w:t>
      </w:r>
      <w:r w:rsidR="00A6732B">
        <w:rPr>
          <w:i/>
        </w:rPr>
        <w:t xml:space="preserve">flipper </w:t>
      </w:r>
      <w:r w:rsidR="00A6732B">
        <w:t>works correctly</w:t>
      </w:r>
    </w:p>
    <w:p w14:paraId="34C15249" w14:textId="77777777" w:rsidR="005836E7" w:rsidRDefault="005836E7" w:rsidP="005836E7">
      <w:pPr>
        <w:pStyle w:val="ListParagraph"/>
        <w:ind w:left="1440"/>
      </w:pPr>
    </w:p>
    <w:p w14:paraId="1888ABEF" w14:textId="2749D161" w:rsidR="009E69D8" w:rsidRDefault="00A6732B" w:rsidP="00A6732B">
      <w:pPr>
        <w:pStyle w:val="ListParagraph"/>
        <w:numPr>
          <w:ilvl w:val="0"/>
          <w:numId w:val="67"/>
        </w:numPr>
        <w:tabs>
          <w:tab w:val="left" w:pos="0"/>
        </w:tabs>
        <w:ind w:left="2160"/>
      </w:pPr>
      <w:r>
        <w:t>To achieve the required test result user needs to be in “</w:t>
      </w:r>
      <w:r w:rsidRPr="00A6732B">
        <w:rPr>
          <w:i/>
        </w:rPr>
        <w:t>Build mode</w:t>
      </w:r>
      <w:r>
        <w:t>”</w:t>
      </w:r>
    </w:p>
    <w:p w14:paraId="6E02CD05" w14:textId="6453F1FF" w:rsidR="00A6732B" w:rsidRPr="00816D9F" w:rsidRDefault="00A6732B" w:rsidP="00A6732B">
      <w:pPr>
        <w:pStyle w:val="ListParagraph"/>
        <w:numPr>
          <w:ilvl w:val="0"/>
          <w:numId w:val="67"/>
        </w:numPr>
        <w:ind w:left="2160"/>
      </w:pPr>
      <w:r>
        <w:t xml:space="preserve">There must be at least one </w:t>
      </w:r>
      <w:r>
        <w:rPr>
          <w:i/>
        </w:rPr>
        <w:t>flipper</w:t>
      </w:r>
      <w:r w:rsidRPr="00816D9F">
        <w:rPr>
          <w:b/>
          <w:i/>
        </w:rPr>
        <w:t xml:space="preserve"> </w:t>
      </w:r>
      <w:r w:rsidRPr="00816D9F">
        <w:rPr>
          <w:b/>
        </w:rPr>
        <w:t xml:space="preserve">placed </w:t>
      </w:r>
      <w:r w:rsidRPr="00816D9F">
        <w:t xml:space="preserve">on the current grid </w:t>
      </w:r>
      <w:r>
        <w:t xml:space="preserve">that has a </w:t>
      </w:r>
      <w:r w:rsidRPr="00A6732B">
        <w:rPr>
          <w:b/>
        </w:rPr>
        <w:t>key binding action attached</w:t>
      </w:r>
      <w:r>
        <w:t xml:space="preserve"> to it. (after a key press of a keyboard the flipper moves)</w:t>
      </w:r>
    </w:p>
    <w:p w14:paraId="52FD6A64" w14:textId="77777777" w:rsidR="00A6732B" w:rsidRDefault="00A6732B" w:rsidP="00A6732B">
      <w:pPr>
        <w:pStyle w:val="ListParagraph"/>
        <w:numPr>
          <w:ilvl w:val="0"/>
          <w:numId w:val="67"/>
        </w:numPr>
        <w:tabs>
          <w:tab w:val="left" w:pos="0"/>
        </w:tabs>
        <w:ind w:left="2160"/>
      </w:pPr>
      <w:r>
        <w:t xml:space="preserve">User locates an </w:t>
      </w:r>
      <w:r w:rsidRPr="00816D9F">
        <w:rPr>
          <w:b/>
        </w:rPr>
        <w:t>option button</w:t>
      </w:r>
      <w:r>
        <w:t xml:space="preserve"> which is in “</w:t>
      </w:r>
      <w:r>
        <w:rPr>
          <w:i/>
        </w:rPr>
        <w:t>Build mode</w:t>
      </w:r>
      <w:r>
        <w:t>” window called “</w:t>
      </w:r>
      <w:r w:rsidRPr="00816D9F">
        <w:rPr>
          <w:i/>
        </w:rPr>
        <w:t xml:space="preserve">Key </w:t>
      </w:r>
      <w:r>
        <w:rPr>
          <w:i/>
        </w:rPr>
        <w:t>Disconnect</w:t>
      </w:r>
      <w:r w:rsidRPr="00816D9F">
        <w:rPr>
          <w:i/>
        </w:rPr>
        <w:t xml:space="preserve"> Gizmo</w:t>
      </w:r>
      <w:r>
        <w:t xml:space="preserve">”. </w:t>
      </w:r>
    </w:p>
    <w:p w14:paraId="72B86426" w14:textId="77777777" w:rsidR="00446036" w:rsidRDefault="00446036" w:rsidP="00A6732B">
      <w:pPr>
        <w:pStyle w:val="ListParagraph"/>
        <w:numPr>
          <w:ilvl w:val="0"/>
          <w:numId w:val="67"/>
        </w:numPr>
        <w:tabs>
          <w:tab w:val="left" w:pos="0"/>
        </w:tabs>
        <w:ind w:left="2160"/>
      </w:pPr>
      <w:r>
        <w:t>User clic</w:t>
      </w:r>
      <w:r w:rsidR="00A6732B">
        <w:t>k</w:t>
      </w:r>
      <w:r>
        <w:t>s</w:t>
      </w:r>
      <w:r w:rsidR="00A6732B">
        <w:t xml:space="preserve"> on it</w:t>
      </w:r>
    </w:p>
    <w:p w14:paraId="4DC1C0A2" w14:textId="77777777" w:rsidR="00446036" w:rsidRDefault="00A6732B" w:rsidP="009E69D8">
      <w:pPr>
        <w:pStyle w:val="ListParagraph"/>
        <w:numPr>
          <w:ilvl w:val="0"/>
          <w:numId w:val="67"/>
        </w:numPr>
        <w:tabs>
          <w:tab w:val="left" w:pos="0"/>
        </w:tabs>
        <w:ind w:left="2160"/>
      </w:pPr>
      <w:r>
        <w:t>“</w:t>
      </w:r>
      <w:r w:rsidRPr="00816D9F">
        <w:rPr>
          <w:i/>
        </w:rPr>
        <w:t>Key</w:t>
      </w:r>
      <w:r>
        <w:rPr>
          <w:i/>
        </w:rPr>
        <w:t xml:space="preserve"> dis</w:t>
      </w:r>
      <w:r w:rsidRPr="00816D9F">
        <w:rPr>
          <w:i/>
        </w:rPr>
        <w:t>connect</w:t>
      </w:r>
      <w:r>
        <w:rPr>
          <w:i/>
        </w:rPr>
        <w:t xml:space="preserve">” </w:t>
      </w:r>
      <w:r>
        <w:t>mode</w:t>
      </w:r>
      <w:r w:rsidR="00446036">
        <w:t xml:space="preserve"> is entered</w:t>
      </w:r>
      <w:r>
        <w:t>.</w:t>
      </w:r>
    </w:p>
    <w:p w14:paraId="33352332" w14:textId="03FA079A" w:rsidR="00B97C8F" w:rsidRDefault="00446036" w:rsidP="009E69D8">
      <w:pPr>
        <w:pStyle w:val="ListParagraph"/>
        <w:numPr>
          <w:ilvl w:val="0"/>
          <w:numId w:val="67"/>
        </w:numPr>
        <w:tabs>
          <w:tab w:val="left" w:pos="0"/>
        </w:tabs>
        <w:ind w:left="2160"/>
      </w:pPr>
      <w:r>
        <w:t>User select</w:t>
      </w:r>
      <w:r w:rsidR="005836E7">
        <w:t>s</w:t>
      </w:r>
      <w:r>
        <w:t xml:space="preserve"> a </w:t>
      </w:r>
      <w:r w:rsidRPr="00446036">
        <w:rPr>
          <w:i/>
        </w:rPr>
        <w:t xml:space="preserve">flipper </w:t>
      </w:r>
      <w:r w:rsidR="004F249A" w:rsidRPr="004F249A">
        <w:t xml:space="preserve">by clicking on </w:t>
      </w:r>
      <w:r w:rsidR="005836E7" w:rsidRPr="004F249A">
        <w:t>it</w:t>
      </w:r>
      <w:r w:rsidR="005836E7">
        <w:rPr>
          <w:i/>
        </w:rPr>
        <w:t xml:space="preserve"> that</w:t>
      </w:r>
      <w:r>
        <w:t xml:space="preserve"> is </w:t>
      </w:r>
      <w:r w:rsidRPr="00446036">
        <w:rPr>
          <w:b/>
        </w:rPr>
        <w:t>connected</w:t>
      </w:r>
      <w:r>
        <w:t xml:space="preserve"> to a keyboard key.</w:t>
      </w:r>
    </w:p>
    <w:p w14:paraId="3867B9D0" w14:textId="622E0F11" w:rsidR="00446036" w:rsidRDefault="00446036" w:rsidP="00446036">
      <w:pPr>
        <w:pStyle w:val="ListParagraph"/>
        <w:numPr>
          <w:ilvl w:val="0"/>
          <w:numId w:val="67"/>
        </w:numPr>
        <w:tabs>
          <w:tab w:val="left" w:pos="0"/>
        </w:tabs>
        <w:ind w:left="2160"/>
      </w:pPr>
      <w:r>
        <w:t xml:space="preserve">A </w:t>
      </w:r>
      <w:r w:rsidRPr="006B7542">
        <w:rPr>
          <w:b/>
        </w:rPr>
        <w:t>prompt appears</w:t>
      </w:r>
      <w:r>
        <w:t xml:space="preserve"> stating – “</w:t>
      </w:r>
      <w:r w:rsidRPr="00446036">
        <w:rPr>
          <w:i/>
        </w:rPr>
        <w:t>The key binding has been removed</w:t>
      </w:r>
      <w:r>
        <w:t>”</w:t>
      </w:r>
    </w:p>
    <w:p w14:paraId="15F0B41E" w14:textId="41B73228" w:rsidR="00446036" w:rsidRDefault="00446036" w:rsidP="009E69D8">
      <w:pPr>
        <w:pStyle w:val="ListParagraph"/>
        <w:numPr>
          <w:ilvl w:val="0"/>
          <w:numId w:val="67"/>
        </w:numPr>
        <w:tabs>
          <w:tab w:val="left" w:pos="0"/>
        </w:tabs>
        <w:ind w:left="2160"/>
      </w:pPr>
      <w:r>
        <w:t xml:space="preserve">User </w:t>
      </w:r>
      <w:r w:rsidR="005836E7">
        <w:rPr>
          <w:b/>
        </w:rPr>
        <w:t>exits</w:t>
      </w:r>
      <w:r>
        <w:rPr>
          <w:b/>
        </w:rPr>
        <w:t xml:space="preserve"> </w:t>
      </w:r>
      <w:r>
        <w:t>“</w:t>
      </w:r>
      <w:r w:rsidRPr="00816D9F">
        <w:rPr>
          <w:i/>
        </w:rPr>
        <w:t>Key</w:t>
      </w:r>
      <w:r>
        <w:rPr>
          <w:i/>
        </w:rPr>
        <w:t xml:space="preserve"> dis</w:t>
      </w:r>
      <w:r w:rsidRPr="00816D9F">
        <w:rPr>
          <w:i/>
        </w:rPr>
        <w:t>connect</w:t>
      </w:r>
      <w:r>
        <w:rPr>
          <w:i/>
        </w:rPr>
        <w:t xml:space="preserve">” </w:t>
      </w:r>
      <w:r>
        <w:t>mode.</w:t>
      </w:r>
    </w:p>
    <w:p w14:paraId="1A72592C" w14:textId="60670EFF" w:rsidR="004F249A" w:rsidRDefault="004F249A" w:rsidP="004F249A">
      <w:pPr>
        <w:pStyle w:val="ListParagraph"/>
        <w:numPr>
          <w:ilvl w:val="0"/>
          <w:numId w:val="67"/>
        </w:numPr>
        <w:ind w:left="2160"/>
      </w:pPr>
      <w:r>
        <w:t>User proceeds by entering the “</w:t>
      </w:r>
      <w:r w:rsidRPr="0057222F">
        <w:rPr>
          <w:i/>
        </w:rPr>
        <w:t>Play mode</w:t>
      </w:r>
      <w:r>
        <w:t>” window with a working build, by click</w:t>
      </w:r>
      <w:r w:rsidR="005836E7">
        <w:t>ing the</w:t>
      </w:r>
      <w:r>
        <w:t xml:space="preserve"> button “Play mode” (located in “</w:t>
      </w:r>
      <w:r w:rsidRPr="0057222F">
        <w:rPr>
          <w:i/>
        </w:rPr>
        <w:t>Build mode</w:t>
      </w:r>
      <w:r>
        <w:t>” window)</w:t>
      </w:r>
    </w:p>
    <w:p w14:paraId="2FD3B824" w14:textId="16454857" w:rsidR="004F249A" w:rsidRDefault="005836E7" w:rsidP="004F249A">
      <w:pPr>
        <w:pStyle w:val="ListParagraph"/>
        <w:numPr>
          <w:ilvl w:val="0"/>
          <w:numId w:val="67"/>
        </w:numPr>
        <w:ind w:left="2160"/>
      </w:pPr>
      <w:r>
        <w:t>User starts the game clicking the</w:t>
      </w:r>
      <w:r w:rsidR="004F249A">
        <w:t xml:space="preserve"> button “</w:t>
      </w:r>
      <w:r w:rsidR="004F249A" w:rsidRPr="009E69D8">
        <w:rPr>
          <w:i/>
        </w:rPr>
        <w:t>Start Game</w:t>
      </w:r>
      <w:r w:rsidR="004F249A">
        <w:t>” located in “</w:t>
      </w:r>
      <w:r w:rsidR="004F249A" w:rsidRPr="009E69D8">
        <w:rPr>
          <w:i/>
        </w:rPr>
        <w:t>Play mode</w:t>
      </w:r>
      <w:r w:rsidR="004F249A">
        <w:t>” window.</w:t>
      </w:r>
    </w:p>
    <w:p w14:paraId="684BF7AB" w14:textId="09B2A40D" w:rsidR="004F249A" w:rsidRDefault="004F249A" w:rsidP="004F249A">
      <w:pPr>
        <w:pStyle w:val="ListParagraph"/>
        <w:numPr>
          <w:ilvl w:val="0"/>
          <w:numId w:val="67"/>
        </w:numPr>
        <w:ind w:left="2160"/>
      </w:pPr>
      <w:r>
        <w:t xml:space="preserve">After the game starts user presses the key that was bound with the </w:t>
      </w:r>
      <w:r>
        <w:rPr>
          <w:i/>
        </w:rPr>
        <w:t xml:space="preserve">flipper </w:t>
      </w:r>
      <w:r>
        <w:t>(</w:t>
      </w:r>
      <w:r>
        <w:rPr>
          <w:b/>
        </w:rPr>
        <w:t>Before step vi</w:t>
      </w:r>
      <w:r>
        <w:t>).</w:t>
      </w:r>
    </w:p>
    <w:p w14:paraId="6D596B32" w14:textId="0DA30980" w:rsidR="004F249A" w:rsidRDefault="004F249A" w:rsidP="004F249A">
      <w:pPr>
        <w:pStyle w:val="ListParagraph"/>
        <w:numPr>
          <w:ilvl w:val="0"/>
          <w:numId w:val="67"/>
        </w:numPr>
        <w:tabs>
          <w:tab w:val="left" w:pos="0"/>
        </w:tabs>
        <w:ind w:left="2160"/>
      </w:pPr>
      <w:r>
        <w:t>After the key press</w:t>
      </w:r>
      <w:r w:rsidR="005836E7">
        <w:t>,</w:t>
      </w:r>
      <w:r>
        <w:t xml:space="preserve"> user should the </w:t>
      </w:r>
      <w:r w:rsidR="005836E7">
        <w:t xml:space="preserve">view </w:t>
      </w:r>
      <w:r>
        <w:rPr>
          <w:i/>
        </w:rPr>
        <w:t>flipper</w:t>
      </w:r>
      <w:r w:rsidRPr="00934F98">
        <w:rPr>
          <w:b/>
        </w:rPr>
        <w:t xml:space="preserve"> </w:t>
      </w:r>
      <w:r>
        <w:rPr>
          <w:b/>
        </w:rPr>
        <w:t xml:space="preserve">not </w:t>
      </w:r>
      <w:r w:rsidRPr="00934F98">
        <w:rPr>
          <w:b/>
        </w:rPr>
        <w:t>moving</w:t>
      </w:r>
      <w:r>
        <w:rPr>
          <w:b/>
        </w:rPr>
        <w:t xml:space="preserve"> </w:t>
      </w:r>
      <w:r>
        <w:t>as the binding was removed.</w:t>
      </w:r>
    </w:p>
    <w:p w14:paraId="74741FBB" w14:textId="77777777" w:rsidR="00446036" w:rsidRDefault="00446036" w:rsidP="004F249A">
      <w:pPr>
        <w:pStyle w:val="ListParagraph"/>
        <w:tabs>
          <w:tab w:val="left" w:pos="0"/>
        </w:tabs>
        <w:ind w:left="2160"/>
      </w:pPr>
    </w:p>
    <w:p w14:paraId="0D8AEAC7" w14:textId="2F0D61E0" w:rsidR="000F7EA3" w:rsidRDefault="00F72C05" w:rsidP="00F72C05">
      <w:pPr>
        <w:pStyle w:val="ListParagraph"/>
        <w:ind w:left="2160" w:hanging="720"/>
      </w:pPr>
      <w:r>
        <w:t>I</w:t>
      </w:r>
      <w:r w:rsidR="004F249A">
        <w:t>f the test was successful</w:t>
      </w:r>
      <w:r>
        <w:t>,</w:t>
      </w:r>
      <w:r w:rsidR="004F249A">
        <w:t xml:space="preserve"> user should see following actions performed:</w:t>
      </w:r>
    </w:p>
    <w:p w14:paraId="5E5FC684" w14:textId="1670779F" w:rsidR="000F7EA3" w:rsidRDefault="000F7EA3" w:rsidP="000F7EA3">
      <w:pPr>
        <w:pStyle w:val="ListParagraph"/>
        <w:numPr>
          <w:ilvl w:val="0"/>
          <w:numId w:val="58"/>
        </w:numPr>
        <w:ind w:left="2529" w:hanging="549"/>
      </w:pPr>
      <w:r>
        <w:t xml:space="preserve">The </w:t>
      </w:r>
      <w:r>
        <w:rPr>
          <w:i/>
        </w:rPr>
        <w:t xml:space="preserve">flipper </w:t>
      </w:r>
      <w:r w:rsidRPr="00934F98">
        <w:t xml:space="preserve">that had the binding action </w:t>
      </w:r>
      <w:r w:rsidR="00EE5A34">
        <w:rPr>
          <w:b/>
        </w:rPr>
        <w:t>set before ste</w:t>
      </w:r>
      <w:r w:rsidRPr="004F249A">
        <w:rPr>
          <w:b/>
        </w:rPr>
        <w:t xml:space="preserve">p </w:t>
      </w:r>
      <w:proofErr w:type="gramStart"/>
      <w:r w:rsidRPr="004F249A">
        <w:rPr>
          <w:b/>
        </w:rPr>
        <w:t>iv</w:t>
      </w:r>
      <w:proofErr w:type="gramEnd"/>
      <w:r>
        <w:t xml:space="preserve"> should be not moving anymore </w:t>
      </w:r>
      <w:r w:rsidR="00EE5A34">
        <w:t>with</w:t>
      </w:r>
      <w:r>
        <w:t xml:space="preserve"> the presses of the keyboard key. </w:t>
      </w:r>
    </w:p>
    <w:p w14:paraId="1B4F9351" w14:textId="77777777" w:rsidR="000F7EA3" w:rsidRDefault="000F7EA3" w:rsidP="000F7EA3">
      <w:pPr>
        <w:pStyle w:val="ListParagraph"/>
        <w:numPr>
          <w:ilvl w:val="0"/>
          <w:numId w:val="58"/>
        </w:numPr>
        <w:ind w:left="2529" w:hanging="549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02D7C320" w14:textId="3CFD7DE0" w:rsidR="000F7EA3" w:rsidRDefault="000F7EA3" w:rsidP="000F7EA3">
      <w:pPr>
        <w:pStyle w:val="ListParagraph"/>
        <w:numPr>
          <w:ilvl w:val="0"/>
          <w:numId w:val="59"/>
        </w:numPr>
        <w:ind w:left="3420"/>
      </w:pPr>
      <w:r>
        <w:t>“</w:t>
      </w:r>
      <w:r>
        <w:rPr>
          <w:i/>
        </w:rPr>
        <w:t>There are no connected gizmo</w:t>
      </w:r>
      <w:r w:rsidR="00EE5A34">
        <w:rPr>
          <w:i/>
        </w:rPr>
        <w:t>s</w:t>
      </w:r>
      <w:r>
        <w:rPr>
          <w:i/>
        </w:rPr>
        <w:t xml:space="preserve"> on the board</w:t>
      </w:r>
      <w:r>
        <w:t>” – This message appears right after the the button click of “</w:t>
      </w:r>
      <w:r w:rsidRPr="00934F98">
        <w:rPr>
          <w:i/>
        </w:rPr>
        <w:t xml:space="preserve">Key </w:t>
      </w:r>
      <w:r>
        <w:rPr>
          <w:i/>
        </w:rPr>
        <w:t>dis</w:t>
      </w:r>
      <w:r w:rsidRPr="00934F98">
        <w:rPr>
          <w:i/>
        </w:rPr>
        <w:t>connect Gizmo</w:t>
      </w:r>
      <w:r>
        <w:t>”.</w:t>
      </w:r>
    </w:p>
    <w:p w14:paraId="3F5E09A8" w14:textId="6CC6E693" w:rsidR="00A6732B" w:rsidRDefault="000F7EA3" w:rsidP="00EE5A34">
      <w:pPr>
        <w:ind w:left="1440"/>
      </w:pPr>
      <w:r>
        <w:t xml:space="preserve">The error message means that user has to </w:t>
      </w:r>
      <w:r>
        <w:rPr>
          <w:b/>
        </w:rPr>
        <w:t>add</w:t>
      </w:r>
      <w:r>
        <w:t xml:space="preserve"> </w:t>
      </w:r>
      <w:r>
        <w:rPr>
          <w:b/>
        </w:rPr>
        <w:t xml:space="preserve">a gizmo and a flipper </w:t>
      </w:r>
      <w:r>
        <w:t>to enter “</w:t>
      </w:r>
      <w:r w:rsidRPr="00934F98">
        <w:rPr>
          <w:i/>
        </w:rPr>
        <w:t>Key connect</w:t>
      </w:r>
      <w:r>
        <w:rPr>
          <w:i/>
        </w:rPr>
        <w:t xml:space="preserve">” </w:t>
      </w:r>
      <w:r w:rsidRPr="00934F98">
        <w:t>mode</w:t>
      </w:r>
      <w:r>
        <w:t xml:space="preserve"> by pressing the button “</w:t>
      </w:r>
      <w:r w:rsidRPr="00934F98">
        <w:rPr>
          <w:i/>
        </w:rPr>
        <w:t>Key connect Gizmo</w:t>
      </w:r>
      <w:r>
        <w:t>” and proceed to this test then.</w:t>
      </w:r>
    </w:p>
    <w:p w14:paraId="258874CA" w14:textId="60396E80" w:rsidR="0051362B" w:rsidRDefault="0051362B" w:rsidP="00EE5A34">
      <w:pPr>
        <w:ind w:left="1440"/>
      </w:pPr>
    </w:p>
    <w:p w14:paraId="16511B1D" w14:textId="2703AE85" w:rsidR="0051362B" w:rsidRDefault="0051362B" w:rsidP="00EE5A34">
      <w:pPr>
        <w:ind w:left="1440"/>
      </w:pPr>
    </w:p>
    <w:p w14:paraId="534ADB17" w14:textId="77777777" w:rsidR="0051362B" w:rsidRDefault="0051362B" w:rsidP="00EE5A34">
      <w:pPr>
        <w:ind w:left="1440"/>
      </w:pPr>
    </w:p>
    <w:p w14:paraId="6A6015CD" w14:textId="7A34CBC6" w:rsidR="00D41265" w:rsidRDefault="00D41265" w:rsidP="00EE5A34">
      <w:pPr>
        <w:pStyle w:val="ListParagraph"/>
        <w:numPr>
          <w:ilvl w:val="0"/>
          <w:numId w:val="47"/>
        </w:numPr>
        <w:ind w:left="1440" w:hanging="1260"/>
      </w:pPr>
      <w:r>
        <w:lastRenderedPageBreak/>
        <w:t>This test will let the user check if setting the friction of a ball functions correctly</w:t>
      </w:r>
      <w:r w:rsidR="00EE5A34">
        <w:t>:</w:t>
      </w:r>
    </w:p>
    <w:p w14:paraId="4EA4B86C" w14:textId="77777777" w:rsidR="00D41265" w:rsidRDefault="00D41265" w:rsidP="00D41265">
      <w:pPr>
        <w:pStyle w:val="ListParagraph"/>
        <w:ind w:left="1440"/>
      </w:pPr>
    </w:p>
    <w:p w14:paraId="1E6AB1E6" w14:textId="77777777" w:rsidR="00D41265" w:rsidRDefault="00D41265" w:rsidP="001E311D">
      <w:pPr>
        <w:pStyle w:val="ListParagraph"/>
        <w:numPr>
          <w:ilvl w:val="0"/>
          <w:numId w:val="48"/>
        </w:numPr>
        <w:ind w:left="2160" w:hanging="360"/>
      </w:pPr>
      <w:r>
        <w:t>To achieve the required test result user needs to be in “</w:t>
      </w:r>
      <w:r>
        <w:rPr>
          <w:i/>
        </w:rPr>
        <w:t>Build mode</w:t>
      </w:r>
      <w:r>
        <w:t>”</w:t>
      </w:r>
    </w:p>
    <w:p w14:paraId="52ABFD4D" w14:textId="6FC0D56F" w:rsidR="002F35FF" w:rsidRDefault="007E16FF" w:rsidP="001E311D">
      <w:pPr>
        <w:pStyle w:val="ListParagraph"/>
        <w:numPr>
          <w:ilvl w:val="0"/>
          <w:numId w:val="48"/>
        </w:numPr>
        <w:ind w:left="2160" w:hanging="360"/>
      </w:pPr>
      <w:r>
        <w:t>There should be a text field</w:t>
      </w:r>
      <w:r w:rsidR="002909A0">
        <w:t xml:space="preserve"> </w:t>
      </w:r>
      <w:r w:rsidR="00511869">
        <w:t>that has</w:t>
      </w:r>
      <w:r w:rsidR="002909A0">
        <w:t xml:space="preserve"> a </w:t>
      </w:r>
      <w:r w:rsidR="0051362B">
        <w:t>button</w:t>
      </w:r>
      <w:r w:rsidR="00511869">
        <w:t xml:space="preserve"> – </w:t>
      </w:r>
      <w:r w:rsidR="002909A0">
        <w:t>“</w:t>
      </w:r>
      <w:r w:rsidR="002909A0">
        <w:rPr>
          <w:i/>
        </w:rPr>
        <w:t>Friction</w:t>
      </w:r>
      <w:r w:rsidR="002909A0">
        <w:t>”</w:t>
      </w:r>
      <w:r>
        <w:t xml:space="preserve"> </w:t>
      </w:r>
      <w:r w:rsidR="0051362B">
        <w:t>next to it</w:t>
      </w:r>
      <w:r>
        <w:t xml:space="preserve"> in the “</w:t>
      </w:r>
      <w:r>
        <w:rPr>
          <w:i/>
        </w:rPr>
        <w:t>Build mode</w:t>
      </w:r>
      <w:r>
        <w:t>”</w:t>
      </w:r>
      <w:r w:rsidR="002909A0">
        <w:t xml:space="preserve"> window. User should</w:t>
      </w:r>
      <w:r w:rsidR="002F35FF">
        <w:t xml:space="preserve"> locate it.</w:t>
      </w:r>
    </w:p>
    <w:p w14:paraId="65B9F79C" w14:textId="45D5FFB6" w:rsidR="00D41265" w:rsidRDefault="002F35FF" w:rsidP="001E311D">
      <w:pPr>
        <w:pStyle w:val="ListParagraph"/>
        <w:numPr>
          <w:ilvl w:val="0"/>
          <w:numId w:val="48"/>
        </w:numPr>
        <w:ind w:left="2160" w:hanging="360"/>
      </w:pPr>
      <w:r>
        <w:rPr>
          <w:b/>
        </w:rPr>
        <w:t>C</w:t>
      </w:r>
      <w:r w:rsidRPr="002F35FF">
        <w:rPr>
          <w:b/>
        </w:rPr>
        <w:t>hange the friction</w:t>
      </w:r>
      <w:r>
        <w:t>. That is achieved by entering a</w:t>
      </w:r>
      <w:r w:rsidR="006664B8">
        <w:t xml:space="preserve">n inbound numeric value </w:t>
      </w:r>
      <w:r>
        <w:t>in</w:t>
      </w:r>
      <w:r w:rsidR="006664B8">
        <w:t xml:space="preserve"> the</w:t>
      </w:r>
      <w:r>
        <w:t xml:space="preserve"> text field located </w:t>
      </w:r>
      <w:r w:rsidR="0051362B">
        <w:t>next to button</w:t>
      </w:r>
      <w:r>
        <w:t>.</w:t>
      </w:r>
    </w:p>
    <w:p w14:paraId="46A0E6D5" w14:textId="2C7DB95E" w:rsidR="00637E77" w:rsidRDefault="002F35FF" w:rsidP="001E311D">
      <w:pPr>
        <w:pStyle w:val="ListParagraph"/>
        <w:numPr>
          <w:ilvl w:val="0"/>
          <w:numId w:val="48"/>
        </w:numPr>
        <w:ind w:left="2160" w:hanging="360"/>
      </w:pPr>
      <w:r>
        <w:t xml:space="preserve">After </w:t>
      </w:r>
      <w:r w:rsidR="00637E77">
        <w:t>entering a value user proceeds with pressing the</w:t>
      </w:r>
      <w:r w:rsidR="0051362B">
        <w:t xml:space="preserve"> Friction</w:t>
      </w:r>
      <w:r w:rsidR="00637E77">
        <w:t xml:space="preserve"> button</w:t>
      </w:r>
      <w:r w:rsidR="0051362B">
        <w:t xml:space="preserve"> to update the friction for the current build</w:t>
      </w:r>
      <w:r w:rsidR="003F642A">
        <w:t xml:space="preserve">. </w:t>
      </w:r>
    </w:p>
    <w:p w14:paraId="2749ABA3" w14:textId="68096B9C" w:rsidR="001300B4" w:rsidRDefault="00637E77" w:rsidP="001E311D">
      <w:pPr>
        <w:pStyle w:val="ListParagraph"/>
        <w:numPr>
          <w:ilvl w:val="0"/>
          <w:numId w:val="48"/>
        </w:numPr>
        <w:ind w:left="2160" w:hanging="360"/>
      </w:pPr>
      <w:r>
        <w:t>User proceeds</w:t>
      </w:r>
      <w:r w:rsidR="001300B4">
        <w:t xml:space="preserve"> with </w:t>
      </w:r>
      <w:r w:rsidR="006664B8">
        <w:t xml:space="preserve">entering </w:t>
      </w:r>
      <w:r w:rsidR="001300B4">
        <w:t>“</w:t>
      </w:r>
      <w:r w:rsidR="001300B4" w:rsidRPr="001300B4">
        <w:rPr>
          <w:i/>
        </w:rPr>
        <w:t>Play mode</w:t>
      </w:r>
      <w:r w:rsidR="001300B4">
        <w:t>”</w:t>
      </w:r>
      <w:r w:rsidR="006664B8">
        <w:t xml:space="preserve"> with a </w:t>
      </w:r>
      <w:r w:rsidR="006664B8" w:rsidRPr="006664B8">
        <w:rPr>
          <w:b/>
        </w:rPr>
        <w:t>working build</w:t>
      </w:r>
      <w:r w:rsidR="001300B4">
        <w:t xml:space="preserve"> different value entered every time</w:t>
      </w:r>
      <w:r w:rsidR="006664B8">
        <w:t xml:space="preserve"> in the text field</w:t>
      </w:r>
      <w:r w:rsidR="001300B4">
        <w:t xml:space="preserve">. </w:t>
      </w:r>
    </w:p>
    <w:p w14:paraId="424E2B9E" w14:textId="17AFF4DD" w:rsidR="00446036" w:rsidRDefault="001300B4" w:rsidP="00332A80">
      <w:pPr>
        <w:pStyle w:val="ListParagraph"/>
        <w:numPr>
          <w:ilvl w:val="0"/>
          <w:numId w:val="48"/>
        </w:numPr>
        <w:ind w:left="2160" w:hanging="360"/>
      </w:pPr>
      <w:r>
        <w:t xml:space="preserve">Follow how the balls speed changes </w:t>
      </w:r>
      <w:r w:rsidR="001E311D">
        <w:t>after bouncing of gizmos while</w:t>
      </w:r>
      <w:r>
        <w:t xml:space="preserve"> the </w:t>
      </w:r>
      <w:r w:rsidRPr="001300B4">
        <w:rPr>
          <w:b/>
        </w:rPr>
        <w:t>game is running</w:t>
      </w:r>
      <w:r>
        <w:t xml:space="preserve"> and the ball is </w:t>
      </w:r>
      <w:r w:rsidRPr="001300B4">
        <w:rPr>
          <w:b/>
        </w:rPr>
        <w:t>moving</w:t>
      </w:r>
      <w:r w:rsidR="00211D0C">
        <w:t>.</w:t>
      </w:r>
      <w:r w:rsidR="000013C9">
        <w:br/>
      </w:r>
    </w:p>
    <w:p w14:paraId="3B930EDA" w14:textId="4268790D" w:rsidR="001300B4" w:rsidRDefault="00332A80" w:rsidP="000013C9">
      <w:pPr>
        <w:pStyle w:val="ListParagraph"/>
        <w:ind w:left="2160" w:hanging="720"/>
      </w:pPr>
      <w:r>
        <w:t>I</w:t>
      </w:r>
      <w:r w:rsidR="001300B4">
        <w:t>f the test was successful user should see following actions performed:</w:t>
      </w:r>
    </w:p>
    <w:p w14:paraId="13AD8F0D" w14:textId="7F4CE88D" w:rsidR="001300B4" w:rsidRDefault="00211D0C" w:rsidP="001E311D">
      <w:pPr>
        <w:pStyle w:val="ListParagraph"/>
        <w:numPr>
          <w:ilvl w:val="0"/>
          <w:numId w:val="49"/>
        </w:numPr>
        <w:ind w:left="2520" w:hanging="540"/>
      </w:pPr>
      <w:r>
        <w:t>The ball should be moving and changing its speed to the values entered accordingly</w:t>
      </w:r>
      <w:r w:rsidR="00F96CC2">
        <w:t xml:space="preserve"> each time</w:t>
      </w:r>
      <w:r w:rsidR="000013C9">
        <w:t>, with the game running at the relative speed.</w:t>
      </w:r>
    </w:p>
    <w:p w14:paraId="628BE972" w14:textId="77777777" w:rsidR="00B97C8F" w:rsidRDefault="00B97C8F" w:rsidP="001E311D">
      <w:pPr>
        <w:pStyle w:val="ListParagraph"/>
        <w:numPr>
          <w:ilvl w:val="0"/>
          <w:numId w:val="49"/>
        </w:numPr>
        <w:ind w:left="2520" w:hanging="540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383AE8F3" w14:textId="0AD48ECB" w:rsidR="00B97C8F" w:rsidRDefault="00B97C8F" w:rsidP="001E311D">
      <w:pPr>
        <w:pStyle w:val="ListParagraph"/>
        <w:numPr>
          <w:ilvl w:val="1"/>
          <w:numId w:val="49"/>
        </w:numPr>
      </w:pPr>
      <w:r>
        <w:t>“</w:t>
      </w:r>
      <w:r>
        <w:rPr>
          <w:i/>
        </w:rPr>
        <w:t>The value is not recognized, enter a value that is</w:t>
      </w:r>
      <w:r>
        <w:t>” – This will pop up and focus in front of the view, right after user presses the “</w:t>
      </w:r>
      <w:r w:rsidR="001E311D">
        <w:rPr>
          <w:i/>
        </w:rPr>
        <w:t>Friction</w:t>
      </w:r>
      <w:r>
        <w:t xml:space="preserve">” option button. </w:t>
      </w:r>
    </w:p>
    <w:p w14:paraId="29127A93" w14:textId="6279EC6F" w:rsidR="00637E77" w:rsidRDefault="0042247B" w:rsidP="00B97C8F">
      <w:pPr>
        <w:ind w:left="1440"/>
      </w:pPr>
      <w:r>
        <w:t>The error message signifies an incorrect value entered</w:t>
      </w:r>
      <w:r w:rsidR="00136199">
        <w:t>,</w:t>
      </w:r>
      <w:r>
        <w:t xml:space="preserve"> this means:</w:t>
      </w:r>
    </w:p>
    <w:p w14:paraId="7F5FBF5B" w14:textId="5DFE8C73" w:rsidR="0042247B" w:rsidRDefault="0042247B" w:rsidP="00DE186D">
      <w:pPr>
        <w:pStyle w:val="ListParagraph"/>
        <w:numPr>
          <w:ilvl w:val="0"/>
          <w:numId w:val="57"/>
        </w:numPr>
      </w:pPr>
      <w:r>
        <w:t xml:space="preserve">Entered value is not numerical it has </w:t>
      </w:r>
      <w:r w:rsidR="003E0E5C">
        <w:t xml:space="preserve">different values e.g. </w:t>
      </w:r>
      <w:r w:rsidR="00B60A6F">
        <w:t xml:space="preserve">letters, symbols, spaces etc. </w:t>
      </w:r>
    </w:p>
    <w:p w14:paraId="48F3D892" w14:textId="77777777" w:rsidR="00934F98" w:rsidRDefault="00934F98" w:rsidP="000013C9">
      <w:pPr>
        <w:pStyle w:val="ListParagraph"/>
        <w:ind w:left="2520"/>
      </w:pPr>
    </w:p>
    <w:p w14:paraId="095F0C98" w14:textId="77777777" w:rsidR="00556D41" w:rsidRDefault="00556D41" w:rsidP="00556D41"/>
    <w:p w14:paraId="7D0F63FD" w14:textId="77777777" w:rsidR="002A447C" w:rsidRDefault="002A447C" w:rsidP="00556D41"/>
    <w:p w14:paraId="22201E2E" w14:textId="29000B1D" w:rsidR="001E311D" w:rsidRDefault="00556D41" w:rsidP="001E311D">
      <w:pPr>
        <w:pStyle w:val="ListParagraph"/>
        <w:numPr>
          <w:ilvl w:val="0"/>
          <w:numId w:val="51"/>
        </w:numPr>
        <w:ind w:left="1440" w:hanging="1260"/>
      </w:pPr>
      <w:r>
        <w:t xml:space="preserve">This test will </w:t>
      </w:r>
      <w:r w:rsidR="00862ACC">
        <w:t xml:space="preserve">will let user check if adding a ball on </w:t>
      </w:r>
      <w:r w:rsidR="000013C9">
        <w:t>the layout functions correctly:</w:t>
      </w:r>
    </w:p>
    <w:p w14:paraId="01B7174E" w14:textId="77777777" w:rsidR="000013C9" w:rsidRDefault="000013C9" w:rsidP="000013C9">
      <w:pPr>
        <w:pStyle w:val="ListParagraph"/>
        <w:ind w:left="1440"/>
      </w:pPr>
    </w:p>
    <w:p w14:paraId="28303DFF" w14:textId="77777777" w:rsidR="001E311D" w:rsidRDefault="001E311D" w:rsidP="00DE186D">
      <w:pPr>
        <w:pStyle w:val="ListParagraph"/>
        <w:numPr>
          <w:ilvl w:val="0"/>
          <w:numId w:val="52"/>
        </w:numPr>
        <w:ind w:left="2160" w:hanging="360"/>
      </w:pPr>
      <w:r>
        <w:t>To achieve the required test result user needs to be in “</w:t>
      </w:r>
      <w:r>
        <w:rPr>
          <w:i/>
        </w:rPr>
        <w:t>Build mode</w:t>
      </w:r>
      <w:r>
        <w:t>”</w:t>
      </w:r>
    </w:p>
    <w:p w14:paraId="2FE42627" w14:textId="69C06136" w:rsidR="001E311D" w:rsidRDefault="00511869" w:rsidP="00DE186D">
      <w:pPr>
        <w:pStyle w:val="ListParagraph"/>
        <w:numPr>
          <w:ilvl w:val="0"/>
          <w:numId w:val="52"/>
        </w:numPr>
        <w:ind w:left="2160" w:hanging="360"/>
      </w:pPr>
      <w:r>
        <w:t xml:space="preserve">There should be </w:t>
      </w:r>
      <w:r>
        <w:rPr>
          <w:b/>
        </w:rPr>
        <w:t xml:space="preserve">two </w:t>
      </w:r>
      <w:r>
        <w:t>text fields that have a nametag – “</w:t>
      </w:r>
      <w:r>
        <w:rPr>
          <w:i/>
        </w:rPr>
        <w:t>Ball size</w:t>
      </w:r>
      <w:r>
        <w:t>” and “</w:t>
      </w:r>
      <w:r w:rsidRPr="00511869">
        <w:rPr>
          <w:i/>
        </w:rPr>
        <w:t>Ball velocity</w:t>
      </w:r>
      <w:r>
        <w:t>” located in the “</w:t>
      </w:r>
      <w:r>
        <w:rPr>
          <w:i/>
        </w:rPr>
        <w:t>Build mode</w:t>
      </w:r>
      <w:r>
        <w:t>” window. User should locate it.</w:t>
      </w:r>
    </w:p>
    <w:p w14:paraId="44F5272E" w14:textId="5D436CAB" w:rsidR="00637E77" w:rsidRDefault="00511869" w:rsidP="00DE186D">
      <w:pPr>
        <w:pStyle w:val="ListParagraph"/>
        <w:numPr>
          <w:ilvl w:val="0"/>
          <w:numId w:val="52"/>
        </w:numPr>
        <w:ind w:left="2160" w:hanging="360"/>
      </w:pPr>
      <w:r w:rsidRPr="006664B8">
        <w:rPr>
          <w:b/>
        </w:rPr>
        <w:t xml:space="preserve">Change </w:t>
      </w:r>
      <w:r w:rsidR="006664B8" w:rsidRPr="006664B8">
        <w:rPr>
          <w:b/>
        </w:rPr>
        <w:t>ball size</w:t>
      </w:r>
      <w:r w:rsidR="006664B8">
        <w:rPr>
          <w:b/>
        </w:rPr>
        <w:t>.</w:t>
      </w:r>
      <w:r w:rsidR="006664B8" w:rsidRPr="006664B8">
        <w:rPr>
          <w:b/>
        </w:rPr>
        <w:t xml:space="preserve"> </w:t>
      </w:r>
      <w:r w:rsidR="006664B8">
        <w:t>This is achieved by entering a numeric value in text field (“</w:t>
      </w:r>
      <w:r w:rsidR="006664B8" w:rsidRPr="006664B8">
        <w:rPr>
          <w:i/>
        </w:rPr>
        <w:t>Ball size</w:t>
      </w:r>
      <w:r w:rsidR="006664B8">
        <w:t>”) located before.</w:t>
      </w:r>
    </w:p>
    <w:p w14:paraId="36E03580" w14:textId="34E9F68D" w:rsidR="006664B8" w:rsidRDefault="006664B8" w:rsidP="00DE186D">
      <w:pPr>
        <w:pStyle w:val="ListParagraph"/>
        <w:numPr>
          <w:ilvl w:val="0"/>
          <w:numId w:val="52"/>
        </w:numPr>
        <w:ind w:left="2160" w:hanging="360"/>
      </w:pPr>
      <w:r>
        <w:rPr>
          <w:b/>
        </w:rPr>
        <w:t xml:space="preserve">Change ball velocity. </w:t>
      </w:r>
      <w:r>
        <w:t>Achieved by entering numeric inbound value, in the text field (</w:t>
      </w:r>
      <w:r>
        <w:rPr>
          <w:i/>
        </w:rPr>
        <w:t>“Ball velocity”</w:t>
      </w:r>
      <w:r>
        <w:t xml:space="preserve">) – </w:t>
      </w:r>
      <w:r w:rsidRPr="006664B8">
        <w:rPr>
          <w:b/>
        </w:rPr>
        <w:t xml:space="preserve">located </w:t>
      </w:r>
      <w:r>
        <w:rPr>
          <w:b/>
        </w:rPr>
        <w:t>in</w:t>
      </w:r>
      <w:r w:rsidRPr="006664B8">
        <w:rPr>
          <w:b/>
        </w:rPr>
        <w:t xml:space="preserve"> step ii</w:t>
      </w:r>
      <w:r>
        <w:t xml:space="preserve">. </w:t>
      </w:r>
    </w:p>
    <w:p w14:paraId="0EA43E04" w14:textId="7BFB34C9" w:rsidR="006664B8" w:rsidRDefault="00606908" w:rsidP="00DE186D">
      <w:pPr>
        <w:pStyle w:val="ListParagraph"/>
        <w:numPr>
          <w:ilvl w:val="0"/>
          <w:numId w:val="52"/>
        </w:numPr>
        <w:ind w:left="2160" w:hanging="360"/>
      </w:pPr>
      <w:r>
        <w:t>The button next to the text fields which has a nametag – “</w:t>
      </w:r>
      <w:r w:rsidRPr="00606908">
        <w:rPr>
          <w:i/>
        </w:rPr>
        <w:t>Add ball</w:t>
      </w:r>
      <w:r>
        <w:t>” is</w:t>
      </w:r>
      <w:r w:rsidR="003F642A">
        <w:t xml:space="preserve"> sup</w:t>
      </w:r>
      <w:r>
        <w:t>posed to be pressed by the user.</w:t>
      </w:r>
    </w:p>
    <w:p w14:paraId="5C8931E6" w14:textId="2B5E8A5E" w:rsidR="003F642A" w:rsidRDefault="00606908" w:rsidP="00DE186D">
      <w:pPr>
        <w:pStyle w:val="ListParagraph"/>
        <w:numPr>
          <w:ilvl w:val="0"/>
          <w:numId w:val="52"/>
        </w:numPr>
        <w:ind w:left="2160" w:hanging="360"/>
      </w:pPr>
      <w:r>
        <w:t>The ball is placed on the grid by user.</w:t>
      </w:r>
      <w:r w:rsidR="00A00667">
        <w:t xml:space="preserve"> The measurements are changed </w:t>
      </w:r>
      <w:r w:rsidR="000013C9">
        <w:t>according</w:t>
      </w:r>
      <w:r w:rsidR="00A00667">
        <w:t xml:space="preserve"> to the values entered in “</w:t>
      </w:r>
      <w:r w:rsidR="00A00667">
        <w:rPr>
          <w:i/>
        </w:rPr>
        <w:t>Ball size field</w:t>
      </w:r>
      <w:r w:rsidR="00A00667">
        <w:t>”.</w:t>
      </w:r>
    </w:p>
    <w:p w14:paraId="6F24EEEA" w14:textId="26991931" w:rsidR="00606908" w:rsidRDefault="00606908" w:rsidP="00DE186D">
      <w:pPr>
        <w:pStyle w:val="ListParagraph"/>
        <w:numPr>
          <w:ilvl w:val="0"/>
          <w:numId w:val="52"/>
        </w:numPr>
        <w:ind w:left="2160" w:hanging="360"/>
      </w:pPr>
      <w:r>
        <w:t xml:space="preserve">To test the velocity user is required to </w:t>
      </w:r>
      <w:r w:rsidRPr="00606908">
        <w:rPr>
          <w:b/>
        </w:rPr>
        <w:t>launch</w:t>
      </w:r>
      <w:r>
        <w:t xml:space="preserve"> a build in “</w:t>
      </w:r>
      <w:r w:rsidRPr="00606908">
        <w:rPr>
          <w:i/>
        </w:rPr>
        <w:t>Play mode</w:t>
      </w:r>
      <w:r>
        <w:t>”.</w:t>
      </w:r>
    </w:p>
    <w:p w14:paraId="1B33A04B" w14:textId="6BD6889D" w:rsidR="00606908" w:rsidRDefault="00606908" w:rsidP="00DE186D">
      <w:pPr>
        <w:pStyle w:val="ListParagraph"/>
        <w:numPr>
          <w:ilvl w:val="0"/>
          <w:numId w:val="52"/>
        </w:numPr>
        <w:ind w:left="2160" w:hanging="360"/>
      </w:pPr>
      <w:r>
        <w:t>User has to press “</w:t>
      </w:r>
      <w:r w:rsidRPr="00606908">
        <w:rPr>
          <w:i/>
        </w:rPr>
        <w:t>Start</w:t>
      </w:r>
      <w:r>
        <w:t>” option button located in the “</w:t>
      </w:r>
      <w:r w:rsidRPr="00606908">
        <w:rPr>
          <w:i/>
        </w:rPr>
        <w:t>Play mode</w:t>
      </w:r>
      <w:r>
        <w:t>” window to start the game.</w:t>
      </w:r>
    </w:p>
    <w:p w14:paraId="105BD505" w14:textId="4F9CBDAA" w:rsidR="00446036" w:rsidRDefault="00A00667" w:rsidP="00136199">
      <w:pPr>
        <w:pStyle w:val="ListParagraph"/>
        <w:numPr>
          <w:ilvl w:val="0"/>
          <w:numId w:val="52"/>
        </w:numPr>
        <w:ind w:left="2160" w:hanging="360"/>
      </w:pPr>
      <w:r>
        <w:t xml:space="preserve">User can see the ball moving </w:t>
      </w:r>
      <w:r w:rsidR="000013C9">
        <w:t>according</w:t>
      </w:r>
      <w:r>
        <w:t xml:space="preserve"> to the set velocity.</w:t>
      </w:r>
    </w:p>
    <w:p w14:paraId="02DACA54" w14:textId="77777777" w:rsidR="000013C9" w:rsidRDefault="000013C9" w:rsidP="000013C9">
      <w:pPr>
        <w:pStyle w:val="ListParagraph"/>
        <w:ind w:left="2160"/>
      </w:pPr>
    </w:p>
    <w:p w14:paraId="2A9A1106" w14:textId="38EFEB47" w:rsidR="00A00667" w:rsidRDefault="000013C9" w:rsidP="00A00667">
      <w:pPr>
        <w:pStyle w:val="ListParagraph"/>
        <w:ind w:left="2700" w:hanging="1260"/>
      </w:pPr>
      <w:r>
        <w:t>I</w:t>
      </w:r>
      <w:r w:rsidR="00A00667">
        <w:t>f test was successful user should see following actions performed:</w:t>
      </w:r>
    </w:p>
    <w:p w14:paraId="575BE9A8" w14:textId="77777777" w:rsidR="00A00667" w:rsidRDefault="00A00667" w:rsidP="00A00667">
      <w:pPr>
        <w:pStyle w:val="ListParagraph"/>
        <w:ind w:left="2700" w:hanging="1260"/>
      </w:pPr>
    </w:p>
    <w:p w14:paraId="7C1FA739" w14:textId="20D4D980" w:rsidR="00A00667" w:rsidRDefault="00A00667" w:rsidP="00DE186D">
      <w:pPr>
        <w:pStyle w:val="ListParagraph"/>
        <w:numPr>
          <w:ilvl w:val="0"/>
          <w:numId w:val="53"/>
        </w:numPr>
        <w:ind w:left="2520" w:hanging="540"/>
      </w:pPr>
      <w:r>
        <w:t>The change in size of the ball, on the grid once the user has pressed “</w:t>
      </w:r>
      <w:r w:rsidRPr="00A00667">
        <w:rPr>
          <w:i/>
        </w:rPr>
        <w:t>Add ball</w:t>
      </w:r>
      <w:r>
        <w:t>” button.</w:t>
      </w:r>
    </w:p>
    <w:p w14:paraId="03314C7E" w14:textId="182A966D" w:rsidR="00D41265" w:rsidRDefault="00A00667" w:rsidP="00DE186D">
      <w:pPr>
        <w:pStyle w:val="ListParagraph"/>
        <w:numPr>
          <w:ilvl w:val="0"/>
          <w:numId w:val="53"/>
        </w:numPr>
        <w:ind w:left="2520" w:hanging="540"/>
      </w:pPr>
      <w:r>
        <w:t xml:space="preserve">The change in velocity of the ball once the user has </w:t>
      </w:r>
      <w:r w:rsidR="001A19F5">
        <w:t>entered the “</w:t>
      </w:r>
      <w:r w:rsidR="001A19F5" w:rsidRPr="001A19F5">
        <w:rPr>
          <w:i/>
        </w:rPr>
        <w:t>Play mode</w:t>
      </w:r>
      <w:r w:rsidR="001A19F5">
        <w:t>” window and started the game by pressing “</w:t>
      </w:r>
      <w:r w:rsidR="001A19F5">
        <w:rPr>
          <w:i/>
        </w:rPr>
        <w:t>Start</w:t>
      </w:r>
      <w:r w:rsidR="001A19F5">
        <w:t>” button.</w:t>
      </w:r>
    </w:p>
    <w:p w14:paraId="18BF3E66" w14:textId="77777777" w:rsidR="001A19F5" w:rsidRDefault="001A19F5" w:rsidP="00DE186D">
      <w:pPr>
        <w:pStyle w:val="ListParagraph"/>
        <w:numPr>
          <w:ilvl w:val="0"/>
          <w:numId w:val="53"/>
        </w:numPr>
        <w:ind w:left="2520" w:hanging="540"/>
      </w:pPr>
      <w:r>
        <w:rPr>
          <w:b/>
          <w:i/>
        </w:rPr>
        <w:t>(</w:t>
      </w:r>
      <w:r w:rsidRPr="00137800">
        <w:rPr>
          <w:b/>
          <w:i/>
        </w:rPr>
        <w:t>optional output)</w:t>
      </w:r>
      <w:r>
        <w:t xml:space="preserve"> The error message which states:</w:t>
      </w:r>
    </w:p>
    <w:p w14:paraId="2029C91B" w14:textId="11AD07A5" w:rsidR="001A19F5" w:rsidRDefault="001A19F5" w:rsidP="00DE186D">
      <w:pPr>
        <w:pStyle w:val="ListParagraph"/>
        <w:numPr>
          <w:ilvl w:val="1"/>
          <w:numId w:val="53"/>
        </w:numPr>
        <w:ind w:left="3600" w:hanging="333"/>
      </w:pPr>
      <w:r>
        <w:rPr>
          <w:i/>
        </w:rPr>
        <w:t xml:space="preserve">“Entered value in </w:t>
      </w:r>
      <w:r w:rsidR="00136199">
        <w:rPr>
          <w:i/>
        </w:rPr>
        <w:t>Ball size field is not recognized, enter a value that is”</w:t>
      </w:r>
      <w:r w:rsidR="00136199">
        <w:t xml:space="preserve"> – This appears right after the user presses “</w:t>
      </w:r>
      <w:r w:rsidR="00136199" w:rsidRPr="00136199">
        <w:rPr>
          <w:i/>
        </w:rPr>
        <w:t>Add ball</w:t>
      </w:r>
      <w:r w:rsidR="00136199">
        <w:t>” button in the “</w:t>
      </w:r>
      <w:r w:rsidR="00136199">
        <w:rPr>
          <w:i/>
        </w:rPr>
        <w:t>Build mode</w:t>
      </w:r>
      <w:r w:rsidR="00136199">
        <w:t>” window.</w:t>
      </w:r>
    </w:p>
    <w:p w14:paraId="271800B2" w14:textId="747DBDFA" w:rsidR="00136199" w:rsidRDefault="00136199" w:rsidP="000013C9">
      <w:pPr>
        <w:pStyle w:val="ListParagraph"/>
        <w:numPr>
          <w:ilvl w:val="1"/>
          <w:numId w:val="53"/>
        </w:numPr>
        <w:ind w:left="3600" w:hanging="333"/>
      </w:pPr>
      <w:r>
        <w:rPr>
          <w:i/>
        </w:rPr>
        <w:t>“Entered value in Ball velocity field is not recognized, enter a value that is”</w:t>
      </w:r>
      <w:r>
        <w:t xml:space="preserve"> – This appears right after user presses “</w:t>
      </w:r>
      <w:r>
        <w:rPr>
          <w:i/>
        </w:rPr>
        <w:t>Play mode</w:t>
      </w:r>
      <w:r>
        <w:t>” button in “</w:t>
      </w:r>
      <w:r>
        <w:rPr>
          <w:i/>
        </w:rPr>
        <w:t xml:space="preserve">Build mode” </w:t>
      </w:r>
      <w:r>
        <w:t>window.</w:t>
      </w:r>
    </w:p>
    <w:p w14:paraId="2E07ECCC" w14:textId="77777777" w:rsidR="00446036" w:rsidRDefault="00446036" w:rsidP="00136199">
      <w:pPr>
        <w:pStyle w:val="ListParagraph"/>
        <w:ind w:left="3600"/>
      </w:pPr>
    </w:p>
    <w:p w14:paraId="20499375" w14:textId="5ACF1269" w:rsidR="00136199" w:rsidRDefault="00136199" w:rsidP="00136199">
      <w:pPr>
        <w:ind w:left="1440"/>
      </w:pPr>
      <w:r>
        <w:t xml:space="preserve">Error messages </w:t>
      </w:r>
      <w:r w:rsidR="000013C9">
        <w:t>signify</w:t>
      </w:r>
      <w:r>
        <w:t xml:space="preserve"> an out of bound value entered in one of the fields, this means:</w:t>
      </w:r>
    </w:p>
    <w:p w14:paraId="3D151314" w14:textId="77777777" w:rsidR="00136199" w:rsidRDefault="00136199" w:rsidP="00DE186D">
      <w:pPr>
        <w:pStyle w:val="ListParagraph"/>
        <w:numPr>
          <w:ilvl w:val="0"/>
          <w:numId w:val="54"/>
        </w:numPr>
      </w:pPr>
      <w:r>
        <w:t xml:space="preserve">Entered value is not numerical it has different values e.g. letters, symbols, spaces etc. </w:t>
      </w:r>
    </w:p>
    <w:p w14:paraId="4111274B" w14:textId="77777777" w:rsidR="00136199" w:rsidRDefault="00136199" w:rsidP="000013C9">
      <w:pPr>
        <w:ind w:left="1800"/>
      </w:pPr>
    </w:p>
    <w:p w14:paraId="7A4B7D5B" w14:textId="77777777" w:rsidR="00136199" w:rsidRDefault="00136199" w:rsidP="00136199">
      <w:pPr>
        <w:ind w:left="1440"/>
      </w:pPr>
    </w:p>
    <w:p w14:paraId="5EDF7365" w14:textId="77777777" w:rsidR="00136199" w:rsidRDefault="00136199" w:rsidP="00136199">
      <w:pPr>
        <w:jc w:val="both"/>
      </w:pPr>
    </w:p>
    <w:p w14:paraId="1EAEE521" w14:textId="31DA5634" w:rsidR="00D41265" w:rsidRPr="00D41265" w:rsidRDefault="00D41265" w:rsidP="00D41265">
      <w:pPr>
        <w:ind w:firstLine="720"/>
      </w:pPr>
    </w:p>
    <w:sectPr w:rsidR="00D41265" w:rsidRPr="00D41265" w:rsidSect="00893EB9">
      <w:footerReference w:type="default" r:id="rId8"/>
      <w:pgSz w:w="11906" w:h="16838"/>
      <w:pgMar w:top="1440" w:right="144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234D6" w14:textId="77777777" w:rsidR="00A5318B" w:rsidRDefault="00A5318B" w:rsidP="003A74D4">
      <w:pPr>
        <w:spacing w:after="0" w:line="240" w:lineRule="auto"/>
      </w:pPr>
      <w:r>
        <w:separator/>
      </w:r>
    </w:p>
  </w:endnote>
  <w:endnote w:type="continuationSeparator" w:id="0">
    <w:p w14:paraId="6040BD53" w14:textId="77777777" w:rsidR="00A5318B" w:rsidRDefault="00A5318B" w:rsidP="003A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380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322FB" w14:textId="6B62E3CD" w:rsidR="00A5318B" w:rsidRDefault="00A53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AF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C61CA6D" w14:textId="77777777" w:rsidR="00A5318B" w:rsidRDefault="00A53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F187C" w14:textId="77777777" w:rsidR="00A5318B" w:rsidRDefault="00A5318B" w:rsidP="003A74D4">
      <w:pPr>
        <w:spacing w:after="0" w:line="240" w:lineRule="auto"/>
      </w:pPr>
      <w:r>
        <w:separator/>
      </w:r>
    </w:p>
  </w:footnote>
  <w:footnote w:type="continuationSeparator" w:id="0">
    <w:p w14:paraId="34417AB2" w14:textId="77777777" w:rsidR="00A5318B" w:rsidRDefault="00A5318B" w:rsidP="003A7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381"/>
    <w:multiLevelType w:val="hybridMultilevel"/>
    <w:tmpl w:val="BD888094"/>
    <w:lvl w:ilvl="0" w:tplc="1D906104">
      <w:start w:val="1"/>
      <w:numFmt w:val="lowerRoman"/>
      <w:lvlText w:val="%1."/>
      <w:lvlJc w:val="right"/>
      <w:pPr>
        <w:ind w:left="2169" w:hanging="360"/>
      </w:pPr>
      <w:rPr>
        <w:rFonts w:hint="default"/>
        <w:b w:val="0"/>
        <w:i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7A73948"/>
    <w:multiLevelType w:val="hybridMultilevel"/>
    <w:tmpl w:val="71BCC08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7B715DF"/>
    <w:multiLevelType w:val="hybridMultilevel"/>
    <w:tmpl w:val="864EDB62"/>
    <w:lvl w:ilvl="0" w:tplc="CD46A4A8">
      <w:start w:val="20"/>
      <w:numFmt w:val="decimal"/>
      <w:lvlText w:val="Test no %1."/>
      <w:lvlJc w:val="left"/>
      <w:pPr>
        <w:ind w:left="2160" w:hanging="360"/>
      </w:pPr>
      <w:rPr>
        <w:rFonts w:hint="default"/>
        <w:b/>
        <w:i w:val="0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54ED"/>
    <w:multiLevelType w:val="hybridMultilevel"/>
    <w:tmpl w:val="31C00F7C"/>
    <w:lvl w:ilvl="0" w:tplc="08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  <w:i w:val="0"/>
      </w:rPr>
    </w:lvl>
    <w:lvl w:ilvl="1" w:tplc="08090003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4" w15:restartNumberingAfterBreak="0">
    <w:nsid w:val="09152D1D"/>
    <w:multiLevelType w:val="hybridMultilevel"/>
    <w:tmpl w:val="F51E2DB8"/>
    <w:lvl w:ilvl="0" w:tplc="179AE68C">
      <w:start w:val="21"/>
      <w:numFmt w:val="decimal"/>
      <w:lvlText w:val="Test no %1."/>
      <w:lvlJc w:val="left"/>
      <w:pPr>
        <w:ind w:left="1170" w:hanging="360"/>
      </w:pPr>
      <w:rPr>
        <w:rFonts w:hint="default"/>
        <w:b/>
        <w:i w:val="0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0A2D018B"/>
    <w:multiLevelType w:val="hybridMultilevel"/>
    <w:tmpl w:val="BF34A8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327909"/>
    <w:multiLevelType w:val="hybridMultilevel"/>
    <w:tmpl w:val="1F5688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DD00F26"/>
    <w:multiLevelType w:val="hybridMultilevel"/>
    <w:tmpl w:val="4F8AFA1A"/>
    <w:lvl w:ilvl="0" w:tplc="0409001B">
      <w:start w:val="1"/>
      <w:numFmt w:val="lowerRoman"/>
      <w:lvlText w:val="%1."/>
      <w:lvlJc w:val="right"/>
      <w:pPr>
        <w:ind w:left="2169" w:hanging="360"/>
      </w:p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 w:tentative="1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8" w15:restartNumberingAfterBreak="0">
    <w:nsid w:val="0DDE23ED"/>
    <w:multiLevelType w:val="hybridMultilevel"/>
    <w:tmpl w:val="E7FC3BB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0F0B4B37"/>
    <w:multiLevelType w:val="hybridMultilevel"/>
    <w:tmpl w:val="5F9EB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1A21F31"/>
    <w:multiLevelType w:val="hybridMultilevel"/>
    <w:tmpl w:val="32C06BDE"/>
    <w:lvl w:ilvl="0" w:tplc="CBE6C482">
      <w:start w:val="1"/>
      <w:numFmt w:val="lowerRoman"/>
      <w:lvlText w:val="%1."/>
      <w:lvlJc w:val="right"/>
      <w:pPr>
        <w:ind w:left="21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15313D5C"/>
    <w:multiLevelType w:val="hybridMultilevel"/>
    <w:tmpl w:val="6526BB4E"/>
    <w:lvl w:ilvl="0" w:tplc="CBE6C482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54F3F72"/>
    <w:multiLevelType w:val="hybridMultilevel"/>
    <w:tmpl w:val="E9A85206"/>
    <w:lvl w:ilvl="0" w:tplc="2EA25EF4">
      <w:start w:val="1"/>
      <w:numFmt w:val="lowerRoman"/>
      <w:lvlText w:val="%1."/>
      <w:lvlJc w:val="right"/>
      <w:pPr>
        <w:ind w:left="270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6545331"/>
    <w:multiLevelType w:val="hybridMultilevel"/>
    <w:tmpl w:val="CAF81DE0"/>
    <w:lvl w:ilvl="0" w:tplc="1DF00818">
      <w:start w:val="22"/>
      <w:numFmt w:val="decimal"/>
      <w:lvlText w:val="Test no %1."/>
      <w:lvlJc w:val="left"/>
      <w:pPr>
        <w:ind w:left="2160" w:hanging="360"/>
      </w:pPr>
      <w:rPr>
        <w:rFonts w:hint="default"/>
        <w:b/>
        <w:i w:val="0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2C7B36"/>
    <w:multiLevelType w:val="hybridMultilevel"/>
    <w:tmpl w:val="0C8A7D0C"/>
    <w:lvl w:ilvl="0" w:tplc="C6F4171A">
      <w:start w:val="1"/>
      <w:numFmt w:val="lowerRoman"/>
      <w:lvlText w:val="%1."/>
      <w:lvlJc w:val="right"/>
      <w:pPr>
        <w:ind w:left="2062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19FB557F"/>
    <w:multiLevelType w:val="multilevel"/>
    <w:tmpl w:val="710C50C4"/>
    <w:lvl w:ilvl="0">
      <w:start w:val="1"/>
      <w:numFmt w:val="decimal"/>
      <w:lvlText w:val="Test no %1."/>
      <w:lvlJc w:val="left"/>
      <w:pPr>
        <w:ind w:left="720" w:hanging="360"/>
      </w:pPr>
      <w:rPr>
        <w:rFonts w:hint="default"/>
        <w:b/>
        <w:i w:val="0"/>
        <w:color w:val="5B9BD5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316254"/>
    <w:multiLevelType w:val="hybridMultilevel"/>
    <w:tmpl w:val="16FC22BC"/>
    <w:lvl w:ilvl="0" w:tplc="04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17" w15:restartNumberingAfterBreak="0">
    <w:nsid w:val="1D0B5EDC"/>
    <w:multiLevelType w:val="multilevel"/>
    <w:tmpl w:val="E48C75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lowerRoman"/>
      <w:lvlText w:val="%8."/>
      <w:lvlJc w:val="right"/>
      <w:pPr>
        <w:ind w:left="2880" w:hanging="360"/>
      </w:pPr>
      <w:rPr>
        <w:rFonts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18" w15:restartNumberingAfterBreak="0">
    <w:nsid w:val="1F8E44A6"/>
    <w:multiLevelType w:val="hybridMultilevel"/>
    <w:tmpl w:val="3E0CA2E4"/>
    <w:lvl w:ilvl="0" w:tplc="78EEE83E">
      <w:start w:val="17"/>
      <w:numFmt w:val="decimal"/>
      <w:lvlText w:val="Test no %1."/>
      <w:lvlJc w:val="left"/>
      <w:pPr>
        <w:ind w:left="2169" w:hanging="360"/>
      </w:pPr>
      <w:rPr>
        <w:rFonts w:hint="default"/>
        <w:b/>
        <w:i w:val="0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401DB"/>
    <w:multiLevelType w:val="hybridMultilevel"/>
    <w:tmpl w:val="FE76AAA4"/>
    <w:lvl w:ilvl="0" w:tplc="0409001B">
      <w:start w:val="1"/>
      <w:numFmt w:val="lowerRoman"/>
      <w:lvlText w:val="%1."/>
      <w:lvlJc w:val="righ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20604339"/>
    <w:multiLevelType w:val="hybridMultilevel"/>
    <w:tmpl w:val="47D40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4B56F14"/>
    <w:multiLevelType w:val="hybridMultilevel"/>
    <w:tmpl w:val="2FA40EB8"/>
    <w:lvl w:ilvl="0" w:tplc="08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2" w15:restartNumberingAfterBreak="0">
    <w:nsid w:val="26C46DF3"/>
    <w:multiLevelType w:val="hybridMultilevel"/>
    <w:tmpl w:val="AC50F1F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300327C4"/>
    <w:multiLevelType w:val="hybridMultilevel"/>
    <w:tmpl w:val="EE92E776"/>
    <w:lvl w:ilvl="0" w:tplc="0809001B">
      <w:start w:val="1"/>
      <w:numFmt w:val="lowerRoman"/>
      <w:lvlText w:val="%1."/>
      <w:lvlJc w:val="righ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315A035A"/>
    <w:multiLevelType w:val="hybridMultilevel"/>
    <w:tmpl w:val="FD80BAE6"/>
    <w:lvl w:ilvl="0" w:tplc="4A923B3E">
      <w:start w:val="15"/>
      <w:numFmt w:val="decimal"/>
      <w:lvlText w:val="Test no %1."/>
      <w:lvlJc w:val="left"/>
      <w:pPr>
        <w:ind w:left="2169" w:hanging="360"/>
      </w:pPr>
      <w:rPr>
        <w:rFonts w:hint="default"/>
        <w:b/>
        <w:i w:val="0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1A96C51"/>
    <w:multiLevelType w:val="multilevel"/>
    <w:tmpl w:val="C56AE6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26" w15:restartNumberingAfterBreak="0">
    <w:nsid w:val="33B553B3"/>
    <w:multiLevelType w:val="multilevel"/>
    <w:tmpl w:val="7902B3F0"/>
    <w:lvl w:ilvl="0">
      <w:start w:val="20"/>
      <w:numFmt w:val="decimal"/>
      <w:lvlText w:val="Test no %1."/>
      <w:lvlJc w:val="left"/>
      <w:pPr>
        <w:ind w:left="1170" w:hanging="360"/>
      </w:pPr>
      <w:rPr>
        <w:rFonts w:hint="default"/>
        <w:b/>
        <w:i w:val="0"/>
        <w:color w:val="5B9BD5" w:themeColor="accent1"/>
      </w:rPr>
    </w:lvl>
    <w:lvl w:ilvl="1">
      <w:start w:val="1"/>
      <w:numFmt w:val="lowerRoman"/>
      <w:lvlText w:val="%2."/>
      <w:lvlJc w:val="right"/>
      <w:pPr>
        <w:ind w:left="21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0925C0"/>
    <w:multiLevelType w:val="hybridMultilevel"/>
    <w:tmpl w:val="C6A2EF3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3A946FF3"/>
    <w:multiLevelType w:val="hybridMultilevel"/>
    <w:tmpl w:val="4F8AFA1A"/>
    <w:lvl w:ilvl="0" w:tplc="0409001B">
      <w:start w:val="1"/>
      <w:numFmt w:val="lowerRoman"/>
      <w:lvlText w:val="%1."/>
      <w:lvlJc w:val="right"/>
      <w:pPr>
        <w:ind w:left="2169" w:hanging="360"/>
      </w:p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 w:tentative="1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29" w15:restartNumberingAfterBreak="0">
    <w:nsid w:val="3B3E0BAB"/>
    <w:multiLevelType w:val="hybridMultilevel"/>
    <w:tmpl w:val="B11646A6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3E3A7759"/>
    <w:multiLevelType w:val="hybridMultilevel"/>
    <w:tmpl w:val="EC143FBC"/>
    <w:lvl w:ilvl="0" w:tplc="CBE6C482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3EA91495"/>
    <w:multiLevelType w:val="hybridMultilevel"/>
    <w:tmpl w:val="0C8A7D0C"/>
    <w:lvl w:ilvl="0" w:tplc="C6F4171A">
      <w:start w:val="1"/>
      <w:numFmt w:val="lowerRoman"/>
      <w:lvlText w:val="%1."/>
      <w:lvlJc w:val="right"/>
      <w:pPr>
        <w:ind w:left="2062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3FCE7CCD"/>
    <w:multiLevelType w:val="hybridMultilevel"/>
    <w:tmpl w:val="4F8AFA1A"/>
    <w:lvl w:ilvl="0" w:tplc="0409001B">
      <w:start w:val="1"/>
      <w:numFmt w:val="lowerRoman"/>
      <w:lvlText w:val="%1."/>
      <w:lvlJc w:val="right"/>
      <w:pPr>
        <w:ind w:left="2169" w:hanging="360"/>
      </w:p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 w:tentative="1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33" w15:restartNumberingAfterBreak="0">
    <w:nsid w:val="425D243E"/>
    <w:multiLevelType w:val="hybridMultilevel"/>
    <w:tmpl w:val="E0363954"/>
    <w:lvl w:ilvl="0" w:tplc="F08E16A0">
      <w:start w:val="13"/>
      <w:numFmt w:val="decimal"/>
      <w:lvlText w:val="Test no %1."/>
      <w:lvlJc w:val="left"/>
      <w:pPr>
        <w:ind w:left="2138" w:hanging="360"/>
      </w:pPr>
      <w:rPr>
        <w:rFonts w:hint="default"/>
        <w:b/>
        <w:i w:val="0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49B25EC"/>
    <w:multiLevelType w:val="hybridMultilevel"/>
    <w:tmpl w:val="20F47B66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449D044C"/>
    <w:multiLevelType w:val="hybridMultilevel"/>
    <w:tmpl w:val="4F8AFA1A"/>
    <w:lvl w:ilvl="0" w:tplc="0409001B">
      <w:start w:val="1"/>
      <w:numFmt w:val="lowerRoman"/>
      <w:lvlText w:val="%1."/>
      <w:lvlJc w:val="right"/>
      <w:pPr>
        <w:ind w:left="2169" w:hanging="360"/>
      </w:p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 w:tentative="1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36" w15:restartNumberingAfterBreak="0">
    <w:nsid w:val="4671124C"/>
    <w:multiLevelType w:val="hybridMultilevel"/>
    <w:tmpl w:val="5D1A1526"/>
    <w:lvl w:ilvl="0" w:tplc="CBE6C482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47194165"/>
    <w:multiLevelType w:val="hybridMultilevel"/>
    <w:tmpl w:val="96C230D8"/>
    <w:lvl w:ilvl="0" w:tplc="AAEEF980">
      <w:start w:val="18"/>
      <w:numFmt w:val="decimal"/>
      <w:lvlText w:val="Test no %1."/>
      <w:lvlJc w:val="left"/>
      <w:pPr>
        <w:ind w:left="2169" w:hanging="360"/>
      </w:pPr>
      <w:rPr>
        <w:rFonts w:hint="default"/>
        <w:b/>
        <w:i w:val="0"/>
        <w:color w:val="5B9BD5" w:themeColor="accent1"/>
      </w:rPr>
    </w:lvl>
    <w:lvl w:ilvl="1" w:tplc="0409001B">
      <w:start w:val="1"/>
      <w:numFmt w:val="lowerRoman"/>
      <w:lvlText w:val="%2."/>
      <w:lvlJc w:val="right"/>
      <w:pPr>
        <w:ind w:left="21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DB7B2B"/>
    <w:multiLevelType w:val="multilevel"/>
    <w:tmpl w:val="7DFA481C"/>
    <w:lvl w:ilvl="0">
      <w:start w:val="1"/>
      <w:numFmt w:val="decimal"/>
      <w:lvlText w:val="Test no %1."/>
      <w:lvlJc w:val="left"/>
      <w:pPr>
        <w:ind w:left="2160" w:hanging="360"/>
      </w:pPr>
      <w:rPr>
        <w:rFonts w:hint="default"/>
        <w:b/>
        <w:i w:val="0"/>
        <w:color w:val="5B9BD5" w:themeColor="accent1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4BC17B84"/>
    <w:multiLevelType w:val="hybridMultilevel"/>
    <w:tmpl w:val="3F9815D6"/>
    <w:lvl w:ilvl="0" w:tplc="08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40" w15:restartNumberingAfterBreak="0">
    <w:nsid w:val="4D434F1D"/>
    <w:multiLevelType w:val="hybridMultilevel"/>
    <w:tmpl w:val="C4B043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4FA23D62"/>
    <w:multiLevelType w:val="hybridMultilevel"/>
    <w:tmpl w:val="FE76AAA4"/>
    <w:lvl w:ilvl="0" w:tplc="0409001B">
      <w:start w:val="1"/>
      <w:numFmt w:val="lowerRoman"/>
      <w:lvlText w:val="%1."/>
      <w:lvlJc w:val="righ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500D39D1"/>
    <w:multiLevelType w:val="hybridMultilevel"/>
    <w:tmpl w:val="765C0860"/>
    <w:lvl w:ilvl="0" w:tplc="0409001B">
      <w:start w:val="1"/>
      <w:numFmt w:val="lowerRoman"/>
      <w:lvlText w:val="%1."/>
      <w:lvlJc w:val="righ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3" w15:restartNumberingAfterBreak="0">
    <w:nsid w:val="50616D9A"/>
    <w:multiLevelType w:val="multilevel"/>
    <w:tmpl w:val="1C7294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44" w15:restartNumberingAfterBreak="0">
    <w:nsid w:val="51FC7992"/>
    <w:multiLevelType w:val="hybridMultilevel"/>
    <w:tmpl w:val="4F8AFA1A"/>
    <w:lvl w:ilvl="0" w:tplc="0409001B">
      <w:start w:val="1"/>
      <w:numFmt w:val="lowerRoman"/>
      <w:lvlText w:val="%1."/>
      <w:lvlJc w:val="right"/>
      <w:pPr>
        <w:ind w:left="2169" w:hanging="360"/>
      </w:p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 w:tentative="1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45" w15:restartNumberingAfterBreak="0">
    <w:nsid w:val="52875C07"/>
    <w:multiLevelType w:val="hybridMultilevel"/>
    <w:tmpl w:val="992E2126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6" w15:restartNumberingAfterBreak="0">
    <w:nsid w:val="532A43BB"/>
    <w:multiLevelType w:val="hybridMultilevel"/>
    <w:tmpl w:val="46709A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5F14BD9"/>
    <w:multiLevelType w:val="hybridMultilevel"/>
    <w:tmpl w:val="14BE43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A9622C"/>
    <w:multiLevelType w:val="hybridMultilevel"/>
    <w:tmpl w:val="E6D4F62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579C4767"/>
    <w:multiLevelType w:val="hybridMultilevel"/>
    <w:tmpl w:val="DB1A04B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 w15:restartNumberingAfterBreak="0">
    <w:nsid w:val="5DC63B00"/>
    <w:multiLevelType w:val="hybridMultilevel"/>
    <w:tmpl w:val="E9A85206"/>
    <w:lvl w:ilvl="0" w:tplc="2EA25EF4">
      <w:start w:val="1"/>
      <w:numFmt w:val="lowerRoman"/>
      <w:lvlText w:val="%1."/>
      <w:lvlJc w:val="right"/>
      <w:pPr>
        <w:ind w:left="270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63FF7034"/>
    <w:multiLevelType w:val="hybridMultilevel"/>
    <w:tmpl w:val="907ECC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655E0DE9"/>
    <w:multiLevelType w:val="hybridMultilevel"/>
    <w:tmpl w:val="A2C4D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669363A3"/>
    <w:multiLevelType w:val="hybridMultilevel"/>
    <w:tmpl w:val="7DFA481C"/>
    <w:lvl w:ilvl="0" w:tplc="880EF608">
      <w:start w:val="1"/>
      <w:numFmt w:val="decimal"/>
      <w:lvlText w:val="Test no %1."/>
      <w:lvlJc w:val="left"/>
      <w:pPr>
        <w:ind w:left="2160" w:hanging="360"/>
      </w:pPr>
      <w:rPr>
        <w:rFonts w:hint="default"/>
        <w:b/>
        <w:i w:val="0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676B3D73"/>
    <w:multiLevelType w:val="hybridMultilevel"/>
    <w:tmpl w:val="DC460C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6B586EC7"/>
    <w:multiLevelType w:val="hybridMultilevel"/>
    <w:tmpl w:val="5A4C89C4"/>
    <w:lvl w:ilvl="0" w:tplc="BF98C01A">
      <w:start w:val="1"/>
      <w:numFmt w:val="decimal"/>
      <w:lvlText w:val="Test no %1."/>
      <w:lvlJc w:val="left"/>
      <w:pPr>
        <w:ind w:left="1080" w:hanging="360"/>
      </w:pPr>
      <w:rPr>
        <w:rFonts w:hint="default"/>
        <w:b/>
        <w:i w:val="0"/>
        <w:color w:val="5B9BD5" w:themeColor="accen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887D72"/>
    <w:multiLevelType w:val="hybridMultilevel"/>
    <w:tmpl w:val="2BB662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7" w15:restartNumberingAfterBreak="0">
    <w:nsid w:val="6C9558FA"/>
    <w:multiLevelType w:val="hybridMultilevel"/>
    <w:tmpl w:val="4F247ADE"/>
    <w:lvl w:ilvl="0" w:tplc="0809001B">
      <w:start w:val="1"/>
      <w:numFmt w:val="lowerRoman"/>
      <w:lvlText w:val="%1."/>
      <w:lvlJc w:val="righ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8" w15:restartNumberingAfterBreak="0">
    <w:nsid w:val="6D9D5E40"/>
    <w:multiLevelType w:val="hybridMultilevel"/>
    <w:tmpl w:val="ADB8D9B2"/>
    <w:lvl w:ilvl="0" w:tplc="420C17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724D3E38"/>
    <w:multiLevelType w:val="multilevel"/>
    <w:tmpl w:val="183407BC"/>
    <w:lvl w:ilvl="0">
      <w:start w:val="18"/>
      <w:numFmt w:val="decimal"/>
      <w:lvlText w:val="Test no %1."/>
      <w:lvlJc w:val="left"/>
      <w:pPr>
        <w:ind w:left="1170" w:hanging="360"/>
      </w:pPr>
      <w:rPr>
        <w:rFonts w:hint="default"/>
        <w:b/>
        <w:i w:val="0"/>
        <w:color w:val="5B9BD5" w:themeColor="accent1"/>
      </w:rPr>
    </w:lvl>
    <w:lvl w:ilvl="1">
      <w:start w:val="1"/>
      <w:numFmt w:val="lowerRoman"/>
      <w:lvlText w:val="%2."/>
      <w:lvlJc w:val="right"/>
      <w:pPr>
        <w:ind w:left="21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6402A5"/>
    <w:multiLevelType w:val="hybridMultilevel"/>
    <w:tmpl w:val="88C428BA"/>
    <w:lvl w:ilvl="0" w:tplc="880EF608">
      <w:start w:val="1"/>
      <w:numFmt w:val="decimal"/>
      <w:lvlText w:val="Test no %1."/>
      <w:lvlJc w:val="left"/>
      <w:pPr>
        <w:ind w:left="360" w:hanging="360"/>
      </w:pPr>
      <w:rPr>
        <w:rFonts w:hint="default"/>
        <w:b/>
        <w:i w:val="0"/>
        <w:color w:val="5B9BD5" w:themeColor="accent1"/>
      </w:rPr>
    </w:lvl>
    <w:lvl w:ilvl="1" w:tplc="85349826">
      <w:start w:val="1"/>
      <w:numFmt w:val="decimal"/>
      <w:lvlText w:val="Test no %2."/>
      <w:lvlJc w:val="left"/>
      <w:pPr>
        <w:ind w:left="1080" w:hanging="360"/>
      </w:pPr>
      <w:rPr>
        <w:rFonts w:hint="default"/>
        <w:b/>
        <w:i w:val="0"/>
        <w:color w:val="5B9BD5" w:themeColor="accent1"/>
      </w:rPr>
    </w:lvl>
    <w:lvl w:ilvl="2" w:tplc="CBE6C48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506372E"/>
    <w:multiLevelType w:val="hybridMultilevel"/>
    <w:tmpl w:val="50DA1338"/>
    <w:lvl w:ilvl="0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62" w15:restartNumberingAfterBreak="0">
    <w:nsid w:val="77956FFD"/>
    <w:multiLevelType w:val="hybridMultilevel"/>
    <w:tmpl w:val="3BE4F154"/>
    <w:lvl w:ilvl="0" w:tplc="B4386682">
      <w:start w:val="14"/>
      <w:numFmt w:val="decimal"/>
      <w:lvlText w:val="Test no %1."/>
      <w:lvlJc w:val="left"/>
      <w:pPr>
        <w:ind w:left="2138" w:hanging="360"/>
      </w:pPr>
      <w:rPr>
        <w:rFonts w:hint="default"/>
        <w:b/>
        <w:i w:val="0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63" w15:restartNumberingAfterBreak="0">
    <w:nsid w:val="7A196E9C"/>
    <w:multiLevelType w:val="hybridMultilevel"/>
    <w:tmpl w:val="E708D5C6"/>
    <w:lvl w:ilvl="0" w:tplc="DD209772">
      <w:start w:val="16"/>
      <w:numFmt w:val="decimal"/>
      <w:lvlText w:val="Test no %1."/>
      <w:lvlJc w:val="left"/>
      <w:pPr>
        <w:ind w:left="2169" w:hanging="360"/>
      </w:pPr>
      <w:rPr>
        <w:rFonts w:hint="default"/>
        <w:b/>
        <w:i w:val="0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3502" w:hanging="360"/>
      </w:pPr>
    </w:lvl>
    <w:lvl w:ilvl="2" w:tplc="0409001B" w:tentative="1">
      <w:start w:val="1"/>
      <w:numFmt w:val="lowerRoman"/>
      <w:lvlText w:val="%3."/>
      <w:lvlJc w:val="right"/>
      <w:pPr>
        <w:ind w:left="4222" w:hanging="180"/>
      </w:pPr>
    </w:lvl>
    <w:lvl w:ilvl="3" w:tplc="0409000F" w:tentative="1">
      <w:start w:val="1"/>
      <w:numFmt w:val="decimal"/>
      <w:lvlText w:val="%4."/>
      <w:lvlJc w:val="left"/>
      <w:pPr>
        <w:ind w:left="4942" w:hanging="360"/>
      </w:pPr>
    </w:lvl>
    <w:lvl w:ilvl="4" w:tplc="04090019" w:tentative="1">
      <w:start w:val="1"/>
      <w:numFmt w:val="lowerLetter"/>
      <w:lvlText w:val="%5."/>
      <w:lvlJc w:val="left"/>
      <w:pPr>
        <w:ind w:left="5662" w:hanging="360"/>
      </w:pPr>
    </w:lvl>
    <w:lvl w:ilvl="5" w:tplc="0409001B" w:tentative="1">
      <w:start w:val="1"/>
      <w:numFmt w:val="lowerRoman"/>
      <w:lvlText w:val="%6."/>
      <w:lvlJc w:val="right"/>
      <w:pPr>
        <w:ind w:left="6382" w:hanging="180"/>
      </w:pPr>
    </w:lvl>
    <w:lvl w:ilvl="6" w:tplc="0409000F" w:tentative="1">
      <w:start w:val="1"/>
      <w:numFmt w:val="decimal"/>
      <w:lvlText w:val="%7."/>
      <w:lvlJc w:val="left"/>
      <w:pPr>
        <w:ind w:left="7102" w:hanging="360"/>
      </w:pPr>
    </w:lvl>
    <w:lvl w:ilvl="7" w:tplc="04090019" w:tentative="1">
      <w:start w:val="1"/>
      <w:numFmt w:val="lowerLetter"/>
      <w:lvlText w:val="%8."/>
      <w:lvlJc w:val="left"/>
      <w:pPr>
        <w:ind w:left="7822" w:hanging="360"/>
      </w:pPr>
    </w:lvl>
    <w:lvl w:ilvl="8" w:tplc="0409001B" w:tentative="1">
      <w:start w:val="1"/>
      <w:numFmt w:val="lowerRoman"/>
      <w:lvlText w:val="%9."/>
      <w:lvlJc w:val="right"/>
      <w:pPr>
        <w:ind w:left="8542" w:hanging="180"/>
      </w:pPr>
    </w:lvl>
  </w:abstractNum>
  <w:abstractNum w:abstractNumId="64" w15:restartNumberingAfterBreak="0">
    <w:nsid w:val="7C2E47D6"/>
    <w:multiLevelType w:val="hybridMultilevel"/>
    <w:tmpl w:val="3F809C9C"/>
    <w:lvl w:ilvl="0" w:tplc="CBE6C482">
      <w:start w:val="1"/>
      <w:numFmt w:val="lowerRoman"/>
      <w:lvlText w:val="%1."/>
      <w:lvlJc w:val="righ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5" w15:restartNumberingAfterBreak="0">
    <w:nsid w:val="7C3314EA"/>
    <w:multiLevelType w:val="hybridMultilevel"/>
    <w:tmpl w:val="F872C1DA"/>
    <w:lvl w:ilvl="0" w:tplc="C97AFF98">
      <w:start w:val="4"/>
      <w:numFmt w:val="lowerRoman"/>
      <w:lvlText w:val="%1."/>
      <w:lvlJc w:val="right"/>
      <w:pPr>
        <w:ind w:left="21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682389"/>
    <w:multiLevelType w:val="hybridMultilevel"/>
    <w:tmpl w:val="F844E0EA"/>
    <w:lvl w:ilvl="0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67" w15:restartNumberingAfterBreak="0">
    <w:nsid w:val="7EFA0471"/>
    <w:multiLevelType w:val="hybridMultilevel"/>
    <w:tmpl w:val="F79A6EE6"/>
    <w:lvl w:ilvl="0" w:tplc="08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48"/>
  </w:num>
  <w:num w:numId="3">
    <w:abstractNumId w:val="36"/>
  </w:num>
  <w:num w:numId="4">
    <w:abstractNumId w:val="21"/>
  </w:num>
  <w:num w:numId="5">
    <w:abstractNumId w:val="30"/>
  </w:num>
  <w:num w:numId="6">
    <w:abstractNumId w:val="22"/>
  </w:num>
  <w:num w:numId="7">
    <w:abstractNumId w:val="17"/>
  </w:num>
  <w:num w:numId="8">
    <w:abstractNumId w:val="25"/>
  </w:num>
  <w:num w:numId="9">
    <w:abstractNumId w:val="57"/>
  </w:num>
  <w:num w:numId="10">
    <w:abstractNumId w:val="0"/>
  </w:num>
  <w:num w:numId="11">
    <w:abstractNumId w:val="23"/>
  </w:num>
  <w:num w:numId="12">
    <w:abstractNumId w:val="11"/>
  </w:num>
  <w:num w:numId="13">
    <w:abstractNumId w:val="67"/>
  </w:num>
  <w:num w:numId="14">
    <w:abstractNumId w:val="39"/>
  </w:num>
  <w:num w:numId="15">
    <w:abstractNumId w:val="43"/>
  </w:num>
  <w:num w:numId="16">
    <w:abstractNumId w:val="40"/>
  </w:num>
  <w:num w:numId="17">
    <w:abstractNumId w:val="27"/>
  </w:num>
  <w:num w:numId="18">
    <w:abstractNumId w:val="64"/>
  </w:num>
  <w:num w:numId="19">
    <w:abstractNumId w:val="65"/>
  </w:num>
  <w:num w:numId="20">
    <w:abstractNumId w:val="45"/>
  </w:num>
  <w:num w:numId="21">
    <w:abstractNumId w:val="34"/>
  </w:num>
  <w:num w:numId="22">
    <w:abstractNumId w:val="3"/>
  </w:num>
  <w:num w:numId="23">
    <w:abstractNumId w:val="10"/>
  </w:num>
  <w:num w:numId="24">
    <w:abstractNumId w:val="14"/>
  </w:num>
  <w:num w:numId="25">
    <w:abstractNumId w:val="31"/>
  </w:num>
  <w:num w:numId="26">
    <w:abstractNumId w:val="46"/>
  </w:num>
  <w:num w:numId="27">
    <w:abstractNumId w:val="41"/>
  </w:num>
  <w:num w:numId="28">
    <w:abstractNumId w:val="51"/>
  </w:num>
  <w:num w:numId="29">
    <w:abstractNumId w:val="1"/>
  </w:num>
  <w:num w:numId="30">
    <w:abstractNumId w:val="33"/>
  </w:num>
  <w:num w:numId="31">
    <w:abstractNumId w:val="19"/>
  </w:num>
  <w:num w:numId="32">
    <w:abstractNumId w:val="54"/>
  </w:num>
  <w:num w:numId="33">
    <w:abstractNumId w:val="8"/>
  </w:num>
  <w:num w:numId="34">
    <w:abstractNumId w:val="62"/>
  </w:num>
  <w:num w:numId="35">
    <w:abstractNumId w:val="44"/>
  </w:num>
  <w:num w:numId="36">
    <w:abstractNumId w:val="16"/>
  </w:num>
  <w:num w:numId="37">
    <w:abstractNumId w:val="24"/>
  </w:num>
  <w:num w:numId="38">
    <w:abstractNumId w:val="32"/>
  </w:num>
  <w:num w:numId="39">
    <w:abstractNumId w:val="6"/>
  </w:num>
  <w:num w:numId="40">
    <w:abstractNumId w:val="63"/>
  </w:num>
  <w:num w:numId="41">
    <w:abstractNumId w:val="35"/>
  </w:num>
  <w:num w:numId="42">
    <w:abstractNumId w:val="5"/>
  </w:num>
  <w:num w:numId="43">
    <w:abstractNumId w:val="18"/>
  </w:num>
  <w:num w:numId="44">
    <w:abstractNumId w:val="7"/>
  </w:num>
  <w:num w:numId="45">
    <w:abstractNumId w:val="20"/>
  </w:num>
  <w:num w:numId="46">
    <w:abstractNumId w:val="37"/>
  </w:num>
  <w:num w:numId="47">
    <w:abstractNumId w:val="4"/>
  </w:num>
  <w:num w:numId="48">
    <w:abstractNumId w:val="12"/>
  </w:num>
  <w:num w:numId="49">
    <w:abstractNumId w:val="66"/>
  </w:num>
  <w:num w:numId="50">
    <w:abstractNumId w:val="58"/>
  </w:num>
  <w:num w:numId="51">
    <w:abstractNumId w:val="13"/>
  </w:num>
  <w:num w:numId="52">
    <w:abstractNumId w:val="50"/>
  </w:num>
  <w:num w:numId="53">
    <w:abstractNumId w:val="52"/>
  </w:num>
  <w:num w:numId="54">
    <w:abstractNumId w:val="56"/>
  </w:num>
  <w:num w:numId="55">
    <w:abstractNumId w:val="29"/>
  </w:num>
  <w:num w:numId="56">
    <w:abstractNumId w:val="28"/>
  </w:num>
  <w:num w:numId="57">
    <w:abstractNumId w:val="49"/>
  </w:num>
  <w:num w:numId="58">
    <w:abstractNumId w:val="9"/>
  </w:num>
  <w:num w:numId="59">
    <w:abstractNumId w:val="61"/>
  </w:num>
  <w:num w:numId="60">
    <w:abstractNumId w:val="53"/>
  </w:num>
  <w:num w:numId="61">
    <w:abstractNumId w:val="38"/>
  </w:num>
  <w:num w:numId="62">
    <w:abstractNumId w:val="59"/>
  </w:num>
  <w:num w:numId="63">
    <w:abstractNumId w:val="26"/>
  </w:num>
  <w:num w:numId="64">
    <w:abstractNumId w:val="2"/>
  </w:num>
  <w:num w:numId="65">
    <w:abstractNumId w:val="15"/>
  </w:num>
  <w:num w:numId="66">
    <w:abstractNumId w:val="42"/>
  </w:num>
  <w:num w:numId="67">
    <w:abstractNumId w:val="47"/>
  </w:num>
  <w:num w:numId="68">
    <w:abstractNumId w:val="5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92"/>
    <w:rsid w:val="000013C9"/>
    <w:rsid w:val="00001B8C"/>
    <w:rsid w:val="00026E6D"/>
    <w:rsid w:val="000642BF"/>
    <w:rsid w:val="000B55BB"/>
    <w:rsid w:val="000F7EA3"/>
    <w:rsid w:val="00107A70"/>
    <w:rsid w:val="001300B4"/>
    <w:rsid w:val="00136199"/>
    <w:rsid w:val="00137800"/>
    <w:rsid w:val="00155B36"/>
    <w:rsid w:val="0017151C"/>
    <w:rsid w:val="001A19F5"/>
    <w:rsid w:val="001E311D"/>
    <w:rsid w:val="00211D0C"/>
    <w:rsid w:val="00225C45"/>
    <w:rsid w:val="00270566"/>
    <w:rsid w:val="002909A0"/>
    <w:rsid w:val="00297F58"/>
    <w:rsid w:val="002A447C"/>
    <w:rsid w:val="002F35FF"/>
    <w:rsid w:val="00303055"/>
    <w:rsid w:val="00312367"/>
    <w:rsid w:val="00332A60"/>
    <w:rsid w:val="00332A80"/>
    <w:rsid w:val="00361A08"/>
    <w:rsid w:val="00376915"/>
    <w:rsid w:val="003A74D4"/>
    <w:rsid w:val="003E0E5C"/>
    <w:rsid w:val="003E26CA"/>
    <w:rsid w:val="003F642A"/>
    <w:rsid w:val="0042247B"/>
    <w:rsid w:val="00430B94"/>
    <w:rsid w:val="00431097"/>
    <w:rsid w:val="00436CD0"/>
    <w:rsid w:val="00446036"/>
    <w:rsid w:val="00447B94"/>
    <w:rsid w:val="00496FFD"/>
    <w:rsid w:val="004C04C2"/>
    <w:rsid w:val="004C2B52"/>
    <w:rsid w:val="004C6525"/>
    <w:rsid w:val="004E0D6B"/>
    <w:rsid w:val="004F10A6"/>
    <w:rsid w:val="004F249A"/>
    <w:rsid w:val="00511869"/>
    <w:rsid w:val="0051362B"/>
    <w:rsid w:val="0053283F"/>
    <w:rsid w:val="00556D41"/>
    <w:rsid w:val="0057222F"/>
    <w:rsid w:val="005836E7"/>
    <w:rsid w:val="005B1A9D"/>
    <w:rsid w:val="005B3259"/>
    <w:rsid w:val="005B6758"/>
    <w:rsid w:val="005D17C5"/>
    <w:rsid w:val="005D3529"/>
    <w:rsid w:val="005E6324"/>
    <w:rsid w:val="00606908"/>
    <w:rsid w:val="00610323"/>
    <w:rsid w:val="00637E77"/>
    <w:rsid w:val="006411DD"/>
    <w:rsid w:val="006664B8"/>
    <w:rsid w:val="00666D9B"/>
    <w:rsid w:val="006B7542"/>
    <w:rsid w:val="006D545F"/>
    <w:rsid w:val="006E1486"/>
    <w:rsid w:val="006F2521"/>
    <w:rsid w:val="007147F1"/>
    <w:rsid w:val="00735014"/>
    <w:rsid w:val="007457F9"/>
    <w:rsid w:val="00774A26"/>
    <w:rsid w:val="007902DF"/>
    <w:rsid w:val="007C3024"/>
    <w:rsid w:val="007E16FF"/>
    <w:rsid w:val="008058A5"/>
    <w:rsid w:val="0081245D"/>
    <w:rsid w:val="00816D9F"/>
    <w:rsid w:val="008214D4"/>
    <w:rsid w:val="00826F76"/>
    <w:rsid w:val="00845ED2"/>
    <w:rsid w:val="00862ACC"/>
    <w:rsid w:val="00862D86"/>
    <w:rsid w:val="00893EB9"/>
    <w:rsid w:val="00894535"/>
    <w:rsid w:val="008F3AD9"/>
    <w:rsid w:val="008F3C56"/>
    <w:rsid w:val="00934F98"/>
    <w:rsid w:val="009B447C"/>
    <w:rsid w:val="009E5094"/>
    <w:rsid w:val="009E69D8"/>
    <w:rsid w:val="009F1A39"/>
    <w:rsid w:val="009F4F2C"/>
    <w:rsid w:val="00A00667"/>
    <w:rsid w:val="00A1383F"/>
    <w:rsid w:val="00A36E29"/>
    <w:rsid w:val="00A5201F"/>
    <w:rsid w:val="00A5318B"/>
    <w:rsid w:val="00A62A90"/>
    <w:rsid w:val="00A65B3F"/>
    <w:rsid w:val="00A6732B"/>
    <w:rsid w:val="00AE1740"/>
    <w:rsid w:val="00B116D3"/>
    <w:rsid w:val="00B21E30"/>
    <w:rsid w:val="00B60A6F"/>
    <w:rsid w:val="00B752CC"/>
    <w:rsid w:val="00B97C8F"/>
    <w:rsid w:val="00BD1BFB"/>
    <w:rsid w:val="00BD7944"/>
    <w:rsid w:val="00BE73EE"/>
    <w:rsid w:val="00BF6992"/>
    <w:rsid w:val="00C14574"/>
    <w:rsid w:val="00C42AF7"/>
    <w:rsid w:val="00C51E89"/>
    <w:rsid w:val="00C772F4"/>
    <w:rsid w:val="00CE3934"/>
    <w:rsid w:val="00D137A3"/>
    <w:rsid w:val="00D15872"/>
    <w:rsid w:val="00D15B64"/>
    <w:rsid w:val="00D177E4"/>
    <w:rsid w:val="00D41265"/>
    <w:rsid w:val="00DA3DB8"/>
    <w:rsid w:val="00DC76FB"/>
    <w:rsid w:val="00DD74B2"/>
    <w:rsid w:val="00DE186D"/>
    <w:rsid w:val="00EB383B"/>
    <w:rsid w:val="00EE5A34"/>
    <w:rsid w:val="00EF0117"/>
    <w:rsid w:val="00F521BA"/>
    <w:rsid w:val="00F72C05"/>
    <w:rsid w:val="00F96CC2"/>
    <w:rsid w:val="00FC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9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9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A7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D4"/>
  </w:style>
  <w:style w:type="paragraph" w:styleId="Footer">
    <w:name w:val="footer"/>
    <w:basedOn w:val="Normal"/>
    <w:link w:val="FooterChar"/>
    <w:uiPriority w:val="99"/>
    <w:unhideWhenUsed/>
    <w:rsid w:val="003A7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84FFA4-95C1-4E98-8102-91A723A60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79F52201.dotm</Template>
  <TotalTime>45</TotalTime>
  <Pages>14</Pages>
  <Words>4139</Words>
  <Characters>23598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2017-02-22T10:41:00Z</dcterms:created>
  <dcterms:modified xsi:type="dcterms:W3CDTF">2017-02-22T11:36:00Z</dcterms:modified>
</cp:coreProperties>
</file>